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450F" w14:textId="77777777" w:rsidR="00D954C2" w:rsidRPr="00D954C2" w:rsidRDefault="00D954C2" w:rsidP="00BB7ADC">
      <w:pPr>
        <w:spacing w:after="24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D954C2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BB7ADC">
        <w:rPr>
          <w:rFonts w:eastAsia="Times New Roman" w:cs="Times New Roman"/>
          <w:szCs w:val="28"/>
          <w:lang w:eastAsia="ru-RU"/>
        </w:rPr>
        <w:br/>
      </w:r>
      <w:r w:rsidRPr="00D954C2">
        <w:rPr>
          <w:rFonts w:eastAsia="Times New Roman" w:cs="Times New Roman"/>
          <w:color w:val="00000A"/>
          <w:szCs w:val="28"/>
          <w:lang w:eastAsia="ru-RU"/>
        </w:rPr>
        <w:t>Федеральное государственное автономное образовательное учреждение</w:t>
      </w:r>
      <w:r w:rsidR="00BB7ADC">
        <w:rPr>
          <w:rFonts w:eastAsia="Times New Roman" w:cs="Times New Roman"/>
          <w:color w:val="00000A"/>
          <w:szCs w:val="28"/>
          <w:lang w:eastAsia="ru-RU"/>
        </w:rPr>
        <w:t xml:space="preserve"> </w:t>
      </w:r>
      <w:r w:rsidRPr="00D954C2">
        <w:rPr>
          <w:rFonts w:eastAsia="Times New Roman" w:cs="Times New Roman"/>
          <w:color w:val="00000A"/>
          <w:szCs w:val="28"/>
          <w:lang w:eastAsia="ru-RU"/>
        </w:rPr>
        <w:t>высшего образования </w:t>
      </w:r>
      <w:r w:rsidR="00BB7ADC">
        <w:rPr>
          <w:rFonts w:eastAsia="Times New Roman" w:cs="Times New Roman"/>
          <w:szCs w:val="28"/>
          <w:lang w:eastAsia="ru-RU"/>
        </w:rPr>
        <w:br/>
      </w:r>
      <w:r w:rsidRPr="00D954C2">
        <w:rPr>
          <w:rFonts w:eastAsia="Times New Roman" w:cs="Times New Roman"/>
          <w:color w:val="00000A"/>
          <w:szCs w:val="28"/>
          <w:lang w:eastAsia="ru-RU"/>
        </w:rPr>
        <w:t>«Национальный исследовательский университет ИТМО»</w:t>
      </w:r>
    </w:p>
    <w:p w14:paraId="1DD33036" w14:textId="77777777" w:rsidR="00D954C2" w:rsidRPr="00013A3D" w:rsidRDefault="00D954C2" w:rsidP="00BB7ADC">
      <w:pPr>
        <w:spacing w:after="3240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013A3D">
        <w:rPr>
          <w:rFonts w:eastAsia="Times New Roman" w:cs="Times New Roman"/>
          <w:b/>
          <w:bCs/>
          <w:i/>
          <w:iCs/>
          <w:color w:val="00000A"/>
          <w:szCs w:val="28"/>
          <w:lang w:eastAsia="ru-RU"/>
        </w:rPr>
        <w:t>Факультет Программной инженерии и компьютерной техники</w:t>
      </w:r>
    </w:p>
    <w:p w14:paraId="49ED4056" w14:textId="7B0DF786" w:rsidR="00D954C2" w:rsidRPr="00D954C2" w:rsidRDefault="00D954C2" w:rsidP="00BB7ADC">
      <w:pPr>
        <w:spacing w:after="2760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D954C2">
        <w:rPr>
          <w:rFonts w:eastAsia="Times New Roman" w:cs="Times New Roman"/>
          <w:b/>
          <w:bCs/>
          <w:color w:val="00000A"/>
          <w:szCs w:val="28"/>
          <w:lang w:eastAsia="ru-RU"/>
        </w:rPr>
        <w:t>Лабораторная работа</w:t>
      </w:r>
      <w:r w:rsidR="00BB7ADC">
        <w:rPr>
          <w:rFonts w:eastAsia="Times New Roman" w:cs="Times New Roman"/>
          <w:szCs w:val="28"/>
          <w:lang w:eastAsia="ru-RU"/>
        </w:rPr>
        <w:br/>
      </w:r>
      <w:r w:rsidR="00013A3D">
        <w:rPr>
          <w:rFonts w:eastAsia="Times New Roman" w:cs="Times New Roman"/>
          <w:color w:val="00000A"/>
          <w:szCs w:val="28"/>
          <w:lang w:eastAsia="ru-RU"/>
        </w:rPr>
        <w:t>Синтез Помехоустойчивого Кода</w:t>
      </w:r>
      <w:r w:rsidR="00BB7ADC">
        <w:rPr>
          <w:rFonts w:eastAsia="Times New Roman" w:cs="Times New Roman"/>
          <w:szCs w:val="28"/>
          <w:lang w:eastAsia="ru-RU"/>
        </w:rPr>
        <w:br/>
      </w:r>
      <w:r w:rsidRPr="00D954C2">
        <w:rPr>
          <w:rFonts w:eastAsia="Times New Roman" w:cs="Times New Roman"/>
          <w:color w:val="00000A"/>
          <w:szCs w:val="28"/>
          <w:lang w:eastAsia="ru-RU"/>
        </w:rPr>
        <w:t>Вариант №</w:t>
      </w:r>
      <w:r w:rsidR="00013A3D">
        <w:rPr>
          <w:rFonts w:eastAsia="Times New Roman" w:cs="Times New Roman"/>
          <w:color w:val="00000A"/>
          <w:szCs w:val="28"/>
          <w:lang w:eastAsia="ru-RU"/>
        </w:rPr>
        <w:t xml:space="preserve"> 89</w:t>
      </w:r>
    </w:p>
    <w:p w14:paraId="2DCA1057" w14:textId="2963064B" w:rsidR="00E539B4" w:rsidRPr="00BB7ADC" w:rsidRDefault="00D954C2" w:rsidP="00104C63">
      <w:pPr>
        <w:spacing w:after="1800"/>
        <w:ind w:left="4956" w:firstLine="0"/>
        <w:jc w:val="left"/>
        <w:rPr>
          <w:rFonts w:eastAsia="Times New Roman" w:cs="Times New Roman"/>
          <w:szCs w:val="28"/>
          <w:lang w:eastAsia="ru-RU"/>
        </w:rPr>
      </w:pPr>
      <w:r w:rsidRPr="00D954C2">
        <w:rPr>
          <w:rFonts w:eastAsia="Times New Roman" w:cs="Times New Roman"/>
          <w:color w:val="00000A"/>
          <w:szCs w:val="28"/>
          <w:u w:val="single"/>
          <w:lang w:eastAsia="ru-RU"/>
        </w:rPr>
        <w:t>Группа: P3</w:t>
      </w:r>
      <w:r w:rsidR="00013A3D">
        <w:rPr>
          <w:rFonts w:eastAsia="Times New Roman" w:cs="Times New Roman"/>
          <w:color w:val="00000A"/>
          <w:szCs w:val="28"/>
          <w:u w:val="single"/>
          <w:lang w:eastAsia="ru-RU"/>
        </w:rPr>
        <w:t>116</w:t>
      </w:r>
      <w:r w:rsidR="00BB7ADC">
        <w:rPr>
          <w:rFonts w:eastAsia="Times New Roman" w:cs="Times New Roman"/>
          <w:szCs w:val="28"/>
          <w:lang w:eastAsia="ru-RU"/>
        </w:rPr>
        <w:br/>
      </w:r>
      <w:r w:rsidRPr="00D954C2">
        <w:rPr>
          <w:rFonts w:eastAsia="Times New Roman" w:cs="Times New Roman"/>
          <w:color w:val="00000A"/>
          <w:szCs w:val="28"/>
          <w:u w:val="single"/>
          <w:lang w:eastAsia="ru-RU"/>
        </w:rPr>
        <w:t>Выполнил</w:t>
      </w:r>
      <w:r w:rsidRPr="00D954C2">
        <w:rPr>
          <w:rFonts w:eastAsia="Times New Roman" w:cs="Times New Roman"/>
          <w:color w:val="00000A"/>
          <w:szCs w:val="28"/>
          <w:lang w:eastAsia="ru-RU"/>
        </w:rPr>
        <w:t>:</w:t>
      </w:r>
      <w:r w:rsidR="00BB7ADC">
        <w:rPr>
          <w:rFonts w:eastAsia="Times New Roman" w:cs="Times New Roman"/>
          <w:color w:val="00000A"/>
          <w:szCs w:val="28"/>
          <w:lang w:eastAsia="ru-RU"/>
        </w:rPr>
        <w:br/>
      </w:r>
      <w:r w:rsidR="00013A3D">
        <w:rPr>
          <w:rFonts w:eastAsia="Times New Roman" w:cs="Times New Roman"/>
          <w:color w:val="00000A"/>
          <w:szCs w:val="28"/>
          <w:lang w:eastAsia="ru-RU"/>
        </w:rPr>
        <w:t>Сиразетдинов Азат Ниязович</w:t>
      </w:r>
      <w:r w:rsidR="00BB7ADC">
        <w:rPr>
          <w:rFonts w:eastAsia="Times New Roman" w:cs="Times New Roman"/>
          <w:szCs w:val="28"/>
          <w:lang w:eastAsia="ru-RU"/>
        </w:rPr>
        <w:br/>
      </w:r>
      <w:r w:rsidRPr="00D954C2">
        <w:rPr>
          <w:rFonts w:eastAsia="Times New Roman" w:cs="Times New Roman"/>
          <w:color w:val="00000A"/>
          <w:szCs w:val="28"/>
          <w:u w:val="single"/>
          <w:lang w:eastAsia="ru-RU"/>
        </w:rPr>
        <w:t>Проверил</w:t>
      </w:r>
      <w:r w:rsidRPr="00D954C2">
        <w:rPr>
          <w:rFonts w:eastAsia="Times New Roman" w:cs="Times New Roman"/>
          <w:color w:val="00000A"/>
          <w:szCs w:val="28"/>
          <w:lang w:eastAsia="ru-RU"/>
        </w:rPr>
        <w:t>:</w:t>
      </w:r>
      <w:r w:rsidR="00BB7ADC">
        <w:rPr>
          <w:rFonts w:eastAsia="Times New Roman" w:cs="Times New Roman"/>
          <w:szCs w:val="28"/>
          <w:lang w:eastAsia="ru-RU"/>
        </w:rPr>
        <w:br/>
      </w:r>
      <w:r w:rsidR="00013A3D">
        <w:rPr>
          <w:rFonts w:eastAsia="Times New Roman" w:cs="Times New Roman"/>
          <w:color w:val="00000A"/>
          <w:szCs w:val="28"/>
          <w:lang w:eastAsia="ru-RU"/>
        </w:rPr>
        <w:t>Машина Екатерина Алексеевна</w:t>
      </w:r>
    </w:p>
    <w:p w14:paraId="3BE19F11" w14:textId="77777777" w:rsidR="00A0364F" w:rsidRPr="00E539B4" w:rsidRDefault="00D954C2" w:rsidP="00BB7ADC">
      <w:pPr>
        <w:ind w:firstLine="0"/>
        <w:jc w:val="center"/>
        <w:rPr>
          <w:rFonts w:eastAsia="Times New Roman" w:cs="Times New Roman"/>
          <w:szCs w:val="28"/>
          <w:lang w:eastAsia="ru-RU"/>
        </w:rPr>
        <w:sectPr w:rsidR="00A0364F" w:rsidRPr="00E539B4" w:rsidSect="00F84F3A">
          <w:footerReference w:type="default" r:id="rId7"/>
          <w:pgSz w:w="11906" w:h="16838" w:code="9"/>
          <w:pgMar w:top="567" w:right="1134" w:bottom="567" w:left="1701" w:header="709" w:footer="709" w:gutter="0"/>
          <w:pgNumType w:start="0"/>
          <w:cols w:space="708"/>
          <w:titlePg/>
          <w:docGrid w:linePitch="381"/>
        </w:sectPr>
      </w:pPr>
      <w:r w:rsidRPr="00D954C2">
        <w:rPr>
          <w:rFonts w:eastAsia="Times New Roman" w:cs="Times New Roman"/>
          <w:color w:val="000000"/>
          <w:szCs w:val="28"/>
          <w:lang w:eastAsia="ru-RU"/>
        </w:rPr>
        <w:t>г.</w:t>
      </w:r>
      <w:r w:rsidR="005F695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954C2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  <w:r w:rsidR="00BB7ADC">
        <w:rPr>
          <w:rFonts w:eastAsia="Times New Roman" w:cs="Times New Roman"/>
          <w:szCs w:val="28"/>
          <w:lang w:eastAsia="ru-RU"/>
        </w:rPr>
        <w:br/>
      </w:r>
      <w:r w:rsidRPr="00D954C2">
        <w:rPr>
          <w:rFonts w:eastAsia="Times New Roman" w:cs="Times New Roman"/>
          <w:color w:val="000000"/>
          <w:szCs w:val="28"/>
          <w:lang w:eastAsia="ru-RU"/>
        </w:rPr>
        <w:t>2022</w:t>
      </w:r>
      <w:r w:rsidR="005F6955">
        <w:rPr>
          <w:rFonts w:eastAsia="Times New Roman" w:cs="Times New Roman"/>
          <w:color w:val="000000"/>
          <w:szCs w:val="28"/>
          <w:lang w:eastAsia="ru-RU"/>
        </w:rPr>
        <w:t xml:space="preserve"> год</w:t>
      </w:r>
    </w:p>
    <w:sdt>
      <w:sdtPr>
        <w:rPr>
          <w:b/>
          <w:caps/>
          <w:sz w:val="32"/>
        </w:rPr>
        <w:id w:val="-1127003226"/>
        <w:docPartObj>
          <w:docPartGallery w:val="Table of Contents"/>
          <w:docPartUnique/>
        </w:docPartObj>
      </w:sdtPr>
      <w:sdtEndPr>
        <w:rPr>
          <w:b w:val="0"/>
          <w:caps w:val="0"/>
          <w:sz w:val="28"/>
        </w:rPr>
      </w:sdtEndPr>
      <w:sdtContent>
        <w:p w14:paraId="59A01143" w14:textId="77777777" w:rsidR="00226F59" w:rsidRPr="00226F59" w:rsidRDefault="00226F59" w:rsidP="00226F59">
          <w:pPr>
            <w:pageBreakBefore/>
            <w:ind w:firstLine="0"/>
            <w:jc w:val="center"/>
            <w:rPr>
              <w:b/>
              <w:caps/>
              <w:sz w:val="32"/>
            </w:rPr>
          </w:pPr>
          <w:r>
            <w:rPr>
              <w:b/>
              <w:caps/>
              <w:sz w:val="32"/>
            </w:rPr>
            <w:t>оглавление</w:t>
          </w:r>
        </w:p>
        <w:p w14:paraId="7BBFF7F8" w14:textId="0071347E" w:rsidR="001D48BC" w:rsidRDefault="00226F59">
          <w:pPr>
            <w:pStyle w:val="13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83029" w:history="1">
            <w:r w:rsidR="001D48BC" w:rsidRPr="00F031BD">
              <w:rPr>
                <w:rStyle w:val="ac"/>
                <w:noProof/>
              </w:rPr>
              <w:t>Задание 1</w:t>
            </w:r>
            <w:r w:rsidR="001D48BC">
              <w:rPr>
                <w:noProof/>
                <w:webHidden/>
              </w:rPr>
              <w:tab/>
            </w:r>
            <w:r w:rsidR="001D48BC">
              <w:rPr>
                <w:noProof/>
                <w:webHidden/>
              </w:rPr>
              <w:fldChar w:fldCharType="begin"/>
            </w:r>
            <w:r w:rsidR="001D48BC">
              <w:rPr>
                <w:noProof/>
                <w:webHidden/>
              </w:rPr>
              <w:instrText xml:space="preserve"> PAGEREF _Toc116283029 \h </w:instrText>
            </w:r>
            <w:r w:rsidR="001D48BC">
              <w:rPr>
                <w:noProof/>
                <w:webHidden/>
              </w:rPr>
            </w:r>
            <w:r w:rsidR="001D48BC">
              <w:rPr>
                <w:noProof/>
                <w:webHidden/>
              </w:rPr>
              <w:fldChar w:fldCharType="separate"/>
            </w:r>
            <w:r w:rsidR="001D48BC">
              <w:rPr>
                <w:noProof/>
                <w:webHidden/>
              </w:rPr>
              <w:t>3</w:t>
            </w:r>
            <w:r w:rsidR="001D48BC">
              <w:rPr>
                <w:noProof/>
                <w:webHidden/>
              </w:rPr>
              <w:fldChar w:fldCharType="end"/>
            </w:r>
          </w:hyperlink>
        </w:p>
        <w:p w14:paraId="0E98CF92" w14:textId="300AC8B9" w:rsidR="001D48BC" w:rsidRDefault="001D48BC">
          <w:pPr>
            <w:pStyle w:val="13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6283030" w:history="1">
            <w:r w:rsidRPr="00F031BD">
              <w:rPr>
                <w:rStyle w:val="ac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FCBDD" w14:textId="42AE9F8C" w:rsidR="001D48BC" w:rsidRDefault="001D48BC">
          <w:pPr>
            <w:pStyle w:val="13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6283031" w:history="1">
            <w:r w:rsidRPr="00F031BD">
              <w:rPr>
                <w:rStyle w:val="ac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9D20" w14:textId="6A7970E5" w:rsidR="001D48BC" w:rsidRDefault="001D48BC">
          <w:pPr>
            <w:pStyle w:val="13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6283032" w:history="1">
            <w:r w:rsidRPr="00F031BD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A52C" w14:textId="202F0379" w:rsidR="001D48BC" w:rsidRDefault="001D48BC">
          <w:pPr>
            <w:pStyle w:val="13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16283033" w:history="1">
            <w:r w:rsidRPr="00F031BD">
              <w:rPr>
                <w:rStyle w:val="ac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_Toc116283033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58AD" w14:textId="00016CF1" w:rsidR="00226F59" w:rsidRPr="00226F59" w:rsidRDefault="00226F59" w:rsidP="00226F59">
          <w:pPr>
            <w:ind w:firstLine="0"/>
          </w:pPr>
          <w:r>
            <w:fldChar w:fldCharType="end"/>
          </w:r>
        </w:p>
      </w:sdtContent>
    </w:sdt>
    <w:p w14:paraId="7286F258" w14:textId="3D1851D1" w:rsidR="00E1050B" w:rsidRDefault="00E72CE3" w:rsidP="00E72CE3">
      <w:pPr>
        <w:pStyle w:val="11"/>
      </w:pPr>
      <w:bookmarkStart w:id="0" w:name="_Toc116283029"/>
      <w:r>
        <w:lastRenderedPageBreak/>
        <w:t>Задание 1</w:t>
      </w:r>
      <w:bookmarkEnd w:id="0"/>
    </w:p>
    <w:p w14:paraId="69078ECC" w14:textId="3592AC76" w:rsidR="00E72CE3" w:rsidRDefault="00E72CE3" w:rsidP="00E72CE3">
      <w:pPr>
        <w:ind w:firstLine="708"/>
        <w:rPr>
          <w:lang w:eastAsia="ru-RU"/>
        </w:rPr>
      </w:pPr>
      <w:r w:rsidRPr="00E72CE3">
        <w:rPr>
          <w:lang w:eastAsia="ru-RU"/>
        </w:rPr>
        <w:t>Построить схему декодирования классического кода Хэмминга (7;4), которую представить в отчёте в виде изображения</w:t>
      </w:r>
    </w:p>
    <w:p w14:paraId="56EEFEB6" w14:textId="1D449B2A" w:rsidR="00E72CE3" w:rsidRDefault="006D14F1" w:rsidP="00E72CE3">
      <w:pPr>
        <w:ind w:firstLine="708"/>
        <w:rPr>
          <w:lang w:eastAsia="ru-RU"/>
        </w:rPr>
      </w:pPr>
      <w:r w:rsidRPr="006D14F1">
        <w:rPr>
          <w:noProof/>
          <w:lang w:eastAsia="ru-RU"/>
        </w:rPr>
        <w:drawing>
          <wp:inline distT="0" distB="0" distL="0" distR="0" wp14:anchorId="709AA0D6" wp14:editId="7719364A">
            <wp:extent cx="3067208" cy="285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BAD8" w14:textId="60D1F958" w:rsidR="006D14F1" w:rsidRDefault="006D14F1" w:rsidP="006D14F1">
      <w:r>
        <w:t xml:space="preserve">73: </w:t>
      </w:r>
      <w:r w:rsidR="002A5972" w:rsidRPr="002A5972">
        <w:rPr>
          <w:noProof/>
        </w:rPr>
        <w:drawing>
          <wp:inline distT="0" distB="0" distL="0" distR="0" wp14:anchorId="1EA1F26E" wp14:editId="45DE293F">
            <wp:extent cx="3079908" cy="241312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2"/>
      </w:tblGrid>
      <w:tr w:rsidR="00C9606C" w14:paraId="7DDF2190" w14:textId="77777777" w:rsidTr="00C9606C">
        <w:trPr>
          <w:trHeight w:val="279"/>
        </w:trPr>
        <w:tc>
          <w:tcPr>
            <w:tcW w:w="532" w:type="dxa"/>
          </w:tcPr>
          <w:p w14:paraId="20C320CF" w14:textId="721E5E72" w:rsidR="00C9606C" w:rsidRPr="00C9606C" w:rsidRDefault="00C9606C" w:rsidP="00783B1E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532" w:type="dxa"/>
          </w:tcPr>
          <w:p w14:paraId="78CE7C1D" w14:textId="09098D5E" w:rsidR="00C9606C" w:rsidRPr="00C9606C" w:rsidRDefault="00C9606C" w:rsidP="00783B1E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532" w:type="dxa"/>
          </w:tcPr>
          <w:p w14:paraId="247C595A" w14:textId="76BB824A" w:rsidR="00C9606C" w:rsidRPr="00C9606C" w:rsidRDefault="00C9606C" w:rsidP="00783B1E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532" w:type="dxa"/>
          </w:tcPr>
          <w:p w14:paraId="517C8C10" w14:textId="25E23DC5" w:rsidR="00C9606C" w:rsidRPr="00C9606C" w:rsidRDefault="00C9606C" w:rsidP="00783B1E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532" w:type="dxa"/>
          </w:tcPr>
          <w:p w14:paraId="32162EC2" w14:textId="4AB8E962" w:rsidR="00C9606C" w:rsidRPr="00D251E8" w:rsidRDefault="00D251E8" w:rsidP="00783B1E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532" w:type="dxa"/>
          </w:tcPr>
          <w:p w14:paraId="180CA65D" w14:textId="5AC9111D" w:rsidR="00C9606C" w:rsidRPr="00D251E8" w:rsidRDefault="00D251E8" w:rsidP="00783B1E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532" w:type="dxa"/>
          </w:tcPr>
          <w:p w14:paraId="3857081D" w14:textId="5B48E544" w:rsidR="00C9606C" w:rsidRPr="00D251E8" w:rsidRDefault="00D251E8" w:rsidP="00783B1E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4</w:t>
            </w:r>
          </w:p>
        </w:tc>
      </w:tr>
      <w:tr w:rsidR="00C9606C" w14:paraId="70A7B47F" w14:textId="77777777" w:rsidTr="00C9606C">
        <w:trPr>
          <w:trHeight w:val="279"/>
        </w:trPr>
        <w:tc>
          <w:tcPr>
            <w:tcW w:w="532" w:type="dxa"/>
          </w:tcPr>
          <w:p w14:paraId="74179A21" w14:textId="16905013" w:rsidR="00C9606C" w:rsidRPr="00D251E8" w:rsidRDefault="00D251E8" w:rsidP="00783B1E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32" w:type="dxa"/>
          </w:tcPr>
          <w:p w14:paraId="4880D7E7" w14:textId="395CB1BC" w:rsidR="00C9606C" w:rsidRPr="00D251E8" w:rsidRDefault="00D251E8" w:rsidP="00783B1E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32" w:type="dxa"/>
          </w:tcPr>
          <w:p w14:paraId="11E792C3" w14:textId="341B420E" w:rsidR="00C9606C" w:rsidRPr="00D251E8" w:rsidRDefault="00D251E8" w:rsidP="00783B1E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32" w:type="dxa"/>
          </w:tcPr>
          <w:p w14:paraId="7BF5EE25" w14:textId="6D8AC50D" w:rsidR="00C9606C" w:rsidRPr="00D251E8" w:rsidRDefault="00D251E8" w:rsidP="00783B1E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32" w:type="dxa"/>
          </w:tcPr>
          <w:p w14:paraId="24BE0132" w14:textId="7FB67323" w:rsidR="00C9606C" w:rsidRPr="00D251E8" w:rsidRDefault="00D251E8" w:rsidP="00783B1E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32" w:type="dxa"/>
          </w:tcPr>
          <w:p w14:paraId="2840A977" w14:textId="156C09D1" w:rsidR="00C9606C" w:rsidRPr="00D251E8" w:rsidRDefault="00D251E8" w:rsidP="00783B1E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32" w:type="dxa"/>
          </w:tcPr>
          <w:p w14:paraId="53B20CF3" w14:textId="6CC15364" w:rsidR="00C9606C" w:rsidRPr="00D251E8" w:rsidRDefault="00D251E8" w:rsidP="00783B1E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14:paraId="72578540" w14:textId="77777777" w:rsidR="00C9606C" w:rsidRDefault="00C9606C" w:rsidP="006D14F1"/>
    <w:p w14:paraId="6374A5FE" w14:textId="29EF093A" w:rsidR="002A5972" w:rsidRPr="00B05500" w:rsidRDefault="00BB7946" w:rsidP="00A73163">
      <w:pPr>
        <w:rPr>
          <w:lang w:val="en-US"/>
        </w:rPr>
      </w:pPr>
      <w:r>
        <w:t>Посчитаем</w:t>
      </w:r>
      <w:r w:rsidRPr="00B05500">
        <w:rPr>
          <w:lang w:val="en-US"/>
        </w:rPr>
        <w:t xml:space="preserve"> </w:t>
      </w:r>
      <w:r>
        <w:t>синдромы</w:t>
      </w:r>
      <w:r w:rsidRPr="00B05500">
        <w:rPr>
          <w:lang w:val="en-US"/>
        </w:rPr>
        <w:t>:</w:t>
      </w:r>
    </w:p>
    <w:p w14:paraId="5241B1B6" w14:textId="6CF45770" w:rsidR="00BB7946" w:rsidRPr="00D251E8" w:rsidRDefault="00BB7946" w:rsidP="00A73163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4F758B">
        <w:rPr>
          <w:vertAlign w:val="subscript"/>
          <w:lang w:val="en-US"/>
        </w:rPr>
        <w:t>1</w:t>
      </w:r>
      <w:r w:rsidR="004F758B">
        <w:rPr>
          <w:vertAlign w:val="subscript"/>
          <w:lang w:val="en-US"/>
        </w:rPr>
        <w:softHyphen/>
        <w:t xml:space="preserve"> </w:t>
      </w:r>
      <w:r w:rsidR="004F758B">
        <w:rPr>
          <w:lang w:val="en-US"/>
        </w:rPr>
        <w:t>= r</w:t>
      </w:r>
      <w:r w:rsidR="004F758B">
        <w:rPr>
          <w:vertAlign w:val="subscript"/>
          <w:lang w:val="en-US"/>
        </w:rPr>
        <w:t>1</w:t>
      </w:r>
      <w:r w:rsidR="004F758B">
        <w:rPr>
          <w:lang w:val="en-US"/>
        </w:rPr>
        <w:t xml:space="preserve"> </w:t>
      </w:r>
      <w:r w:rsidR="004F758B" w:rsidRPr="004F758B">
        <w:rPr>
          <w:rFonts w:ascii="Cambria Math" w:hAnsi="Cambria Math" w:cs="Cambria Math"/>
          <w:lang w:val="en-US"/>
        </w:rPr>
        <w:t>⊕</w:t>
      </w:r>
      <w:r w:rsidR="004F758B" w:rsidRPr="00C9606C">
        <w:rPr>
          <w:rFonts w:ascii="Cambria Math" w:hAnsi="Cambria Math" w:cs="Cambria Math"/>
          <w:lang w:val="en-US"/>
        </w:rPr>
        <w:t xml:space="preserve"> </w:t>
      </w:r>
      <w:r w:rsidR="00C9606C">
        <w:rPr>
          <w:rFonts w:ascii="Cambria Math" w:hAnsi="Cambria Math" w:cs="Cambria Math"/>
          <w:lang w:val="en-US"/>
        </w:rPr>
        <w:t>i</w:t>
      </w:r>
      <w:r w:rsidR="00C9606C">
        <w:rPr>
          <w:rFonts w:ascii="Cambria Math" w:hAnsi="Cambria Math" w:cs="Cambria Math"/>
          <w:vertAlign w:val="subscript"/>
          <w:lang w:val="en-US"/>
        </w:rPr>
        <w:t>1</w:t>
      </w:r>
      <w:r w:rsidR="00C9606C">
        <w:rPr>
          <w:lang w:val="en-US"/>
        </w:rPr>
        <w:t xml:space="preserve"> </w:t>
      </w:r>
      <w:r w:rsidR="00C9606C" w:rsidRPr="00C9606C">
        <w:rPr>
          <w:rFonts w:ascii="Cambria Math" w:hAnsi="Cambria Math" w:cs="Cambria Math"/>
          <w:lang w:val="en-US"/>
        </w:rPr>
        <w:t>⊕</w:t>
      </w:r>
      <w:r w:rsidR="00C9606C">
        <w:rPr>
          <w:rFonts w:ascii="Cambria Math" w:hAnsi="Cambria Math" w:cs="Cambria Math"/>
          <w:lang w:val="en-US"/>
        </w:rPr>
        <w:t xml:space="preserve"> i</w:t>
      </w:r>
      <w:r w:rsidR="00C9606C">
        <w:rPr>
          <w:rFonts w:ascii="Cambria Math" w:hAnsi="Cambria Math" w:cs="Cambria Math"/>
          <w:vertAlign w:val="subscript"/>
          <w:lang w:val="en-US"/>
        </w:rPr>
        <w:t>2</w:t>
      </w:r>
      <w:r w:rsidR="00C9606C">
        <w:rPr>
          <w:rFonts w:ascii="Cambria Math" w:hAnsi="Cambria Math" w:cs="Cambria Math"/>
          <w:lang w:val="en-US"/>
        </w:rPr>
        <w:t xml:space="preserve"> </w:t>
      </w:r>
      <w:r w:rsidR="00C9606C" w:rsidRPr="00C9606C">
        <w:rPr>
          <w:rFonts w:ascii="Cambria Math" w:hAnsi="Cambria Math" w:cs="Cambria Math"/>
          <w:lang w:val="en-US"/>
        </w:rPr>
        <w:t>⊕</w:t>
      </w:r>
      <w:r w:rsidR="00C9606C">
        <w:rPr>
          <w:rFonts w:ascii="Cambria Math" w:hAnsi="Cambria Math" w:cs="Cambria Math"/>
          <w:lang w:val="en-US"/>
        </w:rPr>
        <w:t xml:space="preserve"> i</w:t>
      </w:r>
      <w:r w:rsidR="00C9606C">
        <w:rPr>
          <w:rFonts w:ascii="Cambria Math" w:hAnsi="Cambria Math" w:cs="Cambria Math"/>
          <w:vertAlign w:val="subscript"/>
          <w:lang w:val="en-US"/>
        </w:rPr>
        <w:t>4</w:t>
      </w:r>
      <w:r w:rsidR="00D251E8">
        <w:rPr>
          <w:rFonts w:ascii="Cambria Math" w:hAnsi="Cambria Math" w:cs="Cambria Math"/>
          <w:lang w:val="en-US"/>
        </w:rPr>
        <w:t xml:space="preserve"> = 1</w:t>
      </w:r>
    </w:p>
    <w:p w14:paraId="25E5A18D" w14:textId="5C86A67F" w:rsidR="00C9606C" w:rsidRPr="00D251E8" w:rsidRDefault="00C9606C" w:rsidP="00A73163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 w:rsidR="00D251E8">
        <w:rPr>
          <w:rFonts w:ascii="Cambria Math" w:hAnsi="Cambria Math" w:cs="Cambria Math"/>
          <w:lang w:val="en-US"/>
        </w:rPr>
        <w:t xml:space="preserve"> = 0</w:t>
      </w:r>
    </w:p>
    <w:p w14:paraId="4978CCAB" w14:textId="0C11FED3" w:rsidR="00C9606C" w:rsidRDefault="00C9606C" w:rsidP="00A73163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ED1A2D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 w:rsidR="00D251E8">
        <w:rPr>
          <w:rFonts w:ascii="Cambria Math" w:hAnsi="Cambria Math" w:cs="Cambria Math"/>
          <w:lang w:val="en-US"/>
        </w:rPr>
        <w:t xml:space="preserve"> = 0</w:t>
      </w:r>
    </w:p>
    <w:p w14:paraId="35DB48C7" w14:textId="4017480D" w:rsidR="00131566" w:rsidRDefault="00D251E8" w:rsidP="00BB149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Синдром </w:t>
      </w:r>
      <w:r>
        <w:rPr>
          <w:rFonts w:ascii="Cambria Math" w:hAnsi="Cambria Math" w:cs="Cambria Math"/>
          <w:lang w:val="en-US"/>
        </w:rPr>
        <w:t>S</w:t>
      </w:r>
      <w:r w:rsidRPr="00D251E8">
        <w:rPr>
          <w:rFonts w:ascii="Cambria Math" w:hAnsi="Cambria Math" w:cs="Cambria Math"/>
        </w:rPr>
        <w:t xml:space="preserve"> 100, </w:t>
      </w:r>
      <w:r>
        <w:rPr>
          <w:rFonts w:ascii="Cambria Math" w:hAnsi="Cambria Math" w:cs="Cambria Math"/>
        </w:rPr>
        <w:t xml:space="preserve">ошибка в символе </w:t>
      </w:r>
      <w:r>
        <w:rPr>
          <w:rFonts w:ascii="Cambria Math" w:hAnsi="Cambria Math" w:cs="Cambria Math"/>
          <w:lang w:val="en-US"/>
        </w:rPr>
        <w:t>r</w:t>
      </w:r>
      <w:r w:rsidRPr="00D251E8">
        <w:rPr>
          <w:rFonts w:ascii="Cambria Math" w:hAnsi="Cambria Math" w:cs="Cambria Math"/>
          <w:vertAlign w:val="subscript"/>
        </w:rPr>
        <w:t>1</w:t>
      </w:r>
    </w:p>
    <w:p w14:paraId="5CC6E3A5" w14:textId="2B1D6A5B" w:rsidR="00BB149B" w:rsidRPr="00BB149B" w:rsidRDefault="00056D47" w:rsidP="00BB149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Правильн</w:t>
      </w:r>
      <w:r w:rsidR="00243642">
        <w:rPr>
          <w:rFonts w:ascii="Cambria Math" w:hAnsi="Cambria Math" w:cs="Cambria Math"/>
        </w:rPr>
        <w:t>ое сообщение: 1010101</w:t>
      </w:r>
    </w:p>
    <w:p w14:paraId="38977CBE" w14:textId="77777777" w:rsidR="002A5972" w:rsidRPr="00D251E8" w:rsidRDefault="002A5972" w:rsidP="006D14F1"/>
    <w:p w14:paraId="6BA2C027" w14:textId="3BBD02E9" w:rsidR="00E72CE3" w:rsidRDefault="00104B1C" w:rsidP="00E72CE3">
      <w:pPr>
        <w:rPr>
          <w:lang w:val="en-US" w:eastAsia="ru-RU"/>
        </w:rPr>
      </w:pPr>
      <w:r w:rsidRPr="00783B1E">
        <w:rPr>
          <w:lang w:val="en-US" w:eastAsia="ru-RU"/>
        </w:rPr>
        <w:t xml:space="preserve">3: </w:t>
      </w:r>
      <w:r w:rsidR="00783B1E" w:rsidRPr="00783B1E">
        <w:rPr>
          <w:noProof/>
          <w:lang w:eastAsia="ru-RU"/>
        </w:rPr>
        <w:drawing>
          <wp:inline distT="0" distB="0" distL="0" distR="0" wp14:anchorId="5D2571BF" wp14:editId="008982B5">
            <wp:extent cx="3416476" cy="2159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2"/>
      </w:tblGrid>
      <w:tr w:rsidR="00783B1E" w14:paraId="0121834F" w14:textId="77777777" w:rsidTr="000A7DB2">
        <w:trPr>
          <w:trHeight w:val="279"/>
        </w:trPr>
        <w:tc>
          <w:tcPr>
            <w:tcW w:w="532" w:type="dxa"/>
          </w:tcPr>
          <w:p w14:paraId="03E5CB5B" w14:textId="77777777" w:rsidR="00783B1E" w:rsidRPr="00C9606C" w:rsidRDefault="00783B1E" w:rsidP="00783B1E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532" w:type="dxa"/>
          </w:tcPr>
          <w:p w14:paraId="21B71DA1" w14:textId="77777777" w:rsidR="00783B1E" w:rsidRPr="00C9606C" w:rsidRDefault="00783B1E" w:rsidP="00783B1E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532" w:type="dxa"/>
          </w:tcPr>
          <w:p w14:paraId="08F86C7A" w14:textId="77777777" w:rsidR="00783B1E" w:rsidRPr="00C9606C" w:rsidRDefault="00783B1E" w:rsidP="00783B1E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532" w:type="dxa"/>
          </w:tcPr>
          <w:p w14:paraId="3D6646A2" w14:textId="77777777" w:rsidR="00783B1E" w:rsidRPr="00C9606C" w:rsidRDefault="00783B1E" w:rsidP="00783B1E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532" w:type="dxa"/>
          </w:tcPr>
          <w:p w14:paraId="17B0852D" w14:textId="77777777" w:rsidR="00783B1E" w:rsidRPr="00D251E8" w:rsidRDefault="00783B1E" w:rsidP="00783B1E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532" w:type="dxa"/>
          </w:tcPr>
          <w:p w14:paraId="69F1DE65" w14:textId="77777777" w:rsidR="00783B1E" w:rsidRPr="00D251E8" w:rsidRDefault="00783B1E" w:rsidP="00783B1E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532" w:type="dxa"/>
          </w:tcPr>
          <w:p w14:paraId="7EEDBABB" w14:textId="77777777" w:rsidR="00783B1E" w:rsidRPr="00D251E8" w:rsidRDefault="00783B1E" w:rsidP="00783B1E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4</w:t>
            </w:r>
          </w:p>
        </w:tc>
      </w:tr>
      <w:tr w:rsidR="00783B1E" w14:paraId="0B5382BB" w14:textId="77777777" w:rsidTr="000A7DB2">
        <w:trPr>
          <w:trHeight w:val="279"/>
        </w:trPr>
        <w:tc>
          <w:tcPr>
            <w:tcW w:w="532" w:type="dxa"/>
          </w:tcPr>
          <w:p w14:paraId="7DB72C69" w14:textId="77777777" w:rsidR="00783B1E" w:rsidRPr="00D251E8" w:rsidRDefault="00783B1E" w:rsidP="00783B1E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32" w:type="dxa"/>
          </w:tcPr>
          <w:p w14:paraId="772FB99E" w14:textId="77777777" w:rsidR="00783B1E" w:rsidRPr="00D251E8" w:rsidRDefault="00783B1E" w:rsidP="00783B1E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32" w:type="dxa"/>
          </w:tcPr>
          <w:p w14:paraId="7CF0E957" w14:textId="77777777" w:rsidR="00783B1E" w:rsidRPr="00D251E8" w:rsidRDefault="00783B1E" w:rsidP="00783B1E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32" w:type="dxa"/>
          </w:tcPr>
          <w:p w14:paraId="4134B40E" w14:textId="7BADC295" w:rsidR="00783B1E" w:rsidRPr="00783B1E" w:rsidRDefault="00783B1E" w:rsidP="00783B1E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14:paraId="1DEC43E5" w14:textId="552B7A5A" w:rsidR="00783B1E" w:rsidRPr="00783B1E" w:rsidRDefault="00783B1E" w:rsidP="00783B1E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14:paraId="0BF5749F" w14:textId="77777777" w:rsidR="00783B1E" w:rsidRPr="00D251E8" w:rsidRDefault="00783B1E" w:rsidP="00783B1E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32" w:type="dxa"/>
          </w:tcPr>
          <w:p w14:paraId="6287B5BA" w14:textId="5BEA7316" w:rsidR="00783B1E" w:rsidRPr="00783B1E" w:rsidRDefault="00783B1E" w:rsidP="00783B1E">
            <w:pPr>
              <w:ind w:firstLine="0"/>
              <w:jc w:val="center"/>
            </w:pPr>
            <w:r>
              <w:t>0</w:t>
            </w:r>
          </w:p>
        </w:tc>
      </w:tr>
    </w:tbl>
    <w:p w14:paraId="2BCD73F2" w14:textId="77777777" w:rsidR="00783B1E" w:rsidRPr="00783B1E" w:rsidRDefault="00783B1E" w:rsidP="00E72CE3">
      <w:pPr>
        <w:rPr>
          <w:lang w:val="en-US" w:eastAsia="ru-RU"/>
        </w:rPr>
      </w:pPr>
    </w:p>
    <w:p w14:paraId="06473C0B" w14:textId="77777777" w:rsidR="00783B1E" w:rsidRPr="00B05500" w:rsidRDefault="00783B1E" w:rsidP="00783B1E">
      <w:pPr>
        <w:rPr>
          <w:lang w:val="en-US"/>
        </w:rPr>
      </w:pPr>
      <w:r>
        <w:t>Посчитаем</w:t>
      </w:r>
      <w:r w:rsidRPr="00B05500">
        <w:rPr>
          <w:lang w:val="en-US"/>
        </w:rPr>
        <w:t xml:space="preserve"> </w:t>
      </w:r>
      <w:r>
        <w:t>синдромы</w:t>
      </w:r>
      <w:r w:rsidRPr="00B05500">
        <w:rPr>
          <w:lang w:val="en-US"/>
        </w:rPr>
        <w:t>:</w:t>
      </w:r>
    </w:p>
    <w:p w14:paraId="75D72E9C" w14:textId="77777777" w:rsidR="00783B1E" w:rsidRPr="00D251E8" w:rsidRDefault="00783B1E" w:rsidP="00783B1E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= 1</w:t>
      </w:r>
    </w:p>
    <w:p w14:paraId="5B2414DA" w14:textId="118DF06B" w:rsidR="00783B1E" w:rsidRPr="001F3B66" w:rsidRDefault="00783B1E" w:rsidP="00783B1E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= </w:t>
      </w:r>
      <w:r w:rsidR="001F3B66" w:rsidRPr="001F3B66">
        <w:rPr>
          <w:rFonts w:ascii="Cambria Math" w:hAnsi="Cambria Math" w:cs="Cambria Math"/>
          <w:lang w:val="en-US"/>
        </w:rPr>
        <w:t>1</w:t>
      </w:r>
    </w:p>
    <w:p w14:paraId="1240C48B" w14:textId="553B5258" w:rsidR="00783B1E" w:rsidRPr="001F3B66" w:rsidRDefault="00783B1E" w:rsidP="00783B1E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ED1A2D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= </w:t>
      </w:r>
      <w:r w:rsidR="001F3B66" w:rsidRPr="001F3B66">
        <w:rPr>
          <w:rFonts w:ascii="Cambria Math" w:hAnsi="Cambria Math" w:cs="Cambria Math"/>
          <w:lang w:val="en-US"/>
        </w:rPr>
        <w:t>1</w:t>
      </w:r>
    </w:p>
    <w:p w14:paraId="3D06454C" w14:textId="42DD2C95" w:rsidR="00243642" w:rsidRPr="0082513D" w:rsidRDefault="00783B1E" w:rsidP="00243642">
      <w:pPr>
        <w:rPr>
          <w:rFonts w:ascii="Cambria Math" w:hAnsi="Cambria Math" w:cs="Cambria Math"/>
          <w:vertAlign w:val="subscript"/>
        </w:rPr>
      </w:pPr>
      <w:r>
        <w:rPr>
          <w:rFonts w:ascii="Cambria Math" w:hAnsi="Cambria Math" w:cs="Cambria Math"/>
        </w:rPr>
        <w:t xml:space="preserve">Синдром </w:t>
      </w:r>
      <w:r>
        <w:rPr>
          <w:rFonts w:ascii="Cambria Math" w:hAnsi="Cambria Math" w:cs="Cambria Math"/>
          <w:lang w:val="en-US"/>
        </w:rPr>
        <w:t>S</w:t>
      </w:r>
      <w:r w:rsidRPr="00D251E8">
        <w:rPr>
          <w:rFonts w:ascii="Cambria Math" w:hAnsi="Cambria Math" w:cs="Cambria Math"/>
        </w:rPr>
        <w:t xml:space="preserve"> 1</w:t>
      </w:r>
      <w:r w:rsidR="001F3B66">
        <w:rPr>
          <w:rFonts w:ascii="Cambria Math" w:hAnsi="Cambria Math" w:cs="Cambria Math"/>
        </w:rPr>
        <w:t>11</w:t>
      </w:r>
      <w:r w:rsidRPr="00D251E8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</w:rPr>
        <w:t xml:space="preserve">ошибка в символе </w:t>
      </w:r>
      <w:proofErr w:type="spellStart"/>
      <w:r w:rsidR="0082513D">
        <w:rPr>
          <w:rFonts w:ascii="Cambria Math" w:hAnsi="Cambria Math" w:cs="Cambria Math"/>
          <w:lang w:val="en-US"/>
        </w:rPr>
        <w:t>i</w:t>
      </w:r>
      <w:proofErr w:type="spellEnd"/>
      <w:r w:rsidR="0082513D" w:rsidRPr="0082513D">
        <w:rPr>
          <w:rFonts w:ascii="Cambria Math" w:hAnsi="Cambria Math" w:cs="Cambria Math"/>
          <w:vertAlign w:val="subscript"/>
        </w:rPr>
        <w:t>4</w:t>
      </w:r>
    </w:p>
    <w:p w14:paraId="568D8214" w14:textId="3C241CD8" w:rsidR="00B04639" w:rsidRDefault="00243642" w:rsidP="00243642">
      <w:pPr>
        <w:rPr>
          <w:rFonts w:ascii="Cambria Math" w:hAnsi="Cambria Math" w:cs="Cambria Math"/>
          <w:vertAlign w:val="subscript"/>
        </w:rPr>
      </w:pPr>
      <w:r>
        <w:rPr>
          <w:rFonts w:ascii="Cambria Math" w:hAnsi="Cambria Math" w:cs="Cambria Math"/>
        </w:rPr>
        <w:t xml:space="preserve">Правильное сообщение: </w:t>
      </w:r>
      <w:r w:rsidR="00040AB0">
        <w:rPr>
          <w:rFonts w:ascii="Cambria Math" w:hAnsi="Cambria Math" w:cs="Cambria Math"/>
          <w:lang w:val="en-US"/>
        </w:rPr>
        <w:t>0011001</w:t>
      </w:r>
      <w:r w:rsidR="00B04639">
        <w:rPr>
          <w:rFonts w:ascii="Cambria Math" w:hAnsi="Cambria Math" w:cs="Cambria Math"/>
          <w:vertAlign w:val="subscript"/>
        </w:rPr>
        <w:br w:type="page"/>
      </w:r>
    </w:p>
    <w:p w14:paraId="3067DAA7" w14:textId="3A931FA0" w:rsidR="001F3B66" w:rsidRDefault="001F3B66" w:rsidP="00B04639">
      <w:pPr>
        <w:ind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 xml:space="preserve">45: </w:t>
      </w:r>
      <w:r w:rsidR="00B04639" w:rsidRPr="00B04639">
        <w:rPr>
          <w:rFonts w:ascii="Cambria Math" w:hAnsi="Cambria Math" w:cs="Cambria Math"/>
          <w:noProof/>
        </w:rPr>
        <w:drawing>
          <wp:inline distT="0" distB="0" distL="0" distR="0" wp14:anchorId="39310F2C" wp14:editId="2A1FE0DB">
            <wp:extent cx="3054507" cy="2349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2"/>
      </w:tblGrid>
      <w:tr w:rsidR="00B04639" w14:paraId="295B858A" w14:textId="77777777" w:rsidTr="000A7DB2">
        <w:trPr>
          <w:trHeight w:val="279"/>
        </w:trPr>
        <w:tc>
          <w:tcPr>
            <w:tcW w:w="532" w:type="dxa"/>
          </w:tcPr>
          <w:p w14:paraId="7BE8E690" w14:textId="77777777" w:rsidR="00B04639" w:rsidRPr="00C9606C" w:rsidRDefault="00B04639" w:rsidP="000A7DB2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532" w:type="dxa"/>
          </w:tcPr>
          <w:p w14:paraId="30E22FDA" w14:textId="77777777" w:rsidR="00B04639" w:rsidRPr="00C9606C" w:rsidRDefault="00B04639" w:rsidP="000A7DB2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532" w:type="dxa"/>
          </w:tcPr>
          <w:p w14:paraId="70529CAD" w14:textId="77777777" w:rsidR="00B04639" w:rsidRPr="00C9606C" w:rsidRDefault="00B04639" w:rsidP="000A7DB2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532" w:type="dxa"/>
          </w:tcPr>
          <w:p w14:paraId="2C519AED" w14:textId="77777777" w:rsidR="00B04639" w:rsidRPr="00C9606C" w:rsidRDefault="00B04639" w:rsidP="000A7DB2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532" w:type="dxa"/>
          </w:tcPr>
          <w:p w14:paraId="51B13629" w14:textId="77777777" w:rsidR="00B04639" w:rsidRPr="00D251E8" w:rsidRDefault="00B04639" w:rsidP="000A7DB2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532" w:type="dxa"/>
          </w:tcPr>
          <w:p w14:paraId="1677A85A" w14:textId="77777777" w:rsidR="00B04639" w:rsidRPr="00D251E8" w:rsidRDefault="00B04639" w:rsidP="000A7DB2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532" w:type="dxa"/>
          </w:tcPr>
          <w:p w14:paraId="078235ED" w14:textId="77777777" w:rsidR="00B04639" w:rsidRPr="00D251E8" w:rsidRDefault="00B04639" w:rsidP="000A7DB2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4</w:t>
            </w:r>
          </w:p>
        </w:tc>
      </w:tr>
      <w:tr w:rsidR="00B04639" w14:paraId="4D2FEBF9" w14:textId="77777777" w:rsidTr="000A7DB2">
        <w:trPr>
          <w:trHeight w:val="279"/>
        </w:trPr>
        <w:tc>
          <w:tcPr>
            <w:tcW w:w="532" w:type="dxa"/>
          </w:tcPr>
          <w:p w14:paraId="371EBAB4" w14:textId="77777777" w:rsidR="00B04639" w:rsidRPr="00D251E8" w:rsidRDefault="00B04639" w:rsidP="000A7DB2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32" w:type="dxa"/>
          </w:tcPr>
          <w:p w14:paraId="30ED4E61" w14:textId="77777777" w:rsidR="00B04639" w:rsidRPr="00D251E8" w:rsidRDefault="00B04639" w:rsidP="000A7DB2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32" w:type="dxa"/>
          </w:tcPr>
          <w:p w14:paraId="1AE4A18D" w14:textId="77777777" w:rsidR="00B04639" w:rsidRPr="00D251E8" w:rsidRDefault="00B04639" w:rsidP="000A7DB2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532" w:type="dxa"/>
          </w:tcPr>
          <w:p w14:paraId="50166E8C" w14:textId="637A73F9" w:rsidR="00B04639" w:rsidRPr="00783B1E" w:rsidRDefault="00B04639" w:rsidP="000A7DB2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14:paraId="079BBFEA" w14:textId="77777777" w:rsidR="00B04639" w:rsidRPr="00783B1E" w:rsidRDefault="00B04639" w:rsidP="000A7DB2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14:paraId="7D1E1952" w14:textId="18DA947A" w:rsidR="00B04639" w:rsidRPr="005F7BC6" w:rsidRDefault="005F7BC6" w:rsidP="000A7DB2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14:paraId="06BE4A2A" w14:textId="5FE98BC0" w:rsidR="00B04639" w:rsidRPr="00783B1E" w:rsidRDefault="005F7BC6" w:rsidP="000A7DB2">
            <w:pPr>
              <w:ind w:firstLine="0"/>
              <w:jc w:val="center"/>
            </w:pPr>
            <w:r>
              <w:t>1</w:t>
            </w:r>
          </w:p>
        </w:tc>
      </w:tr>
    </w:tbl>
    <w:p w14:paraId="563A9D07" w14:textId="77777777" w:rsidR="00B04639" w:rsidRPr="00B05500" w:rsidRDefault="00B04639" w:rsidP="00B04639">
      <w:pPr>
        <w:rPr>
          <w:lang w:val="en-US"/>
        </w:rPr>
      </w:pPr>
      <w:r>
        <w:t>Посчитаем</w:t>
      </w:r>
      <w:r w:rsidRPr="00B05500">
        <w:rPr>
          <w:lang w:val="en-US"/>
        </w:rPr>
        <w:t xml:space="preserve"> </w:t>
      </w:r>
      <w:r>
        <w:t>синдромы</w:t>
      </w:r>
      <w:r w:rsidRPr="00B05500">
        <w:rPr>
          <w:lang w:val="en-US"/>
        </w:rPr>
        <w:t>:</w:t>
      </w:r>
    </w:p>
    <w:p w14:paraId="21A6F2E8" w14:textId="18EFD4F7" w:rsidR="00B04639" w:rsidRPr="005F7BC6" w:rsidRDefault="00B04639" w:rsidP="00B04639">
      <w:pPr>
        <w:rPr>
          <w:rFonts w:ascii="Cambria Math" w:hAnsi="Cambria Math" w:cs="Cambria Math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= </w:t>
      </w:r>
      <w:r w:rsidR="005F7BC6">
        <w:rPr>
          <w:rFonts w:ascii="Cambria Math" w:hAnsi="Cambria Math" w:cs="Cambria Math"/>
        </w:rPr>
        <w:t>0</w:t>
      </w:r>
    </w:p>
    <w:p w14:paraId="1CC16E33" w14:textId="77777777" w:rsidR="00B04639" w:rsidRPr="001F3B66" w:rsidRDefault="00B04639" w:rsidP="00B04639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= </w:t>
      </w:r>
      <w:r w:rsidRPr="001F3B66">
        <w:rPr>
          <w:rFonts w:ascii="Cambria Math" w:hAnsi="Cambria Math" w:cs="Cambria Math"/>
          <w:lang w:val="en-US"/>
        </w:rPr>
        <w:t>1</w:t>
      </w:r>
    </w:p>
    <w:p w14:paraId="43AD4BAE" w14:textId="49690468" w:rsidR="00B04639" w:rsidRPr="005F7BC6" w:rsidRDefault="00B04639" w:rsidP="00B04639">
      <w:pPr>
        <w:rPr>
          <w:rFonts w:ascii="Cambria Math" w:hAnsi="Cambria Math" w:cs="Cambria Math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ED1A2D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= </w:t>
      </w:r>
      <w:r w:rsidR="005F7BC6">
        <w:rPr>
          <w:rFonts w:ascii="Cambria Math" w:hAnsi="Cambria Math" w:cs="Cambria Math"/>
        </w:rPr>
        <w:t>0</w:t>
      </w:r>
    </w:p>
    <w:p w14:paraId="1053130F" w14:textId="495C291C" w:rsidR="00DA6DB9" w:rsidRPr="00622A19" w:rsidRDefault="00B04639" w:rsidP="00DA6DB9">
      <w:pPr>
        <w:rPr>
          <w:rFonts w:ascii="Cambria Math" w:hAnsi="Cambria Math" w:cs="Cambria Math"/>
          <w:vertAlign w:val="subscript"/>
        </w:rPr>
      </w:pPr>
      <w:r>
        <w:rPr>
          <w:rFonts w:ascii="Cambria Math" w:hAnsi="Cambria Math" w:cs="Cambria Math"/>
        </w:rPr>
        <w:t xml:space="preserve">Синдром </w:t>
      </w:r>
      <w:r>
        <w:rPr>
          <w:rFonts w:ascii="Cambria Math" w:hAnsi="Cambria Math" w:cs="Cambria Math"/>
          <w:lang w:val="en-US"/>
        </w:rPr>
        <w:t>S</w:t>
      </w:r>
      <w:r w:rsidRPr="00D251E8">
        <w:rPr>
          <w:rFonts w:ascii="Cambria Math" w:hAnsi="Cambria Math" w:cs="Cambria Math"/>
        </w:rPr>
        <w:t xml:space="preserve"> </w:t>
      </w:r>
      <w:r w:rsidR="005F7BC6">
        <w:rPr>
          <w:rFonts w:ascii="Cambria Math" w:hAnsi="Cambria Math" w:cs="Cambria Math"/>
        </w:rPr>
        <w:t>010</w:t>
      </w:r>
      <w:r w:rsidRPr="00D251E8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</w:rPr>
        <w:t xml:space="preserve">ошибка в символе </w:t>
      </w:r>
      <w:r w:rsidR="00622A19">
        <w:rPr>
          <w:rFonts w:ascii="Cambria Math" w:hAnsi="Cambria Math" w:cs="Cambria Math"/>
          <w:lang w:val="en-US"/>
        </w:rPr>
        <w:t>r</w:t>
      </w:r>
      <w:r w:rsidR="00622A19" w:rsidRPr="00622A19">
        <w:rPr>
          <w:rFonts w:ascii="Cambria Math" w:hAnsi="Cambria Math" w:cs="Cambria Math"/>
          <w:vertAlign w:val="subscript"/>
        </w:rPr>
        <w:t>2</w:t>
      </w:r>
    </w:p>
    <w:p w14:paraId="6F3E53B4" w14:textId="6636F082" w:rsidR="00243642" w:rsidRPr="005B6851" w:rsidRDefault="00243642" w:rsidP="00DA6DB9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 xml:space="preserve">Правильное сообщение: </w:t>
      </w:r>
      <w:r w:rsidR="005B6851">
        <w:rPr>
          <w:rFonts w:ascii="Cambria Math" w:hAnsi="Cambria Math" w:cs="Cambria Math"/>
          <w:lang w:val="en-US"/>
        </w:rPr>
        <w:t>0110011</w:t>
      </w:r>
    </w:p>
    <w:p w14:paraId="1182751F" w14:textId="429D981E" w:rsidR="00DA6DB9" w:rsidRDefault="00DA6DB9" w:rsidP="00DA6DB9">
      <w:pPr>
        <w:ind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30: </w:t>
      </w:r>
      <w:r w:rsidRPr="00DA6DB9">
        <w:rPr>
          <w:rFonts w:ascii="Cambria Math" w:hAnsi="Cambria Math" w:cs="Cambria Math"/>
          <w:noProof/>
        </w:rPr>
        <w:drawing>
          <wp:inline distT="0" distB="0" distL="0" distR="0" wp14:anchorId="32E18DD1" wp14:editId="120A5961">
            <wp:extent cx="3092609" cy="2286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2"/>
      </w:tblGrid>
      <w:tr w:rsidR="00DA6DB9" w14:paraId="38B8D47B" w14:textId="77777777" w:rsidTr="000A7DB2">
        <w:trPr>
          <w:trHeight w:val="279"/>
        </w:trPr>
        <w:tc>
          <w:tcPr>
            <w:tcW w:w="532" w:type="dxa"/>
          </w:tcPr>
          <w:p w14:paraId="2F280DDC" w14:textId="77777777" w:rsidR="00DA6DB9" w:rsidRPr="00C9606C" w:rsidRDefault="00DA6DB9" w:rsidP="000A7DB2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532" w:type="dxa"/>
          </w:tcPr>
          <w:p w14:paraId="2EA87316" w14:textId="77777777" w:rsidR="00DA6DB9" w:rsidRPr="00C9606C" w:rsidRDefault="00DA6DB9" w:rsidP="000A7DB2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532" w:type="dxa"/>
          </w:tcPr>
          <w:p w14:paraId="0F53D562" w14:textId="77777777" w:rsidR="00DA6DB9" w:rsidRPr="00C9606C" w:rsidRDefault="00DA6DB9" w:rsidP="000A7DB2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532" w:type="dxa"/>
          </w:tcPr>
          <w:p w14:paraId="1E2DC188" w14:textId="77777777" w:rsidR="00DA6DB9" w:rsidRPr="00C9606C" w:rsidRDefault="00DA6DB9" w:rsidP="000A7DB2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532" w:type="dxa"/>
          </w:tcPr>
          <w:p w14:paraId="5C664955" w14:textId="77777777" w:rsidR="00DA6DB9" w:rsidRPr="00D251E8" w:rsidRDefault="00DA6DB9" w:rsidP="000A7DB2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532" w:type="dxa"/>
          </w:tcPr>
          <w:p w14:paraId="5B18344B" w14:textId="77777777" w:rsidR="00DA6DB9" w:rsidRPr="00D251E8" w:rsidRDefault="00DA6DB9" w:rsidP="000A7DB2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532" w:type="dxa"/>
          </w:tcPr>
          <w:p w14:paraId="4A9B0919" w14:textId="77777777" w:rsidR="00DA6DB9" w:rsidRPr="00D251E8" w:rsidRDefault="00DA6DB9" w:rsidP="000A7DB2">
            <w:pPr>
              <w:ind w:firstLine="0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4</w:t>
            </w:r>
          </w:p>
        </w:tc>
      </w:tr>
      <w:tr w:rsidR="00DA6DB9" w14:paraId="52E05B52" w14:textId="77777777" w:rsidTr="000A7DB2">
        <w:trPr>
          <w:trHeight w:val="279"/>
        </w:trPr>
        <w:tc>
          <w:tcPr>
            <w:tcW w:w="532" w:type="dxa"/>
          </w:tcPr>
          <w:p w14:paraId="25BC48B4" w14:textId="77777777" w:rsidR="00DA6DB9" w:rsidRPr="00D251E8" w:rsidRDefault="00DA6DB9" w:rsidP="000A7DB2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32" w:type="dxa"/>
          </w:tcPr>
          <w:p w14:paraId="433DE8F3" w14:textId="77777777" w:rsidR="00DA6DB9" w:rsidRPr="00D251E8" w:rsidRDefault="00DA6DB9" w:rsidP="000A7DB2">
            <w:pPr>
              <w:ind w:firstLine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532" w:type="dxa"/>
          </w:tcPr>
          <w:p w14:paraId="391E77A9" w14:textId="2F4B3FC3" w:rsidR="00DA6DB9" w:rsidRPr="00C4251F" w:rsidRDefault="00C4251F" w:rsidP="000A7DB2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14:paraId="60E16FE0" w14:textId="66B33CE7" w:rsidR="00DA6DB9" w:rsidRPr="00783B1E" w:rsidRDefault="00C4251F" w:rsidP="000A7DB2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14:paraId="438DCA47" w14:textId="77777777" w:rsidR="00DA6DB9" w:rsidRPr="00783B1E" w:rsidRDefault="00DA6DB9" w:rsidP="000A7DB2">
            <w:pPr>
              <w:ind w:firstLine="0"/>
              <w:jc w:val="center"/>
            </w:pPr>
            <w:r>
              <w:t>0</w:t>
            </w:r>
          </w:p>
        </w:tc>
        <w:tc>
          <w:tcPr>
            <w:tcW w:w="532" w:type="dxa"/>
          </w:tcPr>
          <w:p w14:paraId="3195E0D5" w14:textId="77777777" w:rsidR="00DA6DB9" w:rsidRPr="005F7BC6" w:rsidRDefault="00DA6DB9" w:rsidP="000A7DB2">
            <w:pPr>
              <w:ind w:firstLine="0"/>
              <w:jc w:val="center"/>
            </w:pPr>
            <w:r>
              <w:t>1</w:t>
            </w:r>
          </w:p>
        </w:tc>
        <w:tc>
          <w:tcPr>
            <w:tcW w:w="532" w:type="dxa"/>
          </w:tcPr>
          <w:p w14:paraId="5DDF1974" w14:textId="41B933E8" w:rsidR="00DA6DB9" w:rsidRPr="00783B1E" w:rsidRDefault="00C4251F" w:rsidP="000A7DB2">
            <w:pPr>
              <w:ind w:firstLine="0"/>
              <w:jc w:val="center"/>
            </w:pPr>
            <w:r>
              <w:t>0</w:t>
            </w:r>
          </w:p>
        </w:tc>
      </w:tr>
    </w:tbl>
    <w:p w14:paraId="34D6D7E8" w14:textId="77777777" w:rsidR="00C4251F" w:rsidRPr="00B05500" w:rsidRDefault="00C4251F" w:rsidP="00C4251F">
      <w:pPr>
        <w:rPr>
          <w:lang w:val="en-US"/>
        </w:rPr>
      </w:pPr>
      <w:r>
        <w:t>Посчитаем</w:t>
      </w:r>
      <w:r w:rsidRPr="00B05500">
        <w:rPr>
          <w:lang w:val="en-US"/>
        </w:rPr>
        <w:t xml:space="preserve"> </w:t>
      </w:r>
      <w:r>
        <w:t>синдромы</w:t>
      </w:r>
      <w:r w:rsidRPr="00B05500">
        <w:rPr>
          <w:lang w:val="en-US"/>
        </w:rPr>
        <w:t>:</w:t>
      </w:r>
    </w:p>
    <w:p w14:paraId="3125A651" w14:textId="77777777" w:rsidR="00C4251F" w:rsidRPr="005F7BC6" w:rsidRDefault="00C4251F" w:rsidP="00C4251F">
      <w:pPr>
        <w:rPr>
          <w:rFonts w:ascii="Cambria Math" w:hAnsi="Cambria Math" w:cs="Cambria Math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= </w:t>
      </w:r>
      <w:r>
        <w:rPr>
          <w:rFonts w:ascii="Cambria Math" w:hAnsi="Cambria Math" w:cs="Cambria Math"/>
        </w:rPr>
        <w:t>0</w:t>
      </w:r>
    </w:p>
    <w:p w14:paraId="0C6A2C66" w14:textId="77777777" w:rsidR="00C4251F" w:rsidRPr="001F3B66" w:rsidRDefault="00C4251F" w:rsidP="00C4251F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= </w:t>
      </w:r>
      <w:r w:rsidRPr="001F3B66">
        <w:rPr>
          <w:rFonts w:ascii="Cambria Math" w:hAnsi="Cambria Math" w:cs="Cambria Math"/>
          <w:lang w:val="en-US"/>
        </w:rPr>
        <w:t>1</w:t>
      </w:r>
    </w:p>
    <w:p w14:paraId="6035F6A8" w14:textId="483F1F1C" w:rsidR="00C4251F" w:rsidRPr="005F7BC6" w:rsidRDefault="00C4251F" w:rsidP="00C4251F">
      <w:pPr>
        <w:rPr>
          <w:rFonts w:ascii="Cambria Math" w:hAnsi="Cambria Math" w:cs="Cambria Math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ED1A2D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= </w:t>
      </w:r>
      <w:r>
        <w:rPr>
          <w:rFonts w:ascii="Cambria Math" w:hAnsi="Cambria Math" w:cs="Cambria Math"/>
        </w:rPr>
        <w:t>0</w:t>
      </w:r>
    </w:p>
    <w:p w14:paraId="11446E50" w14:textId="7E3CC373" w:rsidR="00C4251F" w:rsidRPr="005B6851" w:rsidRDefault="00C4251F" w:rsidP="00C4251F">
      <w:pPr>
        <w:rPr>
          <w:rFonts w:ascii="Cambria Math" w:hAnsi="Cambria Math" w:cs="Cambria Math"/>
          <w:vertAlign w:val="subscript"/>
        </w:rPr>
      </w:pPr>
      <w:r>
        <w:rPr>
          <w:rFonts w:ascii="Cambria Math" w:hAnsi="Cambria Math" w:cs="Cambria Math"/>
        </w:rPr>
        <w:t xml:space="preserve">Синдром </w:t>
      </w:r>
      <w:r>
        <w:rPr>
          <w:rFonts w:ascii="Cambria Math" w:hAnsi="Cambria Math" w:cs="Cambria Math"/>
          <w:lang w:val="en-US"/>
        </w:rPr>
        <w:t>S</w:t>
      </w:r>
      <w:r w:rsidRPr="00D251E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010</w:t>
      </w:r>
      <w:r w:rsidRPr="00D251E8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</w:rPr>
        <w:t xml:space="preserve">ошибка в символе </w:t>
      </w:r>
      <w:r w:rsidR="005B6851">
        <w:rPr>
          <w:rFonts w:ascii="Cambria Math" w:hAnsi="Cambria Math" w:cs="Cambria Math"/>
          <w:lang w:val="en-US"/>
        </w:rPr>
        <w:t>r</w:t>
      </w:r>
      <w:r w:rsidR="005B6851" w:rsidRPr="005B6851">
        <w:rPr>
          <w:rFonts w:ascii="Cambria Math" w:hAnsi="Cambria Math" w:cs="Cambria Math"/>
          <w:vertAlign w:val="subscript"/>
        </w:rPr>
        <w:t>2</w:t>
      </w:r>
    </w:p>
    <w:p w14:paraId="34CF7F62" w14:textId="7A1204D0" w:rsidR="00DA6DB9" w:rsidRPr="005B6851" w:rsidRDefault="00243642" w:rsidP="00DA6DB9">
      <w:pPr>
        <w:ind w:firstLine="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 xml:space="preserve">Правильное сообщение: </w:t>
      </w:r>
      <w:r w:rsidR="00A25C14">
        <w:rPr>
          <w:rFonts w:ascii="Cambria Math" w:hAnsi="Cambria Math" w:cs="Cambria Math"/>
        </w:rPr>
        <w:t>0</w:t>
      </w:r>
      <w:r w:rsidR="005B6851">
        <w:rPr>
          <w:rFonts w:ascii="Cambria Math" w:hAnsi="Cambria Math" w:cs="Cambria Math"/>
          <w:lang w:val="en-US"/>
        </w:rPr>
        <w:t>101010</w:t>
      </w:r>
    </w:p>
    <w:p w14:paraId="0DCF82CA" w14:textId="53E68924" w:rsidR="00186DAA" w:rsidRPr="00186DAA" w:rsidRDefault="00186DAA" w:rsidP="00DA6DB9">
      <w:pPr>
        <w:ind w:firstLine="0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87</w:t>
      </w:r>
      <w:r>
        <w:rPr>
          <w:rFonts w:ascii="Cambria Math" w:hAnsi="Cambria Math" w:cs="Cambria Math"/>
        </w:rPr>
        <w:t xml:space="preserve">: </w:t>
      </w:r>
      <w:r w:rsidR="0059137D" w:rsidRPr="0059137D">
        <w:rPr>
          <w:rFonts w:ascii="Cambria Math" w:hAnsi="Cambria Math" w:cs="Cambria Math"/>
          <w:noProof/>
        </w:rPr>
        <w:drawing>
          <wp:inline distT="0" distB="0" distL="0" distR="0" wp14:anchorId="4E28123A" wp14:editId="72502757">
            <wp:extent cx="5156465" cy="215911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81155" w14:textId="77777777" w:rsidR="00B04639" w:rsidRPr="001F3B66" w:rsidRDefault="00B04639" w:rsidP="00783B1E">
      <w:pPr>
        <w:rPr>
          <w:rFonts w:ascii="Cambria Math" w:hAnsi="Cambria Math" w:cs="Cambria Math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3"/>
        <w:gridCol w:w="493"/>
        <w:gridCol w:w="461"/>
        <w:gridCol w:w="493"/>
        <w:gridCol w:w="461"/>
        <w:gridCol w:w="461"/>
        <w:gridCol w:w="461"/>
        <w:gridCol w:w="493"/>
        <w:gridCol w:w="461"/>
        <w:gridCol w:w="461"/>
        <w:gridCol w:w="461"/>
        <w:gridCol w:w="461"/>
        <w:gridCol w:w="461"/>
        <w:gridCol w:w="490"/>
        <w:gridCol w:w="490"/>
      </w:tblGrid>
      <w:tr w:rsidR="00CC7327" w14:paraId="435672C0" w14:textId="77777777" w:rsidTr="00CC7327">
        <w:trPr>
          <w:trHeight w:val="405"/>
        </w:trPr>
        <w:tc>
          <w:tcPr>
            <w:tcW w:w="493" w:type="dxa"/>
          </w:tcPr>
          <w:p w14:paraId="6E0EF10B" w14:textId="7C60A325" w:rsidR="00CC7327" w:rsidRDefault="00CC7327" w:rsidP="00F33AF7">
            <w:pPr>
              <w:ind w:firstLine="0"/>
              <w:rPr>
                <w:lang w:eastAsia="ru-RU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493" w:type="dxa"/>
          </w:tcPr>
          <w:p w14:paraId="4E423226" w14:textId="225FB2C3" w:rsidR="00CC7327" w:rsidRDefault="00CC7327" w:rsidP="00F33AF7">
            <w:pPr>
              <w:ind w:firstLine="0"/>
              <w:rPr>
                <w:lang w:eastAsia="ru-RU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461" w:type="dxa"/>
          </w:tcPr>
          <w:p w14:paraId="5C8ABF15" w14:textId="4C59A11B" w:rsidR="00CC7327" w:rsidRDefault="00CC7327" w:rsidP="00F33AF7">
            <w:pPr>
              <w:ind w:firstLine="0"/>
              <w:rPr>
                <w:lang w:eastAsia="ru-RU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1</w:t>
            </w:r>
          </w:p>
        </w:tc>
        <w:tc>
          <w:tcPr>
            <w:tcW w:w="493" w:type="dxa"/>
          </w:tcPr>
          <w:p w14:paraId="51D17C51" w14:textId="2586607A" w:rsidR="00CC7327" w:rsidRDefault="00CC7327" w:rsidP="00F33AF7">
            <w:pPr>
              <w:ind w:firstLine="0"/>
              <w:rPr>
                <w:lang w:eastAsia="ru-RU"/>
              </w:rPr>
            </w:pPr>
            <w:r>
              <w:rPr>
                <w:lang w:val="en-GB"/>
              </w:rPr>
              <w:t>R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461" w:type="dxa"/>
          </w:tcPr>
          <w:p w14:paraId="6C9B1AA5" w14:textId="2F2FEFBA" w:rsidR="00CC7327" w:rsidRDefault="00CC7327" w:rsidP="00F33AF7">
            <w:pPr>
              <w:ind w:firstLine="0"/>
              <w:rPr>
                <w:lang w:eastAsia="ru-RU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2</w:t>
            </w:r>
          </w:p>
        </w:tc>
        <w:tc>
          <w:tcPr>
            <w:tcW w:w="461" w:type="dxa"/>
          </w:tcPr>
          <w:p w14:paraId="155A2960" w14:textId="5D0C9061" w:rsidR="00CC7327" w:rsidRDefault="00CC7327" w:rsidP="00F33AF7">
            <w:pPr>
              <w:ind w:firstLine="0"/>
              <w:rPr>
                <w:lang w:eastAsia="ru-RU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3</w:t>
            </w:r>
          </w:p>
        </w:tc>
        <w:tc>
          <w:tcPr>
            <w:tcW w:w="461" w:type="dxa"/>
          </w:tcPr>
          <w:p w14:paraId="3EF1FE0C" w14:textId="460BC2F6" w:rsidR="00CC7327" w:rsidRDefault="00CC7327" w:rsidP="00F33AF7">
            <w:pPr>
              <w:ind w:firstLine="0"/>
              <w:rPr>
                <w:lang w:eastAsia="ru-RU"/>
              </w:rPr>
            </w:pPr>
            <w:r>
              <w:rPr>
                <w:lang w:val="en-GB"/>
              </w:rPr>
              <w:t>I</w:t>
            </w:r>
            <w:r>
              <w:rPr>
                <w:vertAlign w:val="subscript"/>
                <w:lang w:val="en-GB"/>
              </w:rPr>
              <w:t>4</w:t>
            </w:r>
          </w:p>
        </w:tc>
        <w:tc>
          <w:tcPr>
            <w:tcW w:w="493" w:type="dxa"/>
          </w:tcPr>
          <w:p w14:paraId="6BF509BA" w14:textId="4FD99456" w:rsidR="00CC7327" w:rsidRPr="00F33AF7" w:rsidRDefault="00CC7327" w:rsidP="00F33AF7">
            <w:pPr>
              <w:ind w:firstLine="0"/>
              <w:rPr>
                <w:vertAlign w:val="subscript"/>
                <w:lang w:val="en-US" w:eastAsia="ru-RU"/>
              </w:rPr>
            </w:pPr>
            <w:r>
              <w:rPr>
                <w:lang w:val="en-US" w:eastAsia="ru-RU"/>
              </w:rPr>
              <w:t>R</w:t>
            </w:r>
            <w:r>
              <w:rPr>
                <w:vertAlign w:val="subscript"/>
                <w:lang w:val="en-US" w:eastAsia="ru-RU"/>
              </w:rPr>
              <w:t>4</w:t>
            </w:r>
          </w:p>
        </w:tc>
        <w:tc>
          <w:tcPr>
            <w:tcW w:w="461" w:type="dxa"/>
          </w:tcPr>
          <w:p w14:paraId="32831EB4" w14:textId="06292D73" w:rsidR="00CC7327" w:rsidRPr="00F33AF7" w:rsidRDefault="00CC7327" w:rsidP="00F33AF7">
            <w:pPr>
              <w:ind w:firstLine="0"/>
              <w:rPr>
                <w:vertAlign w:val="subscript"/>
                <w:lang w:val="en-GB" w:eastAsia="ru-RU"/>
              </w:rPr>
            </w:pPr>
            <w:r>
              <w:rPr>
                <w:lang w:val="en-GB" w:eastAsia="ru-RU"/>
              </w:rPr>
              <w:t>I</w:t>
            </w:r>
            <w:r>
              <w:rPr>
                <w:vertAlign w:val="subscript"/>
                <w:lang w:val="en-GB" w:eastAsia="ru-RU"/>
              </w:rPr>
              <w:t>5</w:t>
            </w:r>
          </w:p>
        </w:tc>
        <w:tc>
          <w:tcPr>
            <w:tcW w:w="461" w:type="dxa"/>
          </w:tcPr>
          <w:p w14:paraId="6B3DBC39" w14:textId="37AFC3C2" w:rsidR="00CC7327" w:rsidRPr="00F33AF7" w:rsidRDefault="00CC7327" w:rsidP="00F33AF7">
            <w:pPr>
              <w:ind w:firstLine="0"/>
              <w:rPr>
                <w:vertAlign w:val="subscript"/>
                <w:lang w:val="en-GB" w:eastAsia="ru-RU"/>
              </w:rPr>
            </w:pPr>
            <w:r>
              <w:rPr>
                <w:lang w:val="en-GB" w:eastAsia="ru-RU"/>
              </w:rPr>
              <w:t>I</w:t>
            </w:r>
            <w:r>
              <w:rPr>
                <w:vertAlign w:val="subscript"/>
                <w:lang w:val="en-GB" w:eastAsia="ru-RU"/>
              </w:rPr>
              <w:t>6</w:t>
            </w:r>
          </w:p>
        </w:tc>
        <w:tc>
          <w:tcPr>
            <w:tcW w:w="461" w:type="dxa"/>
          </w:tcPr>
          <w:p w14:paraId="3A6AD8EF" w14:textId="29FF9B5C" w:rsidR="00CC7327" w:rsidRPr="00F33AF7" w:rsidRDefault="00CC7327" w:rsidP="00F33AF7">
            <w:pPr>
              <w:ind w:firstLine="0"/>
              <w:rPr>
                <w:vertAlign w:val="subscript"/>
                <w:lang w:val="en-GB" w:eastAsia="ru-RU"/>
              </w:rPr>
            </w:pPr>
            <w:r>
              <w:rPr>
                <w:lang w:val="en-GB" w:eastAsia="ru-RU"/>
              </w:rPr>
              <w:t>I</w:t>
            </w:r>
            <w:r>
              <w:rPr>
                <w:vertAlign w:val="subscript"/>
                <w:lang w:val="en-GB" w:eastAsia="ru-RU"/>
              </w:rPr>
              <w:t>7</w:t>
            </w:r>
          </w:p>
        </w:tc>
        <w:tc>
          <w:tcPr>
            <w:tcW w:w="461" w:type="dxa"/>
          </w:tcPr>
          <w:p w14:paraId="301116FA" w14:textId="257BB615" w:rsidR="00CC7327" w:rsidRPr="00B21136" w:rsidRDefault="00CC7327" w:rsidP="00F33AF7">
            <w:pPr>
              <w:ind w:firstLine="0"/>
              <w:rPr>
                <w:vertAlign w:val="subscript"/>
                <w:lang w:val="en-GB" w:eastAsia="ru-RU"/>
              </w:rPr>
            </w:pPr>
            <w:r>
              <w:rPr>
                <w:lang w:val="en-GB" w:eastAsia="ru-RU"/>
              </w:rPr>
              <w:t>I</w:t>
            </w:r>
            <w:r>
              <w:rPr>
                <w:vertAlign w:val="subscript"/>
                <w:lang w:val="en-GB" w:eastAsia="ru-RU"/>
              </w:rPr>
              <w:t>8</w:t>
            </w:r>
          </w:p>
        </w:tc>
        <w:tc>
          <w:tcPr>
            <w:tcW w:w="461" w:type="dxa"/>
          </w:tcPr>
          <w:p w14:paraId="1AAB399B" w14:textId="5D201813" w:rsidR="00CC7327" w:rsidRPr="00B21136" w:rsidRDefault="00CC7327" w:rsidP="00F33AF7">
            <w:pPr>
              <w:ind w:firstLine="0"/>
              <w:rPr>
                <w:vertAlign w:val="subscript"/>
                <w:lang w:val="en-GB" w:eastAsia="ru-RU"/>
              </w:rPr>
            </w:pPr>
            <w:r>
              <w:rPr>
                <w:lang w:val="en-GB" w:eastAsia="ru-RU"/>
              </w:rPr>
              <w:t>I</w:t>
            </w:r>
            <w:r>
              <w:rPr>
                <w:vertAlign w:val="subscript"/>
                <w:lang w:val="en-GB" w:eastAsia="ru-RU"/>
              </w:rPr>
              <w:t>9</w:t>
            </w:r>
          </w:p>
        </w:tc>
        <w:tc>
          <w:tcPr>
            <w:tcW w:w="490" w:type="dxa"/>
          </w:tcPr>
          <w:p w14:paraId="35CDBF68" w14:textId="69AF16B3" w:rsidR="00CC7327" w:rsidRPr="00CC7327" w:rsidRDefault="00CC7327" w:rsidP="00F33AF7">
            <w:pPr>
              <w:ind w:firstLine="0"/>
              <w:rPr>
                <w:vertAlign w:val="subscript"/>
                <w:lang w:val="en-GB" w:eastAsia="ru-RU"/>
              </w:rPr>
            </w:pPr>
            <w:r>
              <w:rPr>
                <w:lang w:val="en-GB" w:eastAsia="ru-RU"/>
              </w:rPr>
              <w:t>I</w:t>
            </w:r>
            <w:r>
              <w:rPr>
                <w:vertAlign w:val="subscript"/>
                <w:lang w:val="en-GB" w:eastAsia="ru-RU"/>
              </w:rPr>
              <w:t>10</w:t>
            </w:r>
          </w:p>
        </w:tc>
        <w:tc>
          <w:tcPr>
            <w:tcW w:w="490" w:type="dxa"/>
          </w:tcPr>
          <w:p w14:paraId="3134D94A" w14:textId="41274A84" w:rsidR="00CC7327" w:rsidRPr="00CC7327" w:rsidRDefault="00CC7327" w:rsidP="00F33AF7">
            <w:pPr>
              <w:ind w:firstLine="0"/>
              <w:rPr>
                <w:vertAlign w:val="subscript"/>
                <w:lang w:eastAsia="ru-RU"/>
              </w:rPr>
            </w:pPr>
            <w:r>
              <w:rPr>
                <w:lang w:val="en-GB" w:eastAsia="ru-RU"/>
              </w:rPr>
              <w:t>I</w:t>
            </w:r>
            <w:r>
              <w:rPr>
                <w:vertAlign w:val="subscript"/>
                <w:lang w:val="en-GB" w:eastAsia="ru-RU"/>
              </w:rPr>
              <w:t>11</w:t>
            </w:r>
          </w:p>
        </w:tc>
      </w:tr>
      <w:tr w:rsidR="00CC7327" w14:paraId="09D095A3" w14:textId="77777777" w:rsidTr="00CC7327">
        <w:trPr>
          <w:trHeight w:val="405"/>
        </w:trPr>
        <w:tc>
          <w:tcPr>
            <w:tcW w:w="493" w:type="dxa"/>
          </w:tcPr>
          <w:p w14:paraId="56E20275" w14:textId="4C433C85" w:rsidR="00CC7327" w:rsidRDefault="00CC7327" w:rsidP="00F33AF7">
            <w:pPr>
              <w:ind w:firstLine="0"/>
              <w:rPr>
                <w:lang w:eastAsia="ru-RU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93" w:type="dxa"/>
          </w:tcPr>
          <w:p w14:paraId="37852808" w14:textId="4A759C66" w:rsidR="00CC7327" w:rsidRDefault="00CC7327" w:rsidP="00F33AF7">
            <w:pPr>
              <w:ind w:firstLine="0"/>
              <w:rPr>
                <w:lang w:eastAsia="ru-RU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61" w:type="dxa"/>
          </w:tcPr>
          <w:p w14:paraId="0A5D9978" w14:textId="091EF73E" w:rsidR="00CC7327" w:rsidRPr="00C565AE" w:rsidRDefault="00CC7327" w:rsidP="00F33AF7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493" w:type="dxa"/>
          </w:tcPr>
          <w:p w14:paraId="43D54CE9" w14:textId="02411F82" w:rsidR="00CC7327" w:rsidRPr="00C565AE" w:rsidRDefault="00CC7327" w:rsidP="00F33AF7">
            <w:pPr>
              <w:ind w:firstLine="0"/>
              <w:rPr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68F468F3" w14:textId="3477B1AC" w:rsidR="00CC7327" w:rsidRPr="00C565AE" w:rsidRDefault="00CC7327" w:rsidP="00F33AF7">
            <w:pPr>
              <w:ind w:firstLine="0"/>
              <w:rPr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1" w:type="dxa"/>
          </w:tcPr>
          <w:p w14:paraId="036B181C" w14:textId="51B68444" w:rsidR="00CC7327" w:rsidRPr="00C565AE" w:rsidRDefault="00CC7327" w:rsidP="00F33AF7">
            <w:pPr>
              <w:ind w:firstLine="0"/>
              <w:rPr>
                <w:lang w:val="en-US" w:eastAsia="ru-RU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1" w:type="dxa"/>
          </w:tcPr>
          <w:p w14:paraId="3E8897E1" w14:textId="1BE8DAE1" w:rsidR="00CC7327" w:rsidRPr="00C565AE" w:rsidRDefault="00CC7327" w:rsidP="00F33AF7">
            <w:pPr>
              <w:ind w:firstLine="0"/>
              <w:rPr>
                <w:lang w:val="en-US" w:eastAsia="ru-RU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3" w:type="dxa"/>
          </w:tcPr>
          <w:p w14:paraId="667D1B58" w14:textId="4F21B172" w:rsidR="00CC7327" w:rsidRPr="00C565AE" w:rsidRDefault="00CC7327" w:rsidP="00F33AF7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461" w:type="dxa"/>
          </w:tcPr>
          <w:p w14:paraId="688EF8E0" w14:textId="5AA135BC" w:rsidR="00CC7327" w:rsidRPr="00C565AE" w:rsidRDefault="00CC7327" w:rsidP="00F33AF7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461" w:type="dxa"/>
          </w:tcPr>
          <w:p w14:paraId="4FEE9785" w14:textId="75974689" w:rsidR="00CC7327" w:rsidRPr="00C565AE" w:rsidRDefault="00CC7327" w:rsidP="00F33AF7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461" w:type="dxa"/>
          </w:tcPr>
          <w:p w14:paraId="0F37A39C" w14:textId="4779DC6C" w:rsidR="00CC7327" w:rsidRPr="00C565AE" w:rsidRDefault="00CC7327" w:rsidP="00F33AF7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461" w:type="dxa"/>
          </w:tcPr>
          <w:p w14:paraId="648C466D" w14:textId="2909EF61" w:rsidR="00CC7327" w:rsidRPr="008668D8" w:rsidRDefault="00CC7327" w:rsidP="00F33AF7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461" w:type="dxa"/>
          </w:tcPr>
          <w:p w14:paraId="7476AA9F" w14:textId="7D313566" w:rsidR="00CC7327" w:rsidRPr="00C565AE" w:rsidRDefault="00CC7327" w:rsidP="00F33AF7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490" w:type="dxa"/>
          </w:tcPr>
          <w:p w14:paraId="077C8C9A" w14:textId="63DA9019" w:rsidR="00CC7327" w:rsidRPr="00C565AE" w:rsidRDefault="00CC7327" w:rsidP="00F33AF7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0</w:t>
            </w:r>
          </w:p>
        </w:tc>
        <w:tc>
          <w:tcPr>
            <w:tcW w:w="490" w:type="dxa"/>
          </w:tcPr>
          <w:p w14:paraId="502AA6B8" w14:textId="52D70DA3" w:rsidR="00CC7327" w:rsidRPr="00C565AE" w:rsidRDefault="00CC7327" w:rsidP="00F33AF7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</w:tr>
    </w:tbl>
    <w:p w14:paraId="4A45C734" w14:textId="77777777" w:rsidR="00CC7327" w:rsidRPr="00B05500" w:rsidRDefault="00CC7327" w:rsidP="00CC7327">
      <w:pPr>
        <w:rPr>
          <w:lang w:val="en-US"/>
        </w:rPr>
      </w:pPr>
      <w:r>
        <w:t>Посчитаем</w:t>
      </w:r>
      <w:r w:rsidRPr="00B05500">
        <w:rPr>
          <w:lang w:val="en-US"/>
        </w:rPr>
        <w:t xml:space="preserve"> </w:t>
      </w:r>
      <w:r>
        <w:t>синдромы</w:t>
      </w:r>
      <w:r w:rsidRPr="00B05500">
        <w:rPr>
          <w:lang w:val="en-US"/>
        </w:rPr>
        <w:t>:</w:t>
      </w:r>
    </w:p>
    <w:p w14:paraId="71F7F26D" w14:textId="7F6C0CFF" w:rsidR="00CC7327" w:rsidRPr="009B346F" w:rsidRDefault="00CC7327" w:rsidP="00CC7327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</w:t>
      </w:r>
      <w:r w:rsidR="009B346F" w:rsidRPr="00C9606C">
        <w:rPr>
          <w:rFonts w:ascii="Cambria Math" w:hAnsi="Cambria Math" w:cs="Cambria Math"/>
          <w:lang w:val="en-US"/>
        </w:rPr>
        <w:t>⊕</w:t>
      </w:r>
      <w:r w:rsidR="009B346F">
        <w:rPr>
          <w:rFonts w:ascii="Cambria Math" w:hAnsi="Cambria Math" w:cs="Cambria Math"/>
          <w:lang w:val="en-US"/>
        </w:rPr>
        <w:t xml:space="preserve"> i</w:t>
      </w:r>
      <w:r w:rsidR="009B346F">
        <w:rPr>
          <w:rFonts w:ascii="Cambria Math" w:hAnsi="Cambria Math" w:cs="Cambria Math"/>
          <w:vertAlign w:val="subscript"/>
          <w:lang w:val="en-US"/>
        </w:rPr>
        <w:t>5</w:t>
      </w:r>
      <w:r w:rsidR="00B310AB">
        <w:rPr>
          <w:rFonts w:ascii="Cambria Math" w:hAnsi="Cambria Math" w:cs="Cambria Math"/>
          <w:vertAlign w:val="subscript"/>
          <w:lang w:val="en-US"/>
        </w:rPr>
        <w:t xml:space="preserve"> </w:t>
      </w:r>
      <w:r w:rsidR="009B346F" w:rsidRPr="00C9606C">
        <w:rPr>
          <w:rFonts w:ascii="Cambria Math" w:hAnsi="Cambria Math" w:cs="Cambria Math"/>
          <w:lang w:val="en-US"/>
        </w:rPr>
        <w:t>⊕</w:t>
      </w:r>
      <w:r w:rsidR="009B346F">
        <w:rPr>
          <w:rFonts w:ascii="Cambria Math" w:hAnsi="Cambria Math" w:cs="Cambria Math"/>
          <w:lang w:val="en-US"/>
        </w:rPr>
        <w:t xml:space="preserve"> i</w:t>
      </w:r>
      <w:r w:rsidR="009D0B0A">
        <w:rPr>
          <w:rFonts w:ascii="Cambria Math" w:hAnsi="Cambria Math" w:cs="Cambria Math"/>
          <w:vertAlign w:val="subscript"/>
          <w:lang w:val="en-US"/>
        </w:rPr>
        <w:t>7</w:t>
      </w:r>
      <w:r w:rsidR="00B310AB">
        <w:rPr>
          <w:rFonts w:ascii="Cambria Math" w:hAnsi="Cambria Math" w:cs="Cambria Math"/>
          <w:vertAlign w:val="subscript"/>
          <w:lang w:val="en-US"/>
        </w:rPr>
        <w:t xml:space="preserve"> </w:t>
      </w:r>
      <w:r w:rsidR="009D0B0A" w:rsidRPr="00C9606C">
        <w:rPr>
          <w:rFonts w:ascii="Cambria Math" w:hAnsi="Cambria Math" w:cs="Cambria Math"/>
          <w:lang w:val="en-US"/>
        </w:rPr>
        <w:t>⊕</w:t>
      </w:r>
      <w:r w:rsidR="009D0B0A">
        <w:rPr>
          <w:rFonts w:ascii="Cambria Math" w:hAnsi="Cambria Math" w:cs="Cambria Math"/>
          <w:lang w:val="en-US"/>
        </w:rPr>
        <w:t xml:space="preserve"> i</w:t>
      </w:r>
      <w:r w:rsidR="009D0B0A">
        <w:rPr>
          <w:rFonts w:ascii="Cambria Math" w:hAnsi="Cambria Math" w:cs="Cambria Math"/>
          <w:vertAlign w:val="subscript"/>
          <w:lang w:val="en-US"/>
        </w:rPr>
        <w:t>9</w:t>
      </w:r>
      <w:r w:rsidR="00B310AB">
        <w:rPr>
          <w:rFonts w:ascii="Cambria Math" w:hAnsi="Cambria Math" w:cs="Cambria Math"/>
          <w:vertAlign w:val="subscript"/>
          <w:lang w:val="en-US"/>
        </w:rPr>
        <w:t xml:space="preserve"> </w:t>
      </w:r>
      <w:r w:rsidR="009D0B0A" w:rsidRPr="00C9606C">
        <w:rPr>
          <w:rFonts w:ascii="Cambria Math" w:hAnsi="Cambria Math" w:cs="Cambria Math"/>
          <w:lang w:val="en-US"/>
        </w:rPr>
        <w:t>⊕</w:t>
      </w:r>
      <w:r w:rsidR="009D0B0A">
        <w:rPr>
          <w:rFonts w:ascii="Cambria Math" w:hAnsi="Cambria Math" w:cs="Cambria Math"/>
          <w:lang w:val="en-US"/>
        </w:rPr>
        <w:t xml:space="preserve"> i</w:t>
      </w:r>
      <w:r w:rsidR="009D0B0A">
        <w:rPr>
          <w:rFonts w:ascii="Cambria Math" w:hAnsi="Cambria Math" w:cs="Cambria Math"/>
          <w:vertAlign w:val="subscript"/>
          <w:lang w:val="en-US"/>
        </w:rPr>
        <w:t>11</w:t>
      </w:r>
      <w:r w:rsidR="00B310AB">
        <w:rPr>
          <w:rFonts w:ascii="Cambria Math" w:hAnsi="Cambria Math" w:cs="Cambria Math"/>
          <w:vertAlign w:val="subscript"/>
          <w:lang w:val="en-US"/>
        </w:rPr>
        <w:t xml:space="preserve"> </w:t>
      </w:r>
      <w:r w:rsidR="00B310AB">
        <w:rPr>
          <w:rFonts w:ascii="Cambria Math" w:hAnsi="Cambria Math" w:cs="Cambria Math"/>
          <w:lang w:val="en-US"/>
        </w:rPr>
        <w:t xml:space="preserve">= </w:t>
      </w:r>
      <w:r w:rsidR="00EA4263">
        <w:rPr>
          <w:rFonts w:ascii="Cambria Math" w:hAnsi="Cambria Math" w:cs="Cambria Math"/>
          <w:lang w:val="en-US"/>
        </w:rPr>
        <w:t>1</w:t>
      </w:r>
    </w:p>
    <w:p w14:paraId="501C25F3" w14:textId="1B57E52E" w:rsidR="00CC7327" w:rsidRPr="00EA4263" w:rsidRDefault="00CC7327" w:rsidP="00CC7327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1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 w:rsidR="00B310AB">
        <w:rPr>
          <w:rFonts w:ascii="Cambria Math" w:hAnsi="Cambria Math" w:cs="Cambria Math"/>
          <w:vertAlign w:val="subscript"/>
          <w:lang w:val="en-US"/>
        </w:rPr>
        <w:t xml:space="preserve"> </w:t>
      </w:r>
      <w:r w:rsidR="009D0B0A" w:rsidRPr="00C9606C">
        <w:rPr>
          <w:rFonts w:ascii="Cambria Math" w:hAnsi="Cambria Math" w:cs="Cambria Math"/>
          <w:lang w:val="en-US"/>
        </w:rPr>
        <w:t>⊕</w:t>
      </w:r>
      <w:r w:rsidR="009D0B0A">
        <w:rPr>
          <w:rFonts w:ascii="Cambria Math" w:hAnsi="Cambria Math" w:cs="Cambria Math"/>
          <w:lang w:val="en-US"/>
        </w:rPr>
        <w:t xml:space="preserve"> i</w:t>
      </w:r>
      <w:r w:rsidR="009D0B0A">
        <w:rPr>
          <w:rFonts w:ascii="Cambria Math" w:hAnsi="Cambria Math" w:cs="Cambria Math"/>
          <w:vertAlign w:val="subscript"/>
          <w:lang w:val="en-US"/>
        </w:rPr>
        <w:t>6</w:t>
      </w:r>
      <w:r w:rsidR="00B310AB">
        <w:rPr>
          <w:rFonts w:ascii="Cambria Math" w:hAnsi="Cambria Math" w:cs="Cambria Math"/>
          <w:vertAlign w:val="subscript"/>
          <w:lang w:val="en-US"/>
        </w:rPr>
        <w:t xml:space="preserve"> </w:t>
      </w:r>
      <w:r w:rsidR="009D0B0A" w:rsidRPr="00C9606C">
        <w:rPr>
          <w:rFonts w:ascii="Cambria Math" w:hAnsi="Cambria Math" w:cs="Cambria Math"/>
          <w:lang w:val="en-US"/>
        </w:rPr>
        <w:t>⊕</w:t>
      </w:r>
      <w:r w:rsidR="009D0B0A">
        <w:rPr>
          <w:rFonts w:ascii="Cambria Math" w:hAnsi="Cambria Math" w:cs="Cambria Math"/>
          <w:lang w:val="en-US"/>
        </w:rPr>
        <w:t xml:space="preserve"> i</w:t>
      </w:r>
      <w:r w:rsidR="009D0B0A">
        <w:rPr>
          <w:rFonts w:ascii="Cambria Math" w:hAnsi="Cambria Math" w:cs="Cambria Math"/>
          <w:vertAlign w:val="subscript"/>
          <w:lang w:val="en-US"/>
        </w:rPr>
        <w:t>7</w:t>
      </w:r>
      <w:r w:rsidR="00B310AB">
        <w:rPr>
          <w:rFonts w:ascii="Cambria Math" w:hAnsi="Cambria Math" w:cs="Cambria Math"/>
          <w:vertAlign w:val="subscript"/>
          <w:lang w:val="en-US"/>
        </w:rPr>
        <w:t xml:space="preserve"> </w:t>
      </w:r>
      <w:r w:rsidR="009D0B0A" w:rsidRPr="00C9606C">
        <w:rPr>
          <w:rFonts w:ascii="Cambria Math" w:hAnsi="Cambria Math" w:cs="Cambria Math"/>
          <w:lang w:val="en-US"/>
        </w:rPr>
        <w:t>⊕</w:t>
      </w:r>
      <w:r w:rsidR="009D0B0A">
        <w:rPr>
          <w:rFonts w:ascii="Cambria Math" w:hAnsi="Cambria Math" w:cs="Cambria Math"/>
          <w:lang w:val="en-US"/>
        </w:rPr>
        <w:t xml:space="preserve"> i</w:t>
      </w:r>
      <w:r w:rsidR="009D0B0A">
        <w:rPr>
          <w:rFonts w:ascii="Cambria Math" w:hAnsi="Cambria Math" w:cs="Cambria Math"/>
          <w:vertAlign w:val="subscript"/>
          <w:lang w:val="en-US"/>
        </w:rPr>
        <w:t>10</w:t>
      </w:r>
      <w:r w:rsidR="00B310AB">
        <w:rPr>
          <w:rFonts w:ascii="Cambria Math" w:hAnsi="Cambria Math" w:cs="Cambria Math"/>
          <w:vertAlign w:val="subscript"/>
          <w:lang w:val="en-US"/>
        </w:rPr>
        <w:t xml:space="preserve"> </w:t>
      </w:r>
      <w:r w:rsidR="009D0B0A" w:rsidRPr="00C9606C">
        <w:rPr>
          <w:rFonts w:ascii="Cambria Math" w:hAnsi="Cambria Math" w:cs="Cambria Math"/>
          <w:lang w:val="en-US"/>
        </w:rPr>
        <w:t>⊕</w:t>
      </w:r>
      <w:r w:rsidR="009D0B0A">
        <w:rPr>
          <w:rFonts w:ascii="Cambria Math" w:hAnsi="Cambria Math" w:cs="Cambria Math"/>
          <w:lang w:val="en-US"/>
        </w:rPr>
        <w:t xml:space="preserve"> i</w:t>
      </w:r>
      <w:r w:rsidR="009D0B0A">
        <w:rPr>
          <w:rFonts w:ascii="Cambria Math" w:hAnsi="Cambria Math" w:cs="Cambria Math"/>
          <w:vertAlign w:val="subscript"/>
          <w:lang w:val="en-US"/>
        </w:rPr>
        <w:t>11</w:t>
      </w:r>
      <w:r w:rsidR="00EA4263">
        <w:rPr>
          <w:rFonts w:ascii="Cambria Math" w:hAnsi="Cambria Math" w:cs="Cambria Math"/>
          <w:lang w:val="en-US"/>
        </w:rPr>
        <w:t xml:space="preserve"> = 1</w:t>
      </w:r>
    </w:p>
    <w:p w14:paraId="50864943" w14:textId="26097691" w:rsidR="00B310AB" w:rsidRPr="00EA4263" w:rsidRDefault="00CC7327" w:rsidP="00B310AB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ED1A2D">
        <w:rPr>
          <w:vertAlign w:val="subscript"/>
          <w:lang w:val="en-US"/>
        </w:rPr>
        <w:t>3</w:t>
      </w:r>
      <w:r>
        <w:rPr>
          <w:vertAlign w:val="subscript"/>
          <w:lang w:val="en-US"/>
        </w:rPr>
        <w:softHyphen/>
        <w:t xml:space="preserve"> </w:t>
      </w:r>
      <w:r>
        <w:rPr>
          <w:lang w:val="en-US"/>
        </w:rPr>
        <w:t>= r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3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4</w:t>
      </w:r>
      <w:r>
        <w:rPr>
          <w:rFonts w:ascii="Cambria Math" w:hAnsi="Cambria Math" w:cs="Cambria Math"/>
          <w:lang w:val="en-US"/>
        </w:rPr>
        <w:t xml:space="preserve"> </w:t>
      </w:r>
      <w:r w:rsidR="00ED1A2D" w:rsidRPr="00C9606C">
        <w:rPr>
          <w:rFonts w:ascii="Cambria Math" w:hAnsi="Cambria Math" w:cs="Cambria Math"/>
          <w:lang w:val="en-US"/>
        </w:rPr>
        <w:t>⊕</w:t>
      </w:r>
      <w:r w:rsidR="00ED1A2D">
        <w:rPr>
          <w:rFonts w:ascii="Cambria Math" w:hAnsi="Cambria Math" w:cs="Cambria Math"/>
          <w:lang w:val="en-US"/>
        </w:rPr>
        <w:t xml:space="preserve"> i</w:t>
      </w:r>
      <w:r w:rsidR="00ED1A2D">
        <w:rPr>
          <w:rFonts w:ascii="Cambria Math" w:hAnsi="Cambria Math" w:cs="Cambria Math"/>
          <w:vertAlign w:val="subscript"/>
          <w:lang w:val="en-US"/>
        </w:rPr>
        <w:t>8</w:t>
      </w:r>
      <w:r w:rsidR="00B310AB">
        <w:rPr>
          <w:rFonts w:ascii="Cambria Math" w:hAnsi="Cambria Math" w:cs="Cambria Math"/>
          <w:vertAlign w:val="subscript"/>
          <w:lang w:val="en-US"/>
        </w:rPr>
        <w:t xml:space="preserve"> </w:t>
      </w:r>
      <w:r w:rsidR="00ED1A2D" w:rsidRPr="00C9606C">
        <w:rPr>
          <w:rFonts w:ascii="Cambria Math" w:hAnsi="Cambria Math" w:cs="Cambria Math"/>
          <w:lang w:val="en-US"/>
        </w:rPr>
        <w:t>⊕</w:t>
      </w:r>
      <w:r w:rsidR="00ED1A2D">
        <w:rPr>
          <w:rFonts w:ascii="Cambria Math" w:hAnsi="Cambria Math" w:cs="Cambria Math"/>
          <w:lang w:val="en-US"/>
        </w:rPr>
        <w:t xml:space="preserve"> i</w:t>
      </w:r>
      <w:r w:rsidR="00ED1A2D">
        <w:rPr>
          <w:rFonts w:ascii="Cambria Math" w:hAnsi="Cambria Math" w:cs="Cambria Math"/>
          <w:vertAlign w:val="subscript"/>
          <w:lang w:val="en-US"/>
        </w:rPr>
        <w:t>9</w:t>
      </w:r>
      <w:r w:rsidR="00B310AB">
        <w:rPr>
          <w:rFonts w:ascii="Cambria Math" w:hAnsi="Cambria Math" w:cs="Cambria Math"/>
          <w:vertAlign w:val="subscript"/>
          <w:lang w:val="en-US"/>
        </w:rPr>
        <w:t xml:space="preserve"> </w:t>
      </w:r>
      <w:r w:rsidR="00ED1A2D" w:rsidRPr="00C9606C">
        <w:rPr>
          <w:rFonts w:ascii="Cambria Math" w:hAnsi="Cambria Math" w:cs="Cambria Math"/>
          <w:lang w:val="en-US"/>
        </w:rPr>
        <w:t>⊕</w:t>
      </w:r>
      <w:r w:rsidR="00ED1A2D">
        <w:rPr>
          <w:rFonts w:ascii="Cambria Math" w:hAnsi="Cambria Math" w:cs="Cambria Math"/>
          <w:lang w:val="en-US"/>
        </w:rPr>
        <w:t xml:space="preserve"> i</w:t>
      </w:r>
      <w:r w:rsidR="00ED1A2D">
        <w:rPr>
          <w:rFonts w:ascii="Cambria Math" w:hAnsi="Cambria Math" w:cs="Cambria Math"/>
          <w:vertAlign w:val="subscript"/>
          <w:lang w:val="en-US"/>
        </w:rPr>
        <w:t>10</w:t>
      </w:r>
      <w:r w:rsidR="00B310AB">
        <w:rPr>
          <w:rFonts w:ascii="Cambria Math" w:hAnsi="Cambria Math" w:cs="Cambria Math"/>
          <w:vertAlign w:val="subscript"/>
          <w:lang w:val="en-US"/>
        </w:rPr>
        <w:t xml:space="preserve"> </w:t>
      </w:r>
      <w:r w:rsidR="00ED1A2D" w:rsidRPr="00C9606C">
        <w:rPr>
          <w:rFonts w:ascii="Cambria Math" w:hAnsi="Cambria Math" w:cs="Cambria Math"/>
          <w:lang w:val="en-US"/>
        </w:rPr>
        <w:t>⊕</w:t>
      </w:r>
      <w:r w:rsidR="00ED1A2D">
        <w:rPr>
          <w:rFonts w:ascii="Cambria Math" w:hAnsi="Cambria Math" w:cs="Cambria Math"/>
          <w:lang w:val="en-US"/>
        </w:rPr>
        <w:t xml:space="preserve"> i</w:t>
      </w:r>
      <w:r w:rsidR="00ED1A2D">
        <w:rPr>
          <w:rFonts w:ascii="Cambria Math" w:hAnsi="Cambria Math" w:cs="Cambria Math"/>
          <w:vertAlign w:val="subscript"/>
          <w:lang w:val="en-US"/>
        </w:rPr>
        <w:t>11</w:t>
      </w:r>
      <w:r w:rsidR="00EA4263">
        <w:rPr>
          <w:rFonts w:ascii="Cambria Math" w:hAnsi="Cambria Math" w:cs="Cambria Math"/>
          <w:lang w:val="en-US"/>
        </w:rPr>
        <w:t xml:space="preserve"> = </w:t>
      </w:r>
      <w:r w:rsidR="00D163A7">
        <w:rPr>
          <w:rFonts w:ascii="Cambria Math" w:hAnsi="Cambria Math" w:cs="Cambria Math"/>
          <w:lang w:val="en-US"/>
        </w:rPr>
        <w:t>0</w:t>
      </w:r>
    </w:p>
    <w:p w14:paraId="3EC164D6" w14:textId="5B8474FA" w:rsidR="00B310AB" w:rsidRPr="00D163A7" w:rsidRDefault="00B310AB" w:rsidP="00B310AB">
      <w:pPr>
        <w:rPr>
          <w:rFonts w:ascii="Cambria Math" w:hAnsi="Cambria Math" w:cs="Cambria Math"/>
          <w:lang w:val="en-US"/>
        </w:rPr>
      </w:pPr>
      <w:r>
        <w:rPr>
          <w:lang w:val="en-US"/>
        </w:rPr>
        <w:t>S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4 </w:t>
      </w:r>
      <w:r>
        <w:rPr>
          <w:lang w:val="en-US"/>
        </w:rPr>
        <w:t>= r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</w:t>
      </w:r>
      <w:r w:rsidRPr="004F758B">
        <w:rPr>
          <w:rFonts w:ascii="Cambria Math" w:hAnsi="Cambria Math" w:cs="Cambria Math"/>
          <w:lang w:val="en-US"/>
        </w:rPr>
        <w:t>⊕</w:t>
      </w:r>
      <w:r w:rsidRPr="00C9606C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>i</w:t>
      </w:r>
      <w:r>
        <w:rPr>
          <w:rFonts w:ascii="Cambria Math" w:hAnsi="Cambria Math" w:cs="Cambria Math"/>
          <w:vertAlign w:val="subscript"/>
          <w:lang w:val="en-US"/>
        </w:rPr>
        <w:t>5</w:t>
      </w:r>
      <w:r>
        <w:rPr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6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7</w:t>
      </w:r>
      <w:r>
        <w:rPr>
          <w:rFonts w:ascii="Cambria Math" w:hAnsi="Cambria Math" w:cs="Cambria Math"/>
          <w:lang w:val="en-US"/>
        </w:rPr>
        <w:t xml:space="preserve">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 xml:space="preserve">8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 xml:space="preserve">9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 xml:space="preserve">10 </w:t>
      </w:r>
      <w:r w:rsidRPr="00C9606C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i</w:t>
      </w:r>
      <w:r>
        <w:rPr>
          <w:rFonts w:ascii="Cambria Math" w:hAnsi="Cambria Math" w:cs="Cambria Math"/>
          <w:vertAlign w:val="subscript"/>
          <w:lang w:val="en-US"/>
        </w:rPr>
        <w:t>11</w:t>
      </w:r>
      <w:r w:rsidR="00D163A7">
        <w:rPr>
          <w:rFonts w:ascii="Cambria Math" w:hAnsi="Cambria Math" w:cs="Cambria Math"/>
          <w:lang w:val="en-US"/>
        </w:rPr>
        <w:t xml:space="preserve"> = 1</w:t>
      </w:r>
    </w:p>
    <w:p w14:paraId="42132053" w14:textId="20CC465D" w:rsidR="005F6FA2" w:rsidRDefault="00CC7327" w:rsidP="005F6FA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Синдром</w:t>
      </w:r>
      <w:r w:rsidRPr="005F6FA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S</w:t>
      </w:r>
      <w:r w:rsidRPr="005F6FA2">
        <w:rPr>
          <w:rFonts w:ascii="Cambria Math" w:hAnsi="Cambria Math" w:cs="Cambria Math"/>
        </w:rPr>
        <w:t xml:space="preserve"> </w:t>
      </w:r>
      <w:r w:rsidR="00D163A7" w:rsidRPr="005F6FA2">
        <w:rPr>
          <w:rFonts w:ascii="Cambria Math" w:hAnsi="Cambria Math" w:cs="Cambria Math"/>
        </w:rPr>
        <w:t>1101</w:t>
      </w:r>
      <w:r w:rsidRPr="005F6FA2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</w:rPr>
        <w:t>ошибка</w:t>
      </w:r>
      <w:r w:rsidRPr="005F6FA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в</w:t>
      </w:r>
      <w:r w:rsidRPr="005F6FA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символе</w:t>
      </w:r>
      <w:r w:rsidR="005F6FA2" w:rsidRPr="005F6FA2">
        <w:rPr>
          <w:rFonts w:ascii="Cambria Math" w:hAnsi="Cambria Math" w:cs="Cambria Math"/>
        </w:rPr>
        <w:t xml:space="preserve"> </w:t>
      </w:r>
      <w:proofErr w:type="spellStart"/>
      <w:r w:rsidR="005F6FA2">
        <w:rPr>
          <w:rFonts w:ascii="Cambria Math" w:hAnsi="Cambria Math" w:cs="Cambria Math"/>
          <w:lang w:val="en-US"/>
        </w:rPr>
        <w:t>i</w:t>
      </w:r>
      <w:proofErr w:type="spellEnd"/>
      <w:r w:rsidR="008668D8">
        <w:rPr>
          <w:rFonts w:ascii="Cambria Math" w:hAnsi="Cambria Math" w:cs="Cambria Math"/>
          <w:vertAlign w:val="subscript"/>
        </w:rPr>
        <w:t>7</w:t>
      </w:r>
    </w:p>
    <w:p w14:paraId="1158AD2D" w14:textId="20C0E502" w:rsidR="005F6FA2" w:rsidRDefault="005F6FA2" w:rsidP="00F11074">
      <w:pPr>
        <w:ind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Правильное сообщение: </w:t>
      </w:r>
      <w:r w:rsidR="008539D9" w:rsidRPr="008539D9">
        <w:rPr>
          <w:rFonts w:ascii="Cambria Math" w:hAnsi="Cambria Math" w:cs="Cambria Math"/>
        </w:rPr>
        <w:t>0010101011</w:t>
      </w:r>
      <w:r w:rsidR="00E85D9B">
        <w:rPr>
          <w:rFonts w:ascii="Cambria Math" w:hAnsi="Cambria Math" w:cs="Cambria Math"/>
        </w:rPr>
        <w:t>0</w:t>
      </w:r>
      <w:r w:rsidR="008539D9" w:rsidRPr="008539D9">
        <w:rPr>
          <w:rFonts w:ascii="Cambria Math" w:hAnsi="Cambria Math" w:cs="Cambria Math"/>
        </w:rPr>
        <w:t>0101</w:t>
      </w:r>
    </w:p>
    <w:p w14:paraId="45CF1B0A" w14:textId="4C0F79F5" w:rsidR="004C19CC" w:rsidRDefault="004C19CC" w:rsidP="004C19CC">
      <w:pPr>
        <w:pStyle w:val="1"/>
      </w:pPr>
      <w:bookmarkStart w:id="1" w:name="_Toc116283030"/>
      <w:r>
        <w:lastRenderedPageBreak/>
        <w:t>Задание 8</w:t>
      </w:r>
      <w:bookmarkEnd w:id="1"/>
    </w:p>
    <w:p w14:paraId="448359E6" w14:textId="5796B839" w:rsidR="000575C4" w:rsidRDefault="000575C4" w:rsidP="000575C4">
      <w:r>
        <w:t xml:space="preserve">Количество информационных разрядов: </w:t>
      </w:r>
      <w:proofErr w:type="gramStart"/>
      <w:r>
        <w:t>4( 73</w:t>
      </w:r>
      <w:proofErr w:type="gramEnd"/>
      <w:r>
        <w:t xml:space="preserve">+3+45+30+87) = </w:t>
      </w:r>
      <w:r w:rsidR="0087736B">
        <w:t>952</w:t>
      </w:r>
    </w:p>
    <w:p w14:paraId="741B3F70" w14:textId="2EFF1E38" w:rsidR="0087736B" w:rsidRDefault="00447470" w:rsidP="000575C4">
      <w:r>
        <w:t>Минимальное количество контрольных разрядов 10</w:t>
      </w:r>
    </w:p>
    <w:p w14:paraId="36E7999D" w14:textId="29794E39" w:rsidR="00447470" w:rsidRPr="00F7475E" w:rsidRDefault="00447470" w:rsidP="00447470">
      <w:pPr>
        <w:jc w:val="center"/>
      </w:pPr>
      <w:r>
        <w:t>2</w:t>
      </w:r>
      <w:r>
        <w:rPr>
          <w:vertAlign w:val="superscript"/>
        </w:rPr>
        <w:t>9</w:t>
      </w:r>
      <w:r w:rsidR="00C45A4E" w:rsidRPr="00F7475E">
        <w:t>&lt;9+952+1</w:t>
      </w:r>
    </w:p>
    <w:p w14:paraId="6CB37FA3" w14:textId="5829FA2E" w:rsidR="00C45A4E" w:rsidRPr="00F7475E" w:rsidRDefault="00C45A4E" w:rsidP="00447470">
      <w:pPr>
        <w:jc w:val="center"/>
      </w:pPr>
      <w:r w:rsidRPr="00F7475E">
        <w:t>2</w:t>
      </w:r>
      <w:r w:rsidRPr="00F7475E">
        <w:rPr>
          <w:vertAlign w:val="superscript"/>
        </w:rPr>
        <w:t>10</w:t>
      </w:r>
      <w:r w:rsidRPr="00F7475E">
        <w:rPr>
          <w:rFonts w:cs="Times New Roman"/>
        </w:rPr>
        <w:t>≥</w:t>
      </w:r>
      <w:r w:rsidRPr="00F7475E">
        <w:t>10+952+1</w:t>
      </w:r>
    </w:p>
    <w:p w14:paraId="40C64A95" w14:textId="27E2809F" w:rsidR="005B6851" w:rsidRPr="00F7475E" w:rsidRDefault="007E551C" w:rsidP="00D10639">
      <w:pPr>
        <w:jc w:val="left"/>
      </w:pPr>
      <w:r>
        <w:t xml:space="preserve">Коэффициент избыточности: </w:t>
      </w:r>
      <w:r w:rsidR="00D10639">
        <w:t xml:space="preserve">10 </w:t>
      </w:r>
      <w:r w:rsidR="00D10639" w:rsidRPr="00F7475E">
        <w:t>/</w:t>
      </w:r>
      <w:r w:rsidR="00D10639">
        <w:t xml:space="preserve"> </w:t>
      </w:r>
      <w:r w:rsidR="00D10639" w:rsidRPr="00F7475E">
        <w:t>962 = 0,010395</w:t>
      </w:r>
    </w:p>
    <w:p w14:paraId="376D0AFC" w14:textId="77777777" w:rsidR="005B6851" w:rsidRPr="00F7475E" w:rsidRDefault="005B6851">
      <w:pPr>
        <w:spacing w:after="160" w:line="259" w:lineRule="auto"/>
        <w:ind w:firstLine="0"/>
        <w:jc w:val="left"/>
      </w:pPr>
      <w:r w:rsidRPr="00F7475E">
        <w:br w:type="page"/>
      </w:r>
    </w:p>
    <w:p w14:paraId="2A660BE1" w14:textId="72125C6B" w:rsidR="00CC7327" w:rsidRDefault="00B16DC0" w:rsidP="00B16DC0">
      <w:pPr>
        <w:pStyle w:val="1"/>
      </w:pPr>
      <w:bookmarkStart w:id="2" w:name="_Toc116283031"/>
      <w:r>
        <w:lastRenderedPageBreak/>
        <w:t>Задание 9</w:t>
      </w:r>
      <w:bookmarkEnd w:id="2"/>
    </w:p>
    <w:p w14:paraId="2138BE14" w14:textId="1DE45E0E" w:rsidR="0005382C" w:rsidRPr="00F7475E" w:rsidRDefault="00B16DC0" w:rsidP="0005382C">
      <w:pPr>
        <w:pStyle w:val="HTML"/>
        <w:spacing w:line="244" w:lineRule="atLeast"/>
        <w:rPr>
          <w:rFonts w:ascii="Courier New" w:hAnsi="Courier New" w:cs="Courier New"/>
          <w:color w:val="333333"/>
        </w:rPr>
      </w:pPr>
      <w:r>
        <w:t>Код</w:t>
      </w:r>
      <w:r w:rsidRPr="00F7475E">
        <w:t xml:space="preserve"> </w:t>
      </w:r>
      <w:r>
        <w:t>программы</w:t>
      </w:r>
      <w:r w:rsidRPr="00F7475E">
        <w:t>:</w:t>
      </w:r>
    </w:p>
    <w:p w14:paraId="59E8F20E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bookmarkStart w:id="3" w:name="_Toc116283032"/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from 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re 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import 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match</w:t>
      </w:r>
    </w:p>
    <w:p w14:paraId="589ADE46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from 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sys 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import 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exit</w:t>
      </w:r>
    </w:p>
    <w:p w14:paraId="484DFF71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regex = </w:t>
      </w:r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'</w:t>
      </w:r>
      <w:proofErr w:type="gramStart"/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^[</w:t>
      </w:r>
      <w:proofErr w:type="gramEnd"/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01]{7}$'</w:t>
      </w:r>
    </w:p>
    <w:p w14:paraId="734D6DFC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information = </w:t>
      </w:r>
      <w:proofErr w:type="gram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input(</w:t>
      </w:r>
      <w:proofErr w:type="gramEnd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</w:p>
    <w:p w14:paraId="7C8157E0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proofErr w:type="gram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match(</w:t>
      </w:r>
      <w:proofErr w:type="gramEnd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regex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information) 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is None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</w:p>
    <w:p w14:paraId="09152BFB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F0F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print</w:t>
      </w:r>
      <w:proofErr w:type="spellEnd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proofErr w:type="gramEnd"/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'Информация в неправильном формате'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</w:p>
    <w:p w14:paraId="0C44FC8D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0F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gram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exit(</w:t>
      </w:r>
      <w:proofErr w:type="gramEnd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</w:p>
    <w:p w14:paraId="4D9961D2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04AA2C3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names = (</w:t>
      </w:r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'r1'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'r2'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'i1'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'r3'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'i2'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'i3'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'i4'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</w:p>
    <w:p w14:paraId="1A52D4C8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r1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r2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i1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r3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i2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i3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i4 = </w:t>
      </w:r>
      <w:proofErr w:type="gram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map(</w:t>
      </w:r>
      <w:proofErr w:type="gramEnd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int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</w:t>
      </w:r>
      <w:proofErr w:type="spell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proofErr w:type="spell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 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information])</w:t>
      </w:r>
    </w:p>
    <w:p w14:paraId="76B9AA22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s1 = r1 ^ i1 ^ i2 ^ i4</w:t>
      </w:r>
    </w:p>
    <w:p w14:paraId="4BC0E45E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s2 = r2 ^ i1 ^ i3 ^ i4</w:t>
      </w:r>
    </w:p>
    <w:p w14:paraId="4205DA77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s3 = r3 ^ i2 ^ i3 ^ i4</w:t>
      </w:r>
    </w:p>
    <w:p w14:paraId="759AEBC8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syndrome = </w:t>
      </w:r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f'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{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</w:t>
      </w:r>
      <w:proofErr w:type="gram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1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}{</w:t>
      </w:r>
      <w:proofErr w:type="gramEnd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s2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}{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s3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}</w:t>
      </w:r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'</w:t>
      </w:r>
    </w:p>
    <w:p w14:paraId="53544EB7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proofErr w:type="spellStart"/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if</w:t>
      </w:r>
      <w:proofErr w:type="spellEnd"/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 </w:t>
      </w:r>
      <w:proofErr w:type="spell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syndrome</w:t>
      </w:r>
      <w:proofErr w:type="spellEnd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== </w:t>
      </w:r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'000'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:</w:t>
      </w:r>
    </w:p>
    <w:p w14:paraId="645CB472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F0F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print</w:t>
      </w:r>
      <w:proofErr w:type="spellEnd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proofErr w:type="gramEnd"/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'Все передано верно'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</w:p>
    <w:p w14:paraId="53835DD1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else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</w:p>
    <w:p w14:paraId="71B3040C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0F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err_pos</w:t>
      </w:r>
      <w:proofErr w:type="spellEnd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int(syndrome</w:t>
      </w:r>
      <w:proofErr w:type="gram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[::</w:t>
      </w:r>
      <w:proofErr w:type="gramEnd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-</w:t>
      </w:r>
      <w:r w:rsidRPr="003F0F49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]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3F0F49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2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</w:p>
    <w:p w14:paraId="7BAF3A7D" w14:textId="5658C628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3F0F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prin</w:t>
      </w:r>
      <w:proofErr w:type="spellEnd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GB" w:eastAsia="ru-RU"/>
        </w:rPr>
        <w:t>t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proofErr w:type="spellStart"/>
      <w:proofErr w:type="gramEnd"/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f'Ошибка</w:t>
      </w:r>
      <w:proofErr w:type="spellEnd"/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 в 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{</w:t>
      </w:r>
      <w:proofErr w:type="spell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names</w:t>
      </w:r>
      <w:proofErr w:type="spellEnd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[</w:t>
      </w:r>
      <w:proofErr w:type="spell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err_pos</w:t>
      </w:r>
      <w:proofErr w:type="spellEnd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- </w:t>
      </w:r>
      <w:r w:rsidRPr="003F0F49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1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]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} </w:t>
      </w:r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бите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\</w:t>
      </w:r>
      <w:proofErr w:type="spellStart"/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n</w:t>
      </w:r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Правильная</w:t>
      </w:r>
      <w:proofErr w:type="spellEnd"/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 последовательность: '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,</w:t>
      </w:r>
      <w:proofErr w:type="spell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end</w:t>
      </w:r>
      <w:proofErr w:type="spellEnd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=</w:t>
      </w:r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''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</w:p>
    <w:p w14:paraId="0C63D09D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0F49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for </w:t>
      </w:r>
      <w:proofErr w:type="spell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p 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in 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enumerate(information):</w:t>
      </w:r>
    </w:p>
    <w:p w14:paraId="6C46CC9B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0F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proofErr w:type="spell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</w:t>
      </w:r>
      <w:proofErr w:type="spellEnd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== </w:t>
      </w:r>
      <w:proofErr w:type="spell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err_pos</w:t>
      </w:r>
      <w:proofErr w:type="spellEnd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- </w:t>
      </w:r>
      <w:r w:rsidRPr="003F0F49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</w:p>
    <w:p w14:paraId="732451A3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0F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print(</w:t>
      </w:r>
      <w:proofErr w:type="gramEnd"/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'1' 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if 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p == </w:t>
      </w:r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'0' 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else </w:t>
      </w:r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'0'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end=</w:t>
      </w:r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''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</w:p>
    <w:p w14:paraId="535CD9D1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0F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else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:</w:t>
      </w:r>
    </w:p>
    <w:p w14:paraId="2C1D0DA7" w14:textId="77777777" w:rsidR="003F0F49" w:rsidRPr="003F0F49" w:rsidRDefault="003F0F49" w:rsidP="003F0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3F0F4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proofErr w:type="gramStart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print(</w:t>
      </w:r>
      <w:proofErr w:type="gramEnd"/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</w:t>
      </w:r>
      <w:r w:rsidRPr="003F0F49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end=</w:t>
      </w:r>
      <w:r w:rsidRPr="003F0F49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''</w:t>
      </w:r>
      <w:r w:rsidRPr="003F0F49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</w:p>
    <w:p w14:paraId="72F4BE4A" w14:textId="024E4AA8" w:rsidR="00B16DC0" w:rsidRPr="003F0F49" w:rsidRDefault="001F79EB" w:rsidP="001F79EB">
      <w:pPr>
        <w:pStyle w:val="1"/>
      </w:pPr>
      <w:r>
        <w:lastRenderedPageBreak/>
        <w:t>Вывод</w:t>
      </w:r>
      <w:bookmarkEnd w:id="3"/>
    </w:p>
    <w:p w14:paraId="7D024644" w14:textId="64B10A79" w:rsidR="001F79EB" w:rsidRPr="00BC0043" w:rsidRDefault="001F79EB" w:rsidP="001F79EB">
      <w:r>
        <w:t xml:space="preserve">В ходе работы я научился искать ошибки в коде Хэмминга, </w:t>
      </w:r>
      <w:proofErr w:type="gramStart"/>
      <w:r>
        <w:t>узнал</w:t>
      </w:r>
      <w:proofErr w:type="gramEnd"/>
      <w:r>
        <w:t xml:space="preserve"> как понять сколько нужно </w:t>
      </w:r>
      <w:r w:rsidR="00BC0043">
        <w:t xml:space="preserve">информационных и проверочных битов и написал программу для проверки классического кода Хэмминга </w:t>
      </w:r>
      <w:r w:rsidR="00BC0043" w:rsidRPr="00BC0043">
        <w:t>(</w:t>
      </w:r>
      <w:r w:rsidR="00BC0043">
        <w:t>7</w:t>
      </w:r>
      <w:r w:rsidR="00BC0043" w:rsidRPr="00BC0043">
        <w:t>;4)</w:t>
      </w:r>
    </w:p>
    <w:p w14:paraId="7A156807" w14:textId="5832632A" w:rsidR="00182B69" w:rsidRPr="005F6FA2" w:rsidRDefault="00BB7946" w:rsidP="00BB7946">
      <w:pPr>
        <w:pStyle w:val="1"/>
      </w:pPr>
      <w:bookmarkStart w:id="4" w:name="_Toc116283033"/>
      <w:r>
        <w:lastRenderedPageBreak/>
        <w:t>Приложение</w:t>
      </w:r>
      <w:bookmarkEnd w:id="4"/>
    </w:p>
    <w:p w14:paraId="45E0430E" w14:textId="77777777" w:rsidR="00BB7946" w:rsidRDefault="00BB7946" w:rsidP="00BB7946">
      <w:pPr>
        <w:keepNext/>
        <w:jc w:val="center"/>
      </w:pPr>
      <w:r w:rsidRPr="00BB7946">
        <w:rPr>
          <w:noProof/>
        </w:rPr>
        <w:drawing>
          <wp:inline distT="0" distB="0" distL="0" distR="0" wp14:anchorId="7ADE3958" wp14:editId="4BF3FD98">
            <wp:extent cx="2838596" cy="1435174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2324" w14:textId="035E945B" w:rsidR="00BB7946" w:rsidRDefault="00BB7946" w:rsidP="00BB7946">
      <w:pPr>
        <w:pStyle w:val="ae"/>
        <w:jc w:val="center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2E561A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Таблица кода Хэмминга</w:t>
      </w:r>
    </w:p>
    <w:p w14:paraId="1F3155F6" w14:textId="77777777" w:rsidR="002E561A" w:rsidRDefault="002E561A" w:rsidP="002E561A">
      <w:pPr>
        <w:keepNext/>
      </w:pPr>
      <w:r w:rsidRPr="002E561A">
        <w:rPr>
          <w:noProof/>
        </w:rPr>
        <w:drawing>
          <wp:inline distT="0" distB="0" distL="0" distR="0" wp14:anchorId="130488D7" wp14:editId="30025861">
            <wp:extent cx="4953255" cy="353078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772F" w14:textId="0030E155" w:rsidR="00BC0043" w:rsidRPr="00BC0043" w:rsidRDefault="002E561A" w:rsidP="002E561A">
      <w:pPr>
        <w:pStyle w:val="ae"/>
      </w:pPr>
      <w:r>
        <w:t xml:space="preserve">Рисунок 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rPr>
          <w:lang w:val="en-US"/>
        </w:rPr>
        <w:t xml:space="preserve"> </w:t>
      </w:r>
      <w:r>
        <w:t>Схема декодирования кода Хэмминга</w:t>
      </w:r>
    </w:p>
    <w:sectPr w:rsidR="00BC0043" w:rsidRPr="00BC0043" w:rsidSect="00A56DB7">
      <w:pgSz w:w="11906" w:h="16838" w:code="9"/>
      <w:pgMar w:top="1134" w:right="567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4C1F4" w14:textId="77777777" w:rsidR="00790EA8" w:rsidRDefault="00790EA8" w:rsidP="00852B9B">
      <w:pPr>
        <w:spacing w:line="240" w:lineRule="auto"/>
      </w:pPr>
      <w:r>
        <w:separator/>
      </w:r>
    </w:p>
  </w:endnote>
  <w:endnote w:type="continuationSeparator" w:id="0">
    <w:p w14:paraId="5C07FF8C" w14:textId="77777777" w:rsidR="00790EA8" w:rsidRDefault="00790EA8" w:rsidP="00852B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9009144"/>
      <w:docPartObj>
        <w:docPartGallery w:val="Page Numbers (Bottom of Page)"/>
        <w:docPartUnique/>
      </w:docPartObj>
    </w:sdtPr>
    <w:sdtContent>
      <w:p w14:paraId="7609F5ED" w14:textId="77777777" w:rsidR="00852B9B" w:rsidRDefault="00852B9B" w:rsidP="00F84F3A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49B8A" w14:textId="77777777" w:rsidR="00790EA8" w:rsidRDefault="00790EA8" w:rsidP="00852B9B">
      <w:pPr>
        <w:spacing w:line="240" w:lineRule="auto"/>
      </w:pPr>
      <w:r>
        <w:separator/>
      </w:r>
    </w:p>
  </w:footnote>
  <w:footnote w:type="continuationSeparator" w:id="0">
    <w:p w14:paraId="3C2D715F" w14:textId="77777777" w:rsidR="00790EA8" w:rsidRDefault="00790EA8" w:rsidP="00852B9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3D"/>
    <w:rsid w:val="00013A3D"/>
    <w:rsid w:val="00040AB0"/>
    <w:rsid w:val="0005382C"/>
    <w:rsid w:val="00056D47"/>
    <w:rsid w:val="000575C4"/>
    <w:rsid w:val="00096E07"/>
    <w:rsid w:val="000A59A4"/>
    <w:rsid w:val="00103109"/>
    <w:rsid w:val="00104B1C"/>
    <w:rsid w:val="00104C63"/>
    <w:rsid w:val="00130A45"/>
    <w:rsid w:val="00131566"/>
    <w:rsid w:val="00182B69"/>
    <w:rsid w:val="00186DAA"/>
    <w:rsid w:val="001D48BC"/>
    <w:rsid w:val="001F3B66"/>
    <w:rsid w:val="001F79EB"/>
    <w:rsid w:val="00226F59"/>
    <w:rsid w:val="00243642"/>
    <w:rsid w:val="002A5972"/>
    <w:rsid w:val="002E561A"/>
    <w:rsid w:val="0036148B"/>
    <w:rsid w:val="003F0F49"/>
    <w:rsid w:val="00447470"/>
    <w:rsid w:val="004B23CA"/>
    <w:rsid w:val="004C19CC"/>
    <w:rsid w:val="004F32FA"/>
    <w:rsid w:val="004F758B"/>
    <w:rsid w:val="00540D58"/>
    <w:rsid w:val="0059137D"/>
    <w:rsid w:val="005B6851"/>
    <w:rsid w:val="005F6955"/>
    <w:rsid w:val="005F6FA2"/>
    <w:rsid w:val="005F7BC6"/>
    <w:rsid w:val="00622A19"/>
    <w:rsid w:val="006A0DAC"/>
    <w:rsid w:val="006D14F1"/>
    <w:rsid w:val="00783B1E"/>
    <w:rsid w:val="00790EA8"/>
    <w:rsid w:val="007E551C"/>
    <w:rsid w:val="0082513D"/>
    <w:rsid w:val="00852B9B"/>
    <w:rsid w:val="008539D9"/>
    <w:rsid w:val="008668D8"/>
    <w:rsid w:val="0087736B"/>
    <w:rsid w:val="008E7D0B"/>
    <w:rsid w:val="009206BB"/>
    <w:rsid w:val="009B346F"/>
    <w:rsid w:val="009D0B0A"/>
    <w:rsid w:val="00A0364F"/>
    <w:rsid w:val="00A25C14"/>
    <w:rsid w:val="00A56DB7"/>
    <w:rsid w:val="00A73163"/>
    <w:rsid w:val="00AE04F7"/>
    <w:rsid w:val="00B04639"/>
    <w:rsid w:val="00B05500"/>
    <w:rsid w:val="00B120C4"/>
    <w:rsid w:val="00B16DC0"/>
    <w:rsid w:val="00B21136"/>
    <w:rsid w:val="00B310AB"/>
    <w:rsid w:val="00B720DF"/>
    <w:rsid w:val="00BB149B"/>
    <w:rsid w:val="00BB7946"/>
    <w:rsid w:val="00BB7ADC"/>
    <w:rsid w:val="00BC0043"/>
    <w:rsid w:val="00BD385C"/>
    <w:rsid w:val="00BF19B8"/>
    <w:rsid w:val="00C4251F"/>
    <w:rsid w:val="00C45A4E"/>
    <w:rsid w:val="00C565AE"/>
    <w:rsid w:val="00C9606C"/>
    <w:rsid w:val="00CC7327"/>
    <w:rsid w:val="00D06678"/>
    <w:rsid w:val="00D10639"/>
    <w:rsid w:val="00D163A7"/>
    <w:rsid w:val="00D251E8"/>
    <w:rsid w:val="00D954C2"/>
    <w:rsid w:val="00DA6DB9"/>
    <w:rsid w:val="00E1050B"/>
    <w:rsid w:val="00E539B4"/>
    <w:rsid w:val="00E72CE3"/>
    <w:rsid w:val="00E85D9B"/>
    <w:rsid w:val="00EA4263"/>
    <w:rsid w:val="00ED1A2D"/>
    <w:rsid w:val="00ED4E17"/>
    <w:rsid w:val="00EE5641"/>
    <w:rsid w:val="00F11074"/>
    <w:rsid w:val="00F33AF7"/>
    <w:rsid w:val="00F7475E"/>
    <w:rsid w:val="00F8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837537"/>
  <w15:chartTrackingRefBased/>
  <w15:docId w15:val="{8EA6F894-390F-4B23-A7D0-95E7A08D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327"/>
    <w:pPr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F6955"/>
    <w:pPr>
      <w:keepNext/>
      <w:keepLines/>
      <w:pageBreakBefore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6955"/>
    <w:pPr>
      <w:keepNext/>
      <w:keepLines/>
      <w:pageBreakBefore/>
      <w:jc w:val="center"/>
      <w:outlineLvl w:val="1"/>
    </w:pPr>
    <w:rPr>
      <w:rFonts w:eastAsiaTheme="majorEastAsia" w:cstheme="majorBidi"/>
      <w:b/>
      <w:caps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54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D954C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D954C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F6955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F6955"/>
    <w:rPr>
      <w:rFonts w:ascii="Times New Roman" w:eastAsiaTheme="majorEastAsia" w:hAnsi="Times New Roman" w:cstheme="majorBidi"/>
      <w:b/>
      <w:caps/>
      <w:color w:val="000000" w:themeColor="text1"/>
      <w:sz w:val="30"/>
      <w:szCs w:val="26"/>
    </w:rPr>
  </w:style>
  <w:style w:type="paragraph" w:styleId="a6">
    <w:name w:val="Title"/>
    <w:basedOn w:val="a"/>
    <w:next w:val="a"/>
    <w:link w:val="a7"/>
    <w:uiPriority w:val="10"/>
    <w:qFormat/>
    <w:rsid w:val="005F6955"/>
    <w:pPr>
      <w:keepNext/>
      <w:keepLines/>
      <w:pageBreakBefore/>
      <w:contextualSpacing/>
      <w:jc w:val="center"/>
      <w:outlineLvl w:val="2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5F6955"/>
    <w:rPr>
      <w:rFonts w:ascii="Times New Roman" w:eastAsiaTheme="majorEastAsia" w:hAnsi="Times New Roman" w:cstheme="majorBidi"/>
      <w:b/>
      <w:caps/>
      <w:color w:val="000000" w:themeColor="text1"/>
      <w:spacing w:val="-10"/>
      <w:kern w:val="28"/>
      <w:sz w:val="28"/>
      <w:szCs w:val="56"/>
    </w:rPr>
  </w:style>
  <w:style w:type="paragraph" w:customStyle="1" w:styleId="11">
    <w:name w:val="Загаловок 1 Уровня"/>
    <w:next w:val="a"/>
    <w:link w:val="12"/>
    <w:qFormat/>
    <w:rsid w:val="00130A45"/>
    <w:pPr>
      <w:keepNext/>
      <w:keepLines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 w:themeColor="text1"/>
      <w:sz w:val="32"/>
      <w:szCs w:val="28"/>
      <w:lang w:eastAsia="ru-RU"/>
    </w:rPr>
  </w:style>
  <w:style w:type="paragraph" w:customStyle="1" w:styleId="21">
    <w:name w:val="Заголовок 2 Уровня"/>
    <w:next w:val="a"/>
    <w:link w:val="22"/>
    <w:qFormat/>
    <w:rsid w:val="00852B9B"/>
    <w:pPr>
      <w:pageBreakBefore/>
      <w:spacing w:after="100" w:afterAutospacing="1" w:line="360" w:lineRule="auto"/>
      <w:jc w:val="center"/>
      <w:outlineLvl w:val="1"/>
    </w:pPr>
    <w:rPr>
      <w:rFonts w:ascii="Times New Roman" w:eastAsia="Times New Roman" w:hAnsi="Times New Roman" w:cs="Times New Roman"/>
      <w:b/>
      <w:caps/>
      <w:color w:val="000000" w:themeColor="text1"/>
      <w:sz w:val="30"/>
      <w:szCs w:val="28"/>
      <w:lang w:eastAsia="ru-RU"/>
    </w:rPr>
  </w:style>
  <w:style w:type="character" w:customStyle="1" w:styleId="12">
    <w:name w:val="Загаловок 1 Уровня Знак"/>
    <w:basedOn w:val="a0"/>
    <w:link w:val="11"/>
    <w:rsid w:val="00130A45"/>
    <w:rPr>
      <w:rFonts w:ascii="Times New Roman" w:eastAsia="Times New Roman" w:hAnsi="Times New Roman" w:cs="Times New Roman"/>
      <w:b/>
      <w:caps/>
      <w:color w:val="000000" w:themeColor="text1"/>
      <w:sz w:val="32"/>
      <w:szCs w:val="28"/>
      <w:lang w:eastAsia="ru-RU"/>
    </w:rPr>
  </w:style>
  <w:style w:type="paragraph" w:customStyle="1" w:styleId="3">
    <w:name w:val="Заголовок 3 Уровня"/>
    <w:next w:val="a"/>
    <w:link w:val="30"/>
    <w:qFormat/>
    <w:rsid w:val="00103109"/>
    <w:pPr>
      <w:pageBreakBefore/>
      <w:spacing w:after="0"/>
      <w:jc w:val="center"/>
      <w:outlineLvl w:val="2"/>
    </w:pPr>
    <w:rPr>
      <w:rFonts w:ascii="Times New Roman" w:eastAsia="Times New Roman" w:hAnsi="Times New Roman" w:cs="Times New Roman"/>
      <w:b/>
      <w:caps/>
      <w:color w:val="000000" w:themeColor="text1"/>
      <w:sz w:val="28"/>
      <w:szCs w:val="28"/>
      <w:lang w:eastAsia="ru-RU"/>
    </w:rPr>
  </w:style>
  <w:style w:type="character" w:customStyle="1" w:styleId="22">
    <w:name w:val="Заголовок 2 Уровня Знак"/>
    <w:basedOn w:val="12"/>
    <w:link w:val="21"/>
    <w:rsid w:val="00852B9B"/>
    <w:rPr>
      <w:rFonts w:ascii="Times New Roman" w:eastAsia="Times New Roman" w:hAnsi="Times New Roman" w:cs="Times New Roman"/>
      <w:b/>
      <w:caps/>
      <w:color w:val="000000" w:themeColor="text1"/>
      <w:sz w:val="30"/>
      <w:szCs w:val="28"/>
      <w:lang w:eastAsia="ru-RU"/>
    </w:rPr>
  </w:style>
  <w:style w:type="paragraph" w:styleId="a8">
    <w:name w:val="header"/>
    <w:basedOn w:val="a"/>
    <w:link w:val="a9"/>
    <w:uiPriority w:val="99"/>
    <w:unhideWhenUsed/>
    <w:rsid w:val="00852B9B"/>
    <w:pPr>
      <w:tabs>
        <w:tab w:val="center" w:pos="4677"/>
        <w:tab w:val="right" w:pos="9355"/>
      </w:tabs>
      <w:spacing w:line="240" w:lineRule="auto"/>
    </w:pPr>
  </w:style>
  <w:style w:type="character" w:customStyle="1" w:styleId="30">
    <w:name w:val="Заголовок 3 Уровня Знак"/>
    <w:basedOn w:val="22"/>
    <w:link w:val="3"/>
    <w:rsid w:val="00103109"/>
    <w:rPr>
      <w:rFonts w:ascii="Times New Roman" w:eastAsia="Times New Roman" w:hAnsi="Times New Roman" w:cs="Times New Roman"/>
      <w:b/>
      <w:caps/>
      <w:color w:val="000000" w:themeColor="text1"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AE04F7"/>
    <w:pPr>
      <w:tabs>
        <w:tab w:val="right" w:leader="dot" w:pos="9628"/>
      </w:tabs>
      <w:spacing w:after="100"/>
    </w:pPr>
  </w:style>
  <w:style w:type="character" w:customStyle="1" w:styleId="a9">
    <w:name w:val="Верхний колонтитул Знак"/>
    <w:basedOn w:val="a0"/>
    <w:link w:val="a8"/>
    <w:uiPriority w:val="99"/>
    <w:rsid w:val="00852B9B"/>
    <w:rPr>
      <w:rFonts w:ascii="Times New Roman" w:hAnsi="Times New Roman"/>
      <w:color w:val="000000" w:themeColor="text1"/>
      <w:sz w:val="28"/>
    </w:rPr>
  </w:style>
  <w:style w:type="paragraph" w:styleId="aa">
    <w:name w:val="footer"/>
    <w:basedOn w:val="a"/>
    <w:link w:val="ab"/>
    <w:uiPriority w:val="99"/>
    <w:unhideWhenUsed/>
    <w:rsid w:val="00852B9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52B9B"/>
    <w:rPr>
      <w:rFonts w:ascii="Times New Roman" w:hAnsi="Times New Roman"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A56DB7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A56DB7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103109"/>
    <w:pPr>
      <w:pageBreakBefore w:val="0"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103109"/>
    <w:pPr>
      <w:spacing w:after="100"/>
      <w:ind w:left="560"/>
    </w:pPr>
  </w:style>
  <w:style w:type="paragraph" w:styleId="ae">
    <w:name w:val="caption"/>
    <w:basedOn w:val="a"/>
    <w:next w:val="a"/>
    <w:uiPriority w:val="35"/>
    <w:unhideWhenUsed/>
    <w:qFormat/>
    <w:rsid w:val="00BB79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">
    <w:name w:val="Table Grid"/>
    <w:basedOn w:val="a1"/>
    <w:uiPriority w:val="39"/>
    <w:rsid w:val="00C96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5382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382C"/>
    <w:rPr>
      <w:rFonts w:ascii="Consolas" w:hAnsi="Consolas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at2\OneDrive\&#1044;&#1086;&#1082;&#1091;&#1084;&#1077;&#1085;&#1090;&#1099;\&#1053;&#1072;&#1089;&#1090;&#1088;&#1072;&#1080;&#1074;&#1072;&#1077;&#1084;&#1099;&#1077;%20&#1096;&#1072;&#1073;&#1083;&#1086;&#1085;&#1099;%20Office\&#1064;&#1072;&#1073;&#1083;&#1086;&#1085;%20ITMO%20&#1051;&#1072;&#107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CC760-92A5-46C8-B8CD-653246156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ITMO Лаб.dotx</Template>
  <TotalTime>66</TotalTime>
  <Pages>8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Азат Сиразетдинов</cp:lastModifiedBy>
  <cp:revision>3</cp:revision>
  <dcterms:created xsi:type="dcterms:W3CDTF">2022-10-09T23:29:00Z</dcterms:created>
  <dcterms:modified xsi:type="dcterms:W3CDTF">2022-10-10T06:35:00Z</dcterms:modified>
</cp:coreProperties>
</file>