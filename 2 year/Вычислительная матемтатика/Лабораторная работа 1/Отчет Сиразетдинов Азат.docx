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FA35" w14:textId="77777777" w:rsidR="00BD00E0" w:rsidRPr="007D622D" w:rsidRDefault="007D622D" w:rsidP="007D622D">
      <w:pPr>
        <w:jc w:val="center"/>
        <w:rPr>
          <w:sz w:val="28"/>
          <w:szCs w:val="28"/>
        </w:rPr>
      </w:pPr>
      <w:r w:rsidRPr="007D622D">
        <w:rPr>
          <w:sz w:val="28"/>
          <w:szCs w:val="28"/>
        </w:rPr>
        <w:t>Министерство науки и высшего образования Российской Федерации</w:t>
      </w:r>
    </w:p>
    <w:p w14:paraId="00DF88CB" w14:textId="77777777" w:rsidR="007D622D" w:rsidRPr="007D622D" w:rsidRDefault="007D622D" w:rsidP="007D622D">
      <w:pPr>
        <w:jc w:val="center"/>
        <w:rPr>
          <w:sz w:val="28"/>
          <w:szCs w:val="28"/>
        </w:rPr>
      </w:pPr>
      <w:r w:rsidRPr="007D622D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A8F7671" w14:textId="77777777" w:rsidR="007D622D" w:rsidRPr="007D622D" w:rsidRDefault="007D622D" w:rsidP="007D622D">
      <w:pPr>
        <w:jc w:val="center"/>
        <w:rPr>
          <w:sz w:val="28"/>
          <w:szCs w:val="28"/>
        </w:rPr>
      </w:pPr>
      <w:r w:rsidRPr="007D622D">
        <w:rPr>
          <w:sz w:val="28"/>
          <w:szCs w:val="28"/>
        </w:rPr>
        <w:t>Высшего образования</w:t>
      </w:r>
    </w:p>
    <w:p w14:paraId="0CBF845A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  <w:r w:rsidRPr="007D622D">
        <w:rPr>
          <w:i/>
          <w:iCs/>
          <w:sz w:val="28"/>
          <w:szCs w:val="28"/>
        </w:rPr>
        <w:t xml:space="preserve">Факультет </w:t>
      </w:r>
      <w:r>
        <w:rPr>
          <w:i/>
          <w:iCs/>
          <w:sz w:val="28"/>
          <w:szCs w:val="28"/>
        </w:rPr>
        <w:t>Программной Инженерии и Компьютерной Техники</w:t>
      </w:r>
    </w:p>
    <w:p w14:paraId="2A45319F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3B8D7671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3D05AECC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1E0F8CE5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559CFD4A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02ADE065" w14:textId="1A0D920F" w:rsidR="007D622D" w:rsidRDefault="007D622D" w:rsidP="007D62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="00201F04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по </w:t>
      </w:r>
      <w:r w:rsidR="00201F04">
        <w:rPr>
          <w:b/>
          <w:bCs/>
          <w:sz w:val="28"/>
          <w:szCs w:val="28"/>
        </w:rPr>
        <w:t>Вычислительной Математике</w:t>
      </w:r>
    </w:p>
    <w:p w14:paraId="6386345E" w14:textId="5FD6E2CD" w:rsidR="007D622D" w:rsidRPr="00733B55" w:rsidRDefault="00201F04" w:rsidP="007D622D">
      <w:pPr>
        <w:jc w:val="center"/>
        <w:rPr>
          <w:sz w:val="28"/>
          <w:szCs w:val="28"/>
        </w:rPr>
      </w:pPr>
      <w:r>
        <w:rPr>
          <w:sz w:val="28"/>
          <w:szCs w:val="28"/>
        </w:rPr>
        <w:t>Метод простых итераций</w:t>
      </w:r>
    </w:p>
    <w:p w14:paraId="2E93E467" w14:textId="14A81BF1" w:rsidR="007D622D" w:rsidRPr="00733B55" w:rsidRDefault="007D622D" w:rsidP="007D622D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Вариант </w:t>
      </w:r>
      <w:r w:rsidRPr="007D622D">
        <w:rPr>
          <w:sz w:val="28"/>
          <w:szCs w:val="28"/>
        </w:rPr>
        <w:t xml:space="preserve"> №</w:t>
      </w:r>
      <w:proofErr w:type="gramEnd"/>
      <w:r w:rsidR="00201F04">
        <w:rPr>
          <w:sz w:val="28"/>
          <w:szCs w:val="28"/>
        </w:rPr>
        <w:t>13</w:t>
      </w:r>
    </w:p>
    <w:p w14:paraId="7AADFD42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7FD9D5DE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62EEA074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778E7740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2F81CEC8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21E6A44D" w14:textId="348AF4E8" w:rsidR="006E69ED" w:rsidRPr="00733B55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P</w:t>
      </w:r>
      <w:r w:rsidRPr="00733B55">
        <w:rPr>
          <w:sz w:val="28"/>
          <w:szCs w:val="28"/>
        </w:rPr>
        <w:t>3</w:t>
      </w:r>
      <w:r w:rsidR="00201F04">
        <w:rPr>
          <w:sz w:val="28"/>
          <w:szCs w:val="28"/>
        </w:rPr>
        <w:t>2</w:t>
      </w:r>
      <w:r w:rsidRPr="00733B55">
        <w:rPr>
          <w:sz w:val="28"/>
          <w:szCs w:val="28"/>
        </w:rPr>
        <w:t>16</w:t>
      </w:r>
    </w:p>
    <w:p w14:paraId="2839E90D" w14:textId="77777777" w:rsidR="006E69ED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50AE71B6" w14:textId="77777777" w:rsidR="006E69ED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>Сиразетдинов А.Н.</w:t>
      </w:r>
    </w:p>
    <w:p w14:paraId="4F4D32BA" w14:textId="77777777" w:rsidR="006E69ED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F9FDAB7" w14:textId="6B92FE18" w:rsidR="006E69ED" w:rsidRPr="00201F04" w:rsidRDefault="00201F04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Малышева </w:t>
      </w:r>
      <w:proofErr w:type="gramStart"/>
      <w:r>
        <w:rPr>
          <w:sz w:val="28"/>
          <w:szCs w:val="28"/>
        </w:rPr>
        <w:t>Т.А.</w:t>
      </w:r>
      <w:proofErr w:type="gramEnd"/>
    </w:p>
    <w:p w14:paraId="129693D2" w14:textId="77777777" w:rsidR="006E69ED" w:rsidRDefault="006E69ED" w:rsidP="006E69ED">
      <w:pPr>
        <w:jc w:val="right"/>
        <w:rPr>
          <w:sz w:val="28"/>
          <w:szCs w:val="28"/>
        </w:rPr>
      </w:pPr>
    </w:p>
    <w:p w14:paraId="35B1A400" w14:textId="77777777" w:rsidR="006E69ED" w:rsidRDefault="006E69ED" w:rsidP="006E69ED">
      <w:pPr>
        <w:jc w:val="right"/>
        <w:rPr>
          <w:sz w:val="28"/>
          <w:szCs w:val="28"/>
        </w:rPr>
      </w:pPr>
    </w:p>
    <w:p w14:paraId="7AED5D20" w14:textId="77777777" w:rsidR="006E69ED" w:rsidRDefault="006E69ED" w:rsidP="006E69ED">
      <w:pPr>
        <w:jc w:val="right"/>
        <w:rPr>
          <w:sz w:val="28"/>
          <w:szCs w:val="28"/>
        </w:rPr>
      </w:pPr>
    </w:p>
    <w:p w14:paraId="7F1A9F9D" w14:textId="77777777" w:rsidR="006E69ED" w:rsidRDefault="006E69ED" w:rsidP="006E69ED">
      <w:pPr>
        <w:jc w:val="right"/>
        <w:rPr>
          <w:sz w:val="28"/>
          <w:szCs w:val="28"/>
        </w:rPr>
      </w:pPr>
    </w:p>
    <w:p w14:paraId="3B6A4824" w14:textId="77777777" w:rsidR="006E69ED" w:rsidRDefault="006E69ED" w:rsidP="006E69ED">
      <w:pPr>
        <w:jc w:val="right"/>
        <w:rPr>
          <w:sz w:val="28"/>
          <w:szCs w:val="28"/>
        </w:rPr>
      </w:pPr>
    </w:p>
    <w:p w14:paraId="775E5B86" w14:textId="77777777" w:rsidR="006E69ED" w:rsidRDefault="006E69ED" w:rsidP="006E69ED">
      <w:pPr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79EA2AB3" w14:textId="77777777" w:rsidR="006E69ED" w:rsidRDefault="006E69ED" w:rsidP="006E69ED">
      <w:pPr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91233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74FB28" w14:textId="77777777" w:rsidR="006E69ED" w:rsidRPr="006E69ED" w:rsidRDefault="006E69ED">
          <w:pPr>
            <w:pStyle w:val="a5"/>
            <w:rPr>
              <w:rFonts w:cs="Times New Roman"/>
            </w:rPr>
          </w:pPr>
          <w:r w:rsidRPr="006E69ED">
            <w:rPr>
              <w:rFonts w:cs="Times New Roman"/>
            </w:rPr>
            <w:t>Оглавление</w:t>
          </w:r>
        </w:p>
        <w:p w14:paraId="3FBC7D62" w14:textId="424388B9" w:rsidR="00E27ED5" w:rsidRDefault="006E69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28874" w:history="1">
            <w:r w:rsidR="00E27ED5" w:rsidRPr="00CB5761">
              <w:rPr>
                <w:rStyle w:val="a7"/>
                <w:noProof/>
              </w:rPr>
              <w:t>Цель работы</w:t>
            </w:r>
            <w:r w:rsidR="00E27ED5">
              <w:rPr>
                <w:noProof/>
                <w:webHidden/>
              </w:rPr>
              <w:tab/>
            </w:r>
            <w:r w:rsidR="00E27ED5">
              <w:rPr>
                <w:noProof/>
                <w:webHidden/>
              </w:rPr>
              <w:fldChar w:fldCharType="begin"/>
            </w:r>
            <w:r w:rsidR="00E27ED5">
              <w:rPr>
                <w:noProof/>
                <w:webHidden/>
              </w:rPr>
              <w:instrText xml:space="preserve"> PAGEREF _Toc158228874 \h </w:instrText>
            </w:r>
            <w:r w:rsidR="00E27ED5">
              <w:rPr>
                <w:noProof/>
                <w:webHidden/>
              </w:rPr>
            </w:r>
            <w:r w:rsidR="00E27ED5">
              <w:rPr>
                <w:noProof/>
                <w:webHidden/>
              </w:rPr>
              <w:fldChar w:fldCharType="separate"/>
            </w:r>
            <w:r w:rsidR="00E27ED5">
              <w:rPr>
                <w:noProof/>
                <w:webHidden/>
              </w:rPr>
              <w:t>3</w:t>
            </w:r>
            <w:r w:rsidR="00E27ED5">
              <w:rPr>
                <w:noProof/>
                <w:webHidden/>
              </w:rPr>
              <w:fldChar w:fldCharType="end"/>
            </w:r>
          </w:hyperlink>
        </w:p>
        <w:p w14:paraId="3D230194" w14:textId="4A3C4C96" w:rsidR="00E27ED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8228875" w:history="1">
            <w:r w:rsidR="00E27ED5" w:rsidRPr="00CB5761">
              <w:rPr>
                <w:rStyle w:val="a7"/>
                <w:noProof/>
              </w:rPr>
              <w:t>Описание метода, расчётные формулы</w:t>
            </w:r>
            <w:r w:rsidR="00E27ED5">
              <w:rPr>
                <w:noProof/>
                <w:webHidden/>
              </w:rPr>
              <w:tab/>
            </w:r>
            <w:r w:rsidR="00E27ED5">
              <w:rPr>
                <w:noProof/>
                <w:webHidden/>
              </w:rPr>
              <w:fldChar w:fldCharType="begin"/>
            </w:r>
            <w:r w:rsidR="00E27ED5">
              <w:rPr>
                <w:noProof/>
                <w:webHidden/>
              </w:rPr>
              <w:instrText xml:space="preserve"> PAGEREF _Toc158228875 \h </w:instrText>
            </w:r>
            <w:r w:rsidR="00E27ED5">
              <w:rPr>
                <w:noProof/>
                <w:webHidden/>
              </w:rPr>
            </w:r>
            <w:r w:rsidR="00E27ED5">
              <w:rPr>
                <w:noProof/>
                <w:webHidden/>
              </w:rPr>
              <w:fldChar w:fldCharType="separate"/>
            </w:r>
            <w:r w:rsidR="00E27ED5">
              <w:rPr>
                <w:noProof/>
                <w:webHidden/>
              </w:rPr>
              <w:t>4</w:t>
            </w:r>
            <w:r w:rsidR="00E27ED5">
              <w:rPr>
                <w:noProof/>
                <w:webHidden/>
              </w:rPr>
              <w:fldChar w:fldCharType="end"/>
            </w:r>
          </w:hyperlink>
        </w:p>
        <w:p w14:paraId="0300509A" w14:textId="378736CB" w:rsidR="00E27ED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8228876" w:history="1">
            <w:r w:rsidR="00E27ED5" w:rsidRPr="00CB5761">
              <w:rPr>
                <w:rStyle w:val="a7"/>
                <w:noProof/>
              </w:rPr>
              <w:t>Листинг программы</w:t>
            </w:r>
            <w:r w:rsidR="00E27ED5">
              <w:rPr>
                <w:noProof/>
                <w:webHidden/>
              </w:rPr>
              <w:tab/>
            </w:r>
            <w:r w:rsidR="00E27ED5">
              <w:rPr>
                <w:noProof/>
                <w:webHidden/>
              </w:rPr>
              <w:fldChar w:fldCharType="begin"/>
            </w:r>
            <w:r w:rsidR="00E27ED5">
              <w:rPr>
                <w:noProof/>
                <w:webHidden/>
              </w:rPr>
              <w:instrText xml:space="preserve"> PAGEREF _Toc158228876 \h </w:instrText>
            </w:r>
            <w:r w:rsidR="00E27ED5">
              <w:rPr>
                <w:noProof/>
                <w:webHidden/>
              </w:rPr>
            </w:r>
            <w:r w:rsidR="00E27ED5">
              <w:rPr>
                <w:noProof/>
                <w:webHidden/>
              </w:rPr>
              <w:fldChar w:fldCharType="separate"/>
            </w:r>
            <w:r w:rsidR="00E27ED5">
              <w:rPr>
                <w:noProof/>
                <w:webHidden/>
              </w:rPr>
              <w:t>6</w:t>
            </w:r>
            <w:r w:rsidR="00E27ED5">
              <w:rPr>
                <w:noProof/>
                <w:webHidden/>
              </w:rPr>
              <w:fldChar w:fldCharType="end"/>
            </w:r>
          </w:hyperlink>
        </w:p>
        <w:p w14:paraId="3E20E283" w14:textId="1980216E" w:rsidR="00E27ED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8228877" w:history="1">
            <w:r w:rsidR="00E27ED5" w:rsidRPr="00CB5761">
              <w:rPr>
                <w:rStyle w:val="a7"/>
                <w:noProof/>
              </w:rPr>
              <w:t>Примеры и результаты работы программы</w:t>
            </w:r>
            <w:r w:rsidR="00E27ED5">
              <w:rPr>
                <w:noProof/>
                <w:webHidden/>
              </w:rPr>
              <w:tab/>
            </w:r>
            <w:r w:rsidR="00E27ED5">
              <w:rPr>
                <w:noProof/>
                <w:webHidden/>
              </w:rPr>
              <w:fldChar w:fldCharType="begin"/>
            </w:r>
            <w:r w:rsidR="00E27ED5">
              <w:rPr>
                <w:noProof/>
                <w:webHidden/>
              </w:rPr>
              <w:instrText xml:space="preserve"> PAGEREF _Toc158228877 \h </w:instrText>
            </w:r>
            <w:r w:rsidR="00E27ED5">
              <w:rPr>
                <w:noProof/>
                <w:webHidden/>
              </w:rPr>
            </w:r>
            <w:r w:rsidR="00E27ED5">
              <w:rPr>
                <w:noProof/>
                <w:webHidden/>
              </w:rPr>
              <w:fldChar w:fldCharType="separate"/>
            </w:r>
            <w:r w:rsidR="00E27ED5">
              <w:rPr>
                <w:noProof/>
                <w:webHidden/>
              </w:rPr>
              <w:t>7</w:t>
            </w:r>
            <w:r w:rsidR="00E27ED5">
              <w:rPr>
                <w:noProof/>
                <w:webHidden/>
              </w:rPr>
              <w:fldChar w:fldCharType="end"/>
            </w:r>
          </w:hyperlink>
        </w:p>
        <w:p w14:paraId="0E9E88C6" w14:textId="07608E16" w:rsidR="00E27ED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8228878" w:history="1">
            <w:r w:rsidR="00E27ED5" w:rsidRPr="00CB5761">
              <w:rPr>
                <w:rStyle w:val="a7"/>
                <w:noProof/>
              </w:rPr>
              <w:t>Работа из файла</w:t>
            </w:r>
            <w:r w:rsidR="00E27ED5">
              <w:rPr>
                <w:noProof/>
                <w:webHidden/>
              </w:rPr>
              <w:tab/>
            </w:r>
            <w:r w:rsidR="00E27ED5">
              <w:rPr>
                <w:noProof/>
                <w:webHidden/>
              </w:rPr>
              <w:fldChar w:fldCharType="begin"/>
            </w:r>
            <w:r w:rsidR="00E27ED5">
              <w:rPr>
                <w:noProof/>
                <w:webHidden/>
              </w:rPr>
              <w:instrText xml:space="preserve"> PAGEREF _Toc158228878 \h </w:instrText>
            </w:r>
            <w:r w:rsidR="00E27ED5">
              <w:rPr>
                <w:noProof/>
                <w:webHidden/>
              </w:rPr>
            </w:r>
            <w:r w:rsidR="00E27ED5">
              <w:rPr>
                <w:noProof/>
                <w:webHidden/>
              </w:rPr>
              <w:fldChar w:fldCharType="separate"/>
            </w:r>
            <w:r w:rsidR="00E27ED5">
              <w:rPr>
                <w:noProof/>
                <w:webHidden/>
              </w:rPr>
              <w:t>7</w:t>
            </w:r>
            <w:r w:rsidR="00E27ED5">
              <w:rPr>
                <w:noProof/>
                <w:webHidden/>
              </w:rPr>
              <w:fldChar w:fldCharType="end"/>
            </w:r>
          </w:hyperlink>
        </w:p>
        <w:p w14:paraId="72F1BB7D" w14:textId="5614A6C3" w:rsidR="00E27ED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8228879" w:history="1">
            <w:r w:rsidR="00E27ED5" w:rsidRPr="00CB5761">
              <w:rPr>
                <w:rStyle w:val="a7"/>
                <w:noProof/>
              </w:rPr>
              <w:t>Работа из консоли</w:t>
            </w:r>
            <w:r w:rsidR="00E27ED5">
              <w:rPr>
                <w:noProof/>
                <w:webHidden/>
              </w:rPr>
              <w:tab/>
            </w:r>
            <w:r w:rsidR="00E27ED5">
              <w:rPr>
                <w:noProof/>
                <w:webHidden/>
              </w:rPr>
              <w:fldChar w:fldCharType="begin"/>
            </w:r>
            <w:r w:rsidR="00E27ED5">
              <w:rPr>
                <w:noProof/>
                <w:webHidden/>
              </w:rPr>
              <w:instrText xml:space="preserve"> PAGEREF _Toc158228879 \h </w:instrText>
            </w:r>
            <w:r w:rsidR="00E27ED5">
              <w:rPr>
                <w:noProof/>
                <w:webHidden/>
              </w:rPr>
            </w:r>
            <w:r w:rsidR="00E27ED5">
              <w:rPr>
                <w:noProof/>
                <w:webHidden/>
              </w:rPr>
              <w:fldChar w:fldCharType="separate"/>
            </w:r>
            <w:r w:rsidR="00E27ED5">
              <w:rPr>
                <w:noProof/>
                <w:webHidden/>
              </w:rPr>
              <w:t>8</w:t>
            </w:r>
            <w:r w:rsidR="00E27ED5">
              <w:rPr>
                <w:noProof/>
                <w:webHidden/>
              </w:rPr>
              <w:fldChar w:fldCharType="end"/>
            </w:r>
          </w:hyperlink>
        </w:p>
        <w:p w14:paraId="3EB2A704" w14:textId="6B3B12B4" w:rsidR="00E27ED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8228880" w:history="1">
            <w:r w:rsidR="00E27ED5" w:rsidRPr="00CB5761">
              <w:rPr>
                <w:rStyle w:val="a7"/>
                <w:noProof/>
              </w:rPr>
              <w:t>Вывод</w:t>
            </w:r>
            <w:r w:rsidR="00E27ED5">
              <w:rPr>
                <w:noProof/>
                <w:webHidden/>
              </w:rPr>
              <w:tab/>
            </w:r>
            <w:r w:rsidR="00E27ED5">
              <w:rPr>
                <w:noProof/>
                <w:webHidden/>
              </w:rPr>
              <w:fldChar w:fldCharType="begin"/>
            </w:r>
            <w:r w:rsidR="00E27ED5">
              <w:rPr>
                <w:noProof/>
                <w:webHidden/>
              </w:rPr>
              <w:instrText xml:space="preserve"> PAGEREF _Toc158228880 \h </w:instrText>
            </w:r>
            <w:r w:rsidR="00E27ED5">
              <w:rPr>
                <w:noProof/>
                <w:webHidden/>
              </w:rPr>
            </w:r>
            <w:r w:rsidR="00E27ED5">
              <w:rPr>
                <w:noProof/>
                <w:webHidden/>
              </w:rPr>
              <w:fldChar w:fldCharType="separate"/>
            </w:r>
            <w:r w:rsidR="00E27ED5">
              <w:rPr>
                <w:noProof/>
                <w:webHidden/>
              </w:rPr>
              <w:t>9</w:t>
            </w:r>
            <w:r w:rsidR="00E27ED5">
              <w:rPr>
                <w:noProof/>
                <w:webHidden/>
              </w:rPr>
              <w:fldChar w:fldCharType="end"/>
            </w:r>
          </w:hyperlink>
        </w:p>
        <w:p w14:paraId="3BE131CF" w14:textId="66BE20FD" w:rsidR="00201F04" w:rsidRDefault="006E69ED" w:rsidP="0008110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7AB15A1" w14:textId="77777777" w:rsidR="00201F04" w:rsidRDefault="00201F04">
      <w:pPr>
        <w:rPr>
          <w:b/>
          <w:bCs/>
        </w:rPr>
      </w:pPr>
      <w:r>
        <w:rPr>
          <w:b/>
          <w:bCs/>
        </w:rPr>
        <w:br w:type="page"/>
      </w:r>
    </w:p>
    <w:p w14:paraId="1176C7F6" w14:textId="38A77489" w:rsidR="00201F04" w:rsidRDefault="00201F04" w:rsidP="00201F04">
      <w:pPr>
        <w:pStyle w:val="1"/>
      </w:pPr>
      <w:bookmarkStart w:id="0" w:name="_Toc158228874"/>
      <w:r>
        <w:lastRenderedPageBreak/>
        <w:t>Цель работы</w:t>
      </w:r>
      <w:bookmarkEnd w:id="0"/>
    </w:p>
    <w:p w14:paraId="13D0F773" w14:textId="58F8984E" w:rsidR="00201F04" w:rsidRDefault="00201F04" w:rsidP="00201F04">
      <w:r w:rsidRPr="00201F04">
        <w:t xml:space="preserve">Используя известные методы вычислительной математики, </w:t>
      </w:r>
      <w:r w:rsidR="00675F4A">
        <w:t>написать программу</w:t>
      </w:r>
      <w:r w:rsidRPr="00201F04">
        <w:t>,</w:t>
      </w:r>
      <w:r>
        <w:t xml:space="preserve"> </w:t>
      </w:r>
      <w:r w:rsidRPr="00201F04">
        <w:t>осуществляющий решение СЛАУ</w:t>
      </w:r>
      <w:r w:rsidR="00675F4A">
        <w:t xml:space="preserve"> итерационным методом</w:t>
      </w:r>
      <w:r w:rsidRPr="00201F04">
        <w:t>. Проанализировать полученные результаты, оценить</w:t>
      </w:r>
      <w:r>
        <w:t xml:space="preserve"> </w:t>
      </w:r>
      <w:r w:rsidRPr="00201F04">
        <w:t>погрешность.</w:t>
      </w:r>
    </w:p>
    <w:p w14:paraId="2C173801" w14:textId="77777777" w:rsidR="00201F04" w:rsidRDefault="00201F04">
      <w:r>
        <w:br w:type="page"/>
      </w:r>
    </w:p>
    <w:p w14:paraId="74924489" w14:textId="0DCFA2C8" w:rsidR="00201F04" w:rsidRDefault="00201F04" w:rsidP="00201F04">
      <w:pPr>
        <w:pStyle w:val="1"/>
      </w:pPr>
      <w:bookmarkStart w:id="1" w:name="_Toc158228875"/>
      <w:r>
        <w:lastRenderedPageBreak/>
        <w:t>Описание метода, расчётные формулы</w:t>
      </w:r>
      <w:bookmarkEnd w:id="1"/>
    </w:p>
    <w:p w14:paraId="51052926" w14:textId="69014875" w:rsidR="00201F04" w:rsidRDefault="00201F04" w:rsidP="00201F04">
      <w:r w:rsidRPr="00201F04">
        <w:rPr>
          <w:noProof/>
        </w:rPr>
        <w:drawing>
          <wp:inline distT="0" distB="0" distL="0" distR="0" wp14:anchorId="71459E1F" wp14:editId="7E2E95BC">
            <wp:extent cx="5940425" cy="4230370"/>
            <wp:effectExtent l="0" t="0" r="3175" b="0"/>
            <wp:docPr id="53612025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2025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2C58" w14:textId="312B4816" w:rsidR="00201F04" w:rsidRDefault="00201F04" w:rsidP="00201F04">
      <w:r w:rsidRPr="00201F04">
        <w:rPr>
          <w:noProof/>
        </w:rPr>
        <w:drawing>
          <wp:inline distT="0" distB="0" distL="0" distR="0" wp14:anchorId="40244D88" wp14:editId="09FBF5A1">
            <wp:extent cx="5940425" cy="3953510"/>
            <wp:effectExtent l="0" t="0" r="3175" b="8890"/>
            <wp:docPr id="3694232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232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A257" w14:textId="24AF5E9E" w:rsidR="00201F04" w:rsidRDefault="00201F04" w:rsidP="00201F04">
      <w:r w:rsidRPr="00201F04">
        <w:rPr>
          <w:noProof/>
        </w:rPr>
        <w:lastRenderedPageBreak/>
        <w:drawing>
          <wp:inline distT="0" distB="0" distL="0" distR="0" wp14:anchorId="76CDA4FE" wp14:editId="03F5BDEA">
            <wp:extent cx="5940425" cy="3761105"/>
            <wp:effectExtent l="0" t="0" r="3175" b="0"/>
            <wp:docPr id="1598965227" name="Рисунок 1" descr="Изображение выглядит как текст, Шрифт, снимок экран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65227" name="Рисунок 1" descr="Изображение выглядит как текст, Шрифт, снимок экрана, рукописный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F237" w14:textId="3408E8DF" w:rsidR="00201F04" w:rsidRDefault="00201F04">
      <w:r>
        <w:br w:type="page"/>
      </w:r>
    </w:p>
    <w:p w14:paraId="54DA7207" w14:textId="72CF38DD" w:rsidR="00201F04" w:rsidRDefault="00201F04" w:rsidP="00201F04">
      <w:pPr>
        <w:pStyle w:val="1"/>
      </w:pPr>
      <w:bookmarkStart w:id="2" w:name="_Toc158228876"/>
      <w:r>
        <w:lastRenderedPageBreak/>
        <w:t>Листинг программы</w:t>
      </w:r>
      <w:bookmarkEnd w:id="2"/>
    </w:p>
    <w:p w14:paraId="39D008A5" w14:textId="55630249" w:rsidR="00201F04" w:rsidRDefault="006A58CA" w:rsidP="00201F04">
      <w:r w:rsidRPr="006A58CA">
        <w:drawing>
          <wp:inline distT="0" distB="0" distL="0" distR="0" wp14:anchorId="525B9691" wp14:editId="5378D079">
            <wp:extent cx="5940425" cy="4758055"/>
            <wp:effectExtent l="0" t="0" r="3175" b="4445"/>
            <wp:docPr id="28525116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5116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02E3" w14:textId="40295C2D" w:rsidR="00201F04" w:rsidRDefault="00000000" w:rsidP="00201F04">
      <w:hyperlink r:id="rId10" w:history="1">
        <w:r w:rsidR="00201F04" w:rsidRPr="00201F04">
          <w:rPr>
            <w:rStyle w:val="a7"/>
          </w:rPr>
          <w:t xml:space="preserve">Полный код на </w:t>
        </w:r>
        <w:proofErr w:type="spellStart"/>
        <w:r w:rsidR="00201F04" w:rsidRPr="00201F04">
          <w:rPr>
            <w:rStyle w:val="a7"/>
            <w:lang w:val="en-US"/>
          </w:rPr>
          <w:t>github</w:t>
        </w:r>
        <w:proofErr w:type="spellEnd"/>
      </w:hyperlink>
    </w:p>
    <w:p w14:paraId="7062F917" w14:textId="1FFADF3E" w:rsidR="00BA0FE0" w:rsidRDefault="00BA0FE0">
      <w:r>
        <w:br w:type="page"/>
      </w:r>
    </w:p>
    <w:p w14:paraId="765318F9" w14:textId="0208F68C" w:rsidR="00BA0FE0" w:rsidRDefault="00BA0FE0" w:rsidP="00BA0FE0">
      <w:pPr>
        <w:pStyle w:val="1"/>
      </w:pPr>
      <w:bookmarkStart w:id="3" w:name="_Toc158228877"/>
      <w:r>
        <w:lastRenderedPageBreak/>
        <w:t>Примеры и результаты работы программы</w:t>
      </w:r>
      <w:bookmarkEnd w:id="3"/>
    </w:p>
    <w:p w14:paraId="37D3C547" w14:textId="1B8411A5" w:rsidR="00BA0FE0" w:rsidRDefault="00BA0FE0" w:rsidP="00BA0FE0">
      <w:pPr>
        <w:pStyle w:val="2"/>
      </w:pPr>
      <w:bookmarkStart w:id="4" w:name="_Toc158228878"/>
      <w:r>
        <w:t>Работа из файла</w:t>
      </w:r>
      <w:bookmarkEnd w:id="4"/>
    </w:p>
    <w:p w14:paraId="596A3043" w14:textId="74A08FD7" w:rsidR="00BA0FE0" w:rsidRDefault="006A58CA" w:rsidP="00BA0FE0">
      <w:pPr>
        <w:rPr>
          <w:lang w:val="en-US"/>
        </w:rPr>
      </w:pPr>
      <w:r w:rsidRPr="006A58CA">
        <w:rPr>
          <w:lang w:val="en-US"/>
        </w:rPr>
        <w:drawing>
          <wp:inline distT="0" distB="0" distL="0" distR="0" wp14:anchorId="4EBB3400" wp14:editId="7EC6B871">
            <wp:extent cx="2484335" cy="1303133"/>
            <wp:effectExtent l="0" t="0" r="0" b="0"/>
            <wp:docPr id="17537370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370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F5E6" w14:textId="6538D433" w:rsidR="00BA0FE0" w:rsidRDefault="00BA0FE0" w:rsidP="00BA0FE0">
      <w:r>
        <w:t>Программу запускаем командой, передаем в аргументы путь к файлу и требуемую точность (0.01)</w:t>
      </w:r>
    </w:p>
    <w:p w14:paraId="1820ADC7" w14:textId="425B1EB6" w:rsidR="00BA0FE0" w:rsidRDefault="00BA0FE0" w:rsidP="00BA0FE0">
      <w:r>
        <w:t>Результат работы программы:</w:t>
      </w:r>
    </w:p>
    <w:p w14:paraId="2DF85AB6" w14:textId="5BD0989E" w:rsidR="00BA0FE0" w:rsidRDefault="006A58CA" w:rsidP="00BA0FE0">
      <w:r w:rsidRPr="006A58CA">
        <w:drawing>
          <wp:inline distT="0" distB="0" distL="0" distR="0" wp14:anchorId="6C7BC621" wp14:editId="77C73439">
            <wp:extent cx="5940425" cy="3135630"/>
            <wp:effectExtent l="0" t="0" r="3175" b="7620"/>
            <wp:docPr id="3938169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169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0227" w14:textId="79C2BD40" w:rsidR="006A58CA" w:rsidRDefault="006A58CA" w:rsidP="00BA0FE0">
      <w:r w:rsidRPr="006A58CA">
        <w:drawing>
          <wp:inline distT="0" distB="0" distL="0" distR="0" wp14:anchorId="3EE344F3" wp14:editId="204963BF">
            <wp:extent cx="5940425" cy="1670050"/>
            <wp:effectExtent l="0" t="0" r="3175" b="6350"/>
            <wp:docPr id="13860414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414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3F95" w14:textId="5BBB9329" w:rsidR="006A58CA" w:rsidRDefault="006A58CA" w:rsidP="00BA0FE0"/>
    <w:p w14:paraId="24234A3E" w14:textId="6A9AF22D" w:rsidR="00BA0FE0" w:rsidRDefault="00BA0FE0" w:rsidP="00BA0FE0">
      <w:pPr>
        <w:pStyle w:val="2"/>
      </w:pPr>
      <w:bookmarkStart w:id="5" w:name="_Toc158228879"/>
      <w:r>
        <w:lastRenderedPageBreak/>
        <w:t>Работа из консоли</w:t>
      </w:r>
      <w:bookmarkEnd w:id="5"/>
    </w:p>
    <w:p w14:paraId="5668B418" w14:textId="448995DE" w:rsidR="00BA0FE0" w:rsidRDefault="006A58CA" w:rsidP="00BA0FE0">
      <w:r w:rsidRPr="006A58CA">
        <w:drawing>
          <wp:inline distT="0" distB="0" distL="0" distR="0" wp14:anchorId="6D4732D2" wp14:editId="7642AB47">
            <wp:extent cx="5940425" cy="2839085"/>
            <wp:effectExtent l="0" t="0" r="3175" b="0"/>
            <wp:docPr id="123167459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7459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C8DF" w14:textId="64FD2245" w:rsidR="006A58CA" w:rsidRDefault="006A58CA" w:rsidP="00BA0FE0">
      <w:r w:rsidRPr="006A58CA">
        <w:drawing>
          <wp:inline distT="0" distB="0" distL="0" distR="0" wp14:anchorId="5E18A4C1" wp14:editId="52090C26">
            <wp:extent cx="5940425" cy="1802130"/>
            <wp:effectExtent l="0" t="0" r="3175" b="7620"/>
            <wp:docPr id="1370132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32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C893" w14:textId="7F527276" w:rsidR="00BA0FE0" w:rsidRDefault="00BA0FE0">
      <w:r>
        <w:br w:type="page"/>
      </w:r>
    </w:p>
    <w:p w14:paraId="18FE0883" w14:textId="7FA9B74F" w:rsidR="00BA0FE0" w:rsidRDefault="00BA0FE0" w:rsidP="00BA0FE0">
      <w:pPr>
        <w:pStyle w:val="1"/>
      </w:pPr>
      <w:bookmarkStart w:id="6" w:name="_Toc158228880"/>
      <w:r>
        <w:lastRenderedPageBreak/>
        <w:t>Вывод</w:t>
      </w:r>
      <w:bookmarkEnd w:id="6"/>
    </w:p>
    <w:p w14:paraId="334988C5" w14:textId="23F453DA" w:rsidR="00BA0FE0" w:rsidRPr="00BA0FE0" w:rsidRDefault="00BA0FE0" w:rsidP="00BA0FE0">
      <w:r w:rsidRPr="00BA0FE0">
        <w:t xml:space="preserve">В ходе работы реализован метод простых итераций, позволяющий решать СЛАУ </w:t>
      </w:r>
      <w:r w:rsidR="006A58CA">
        <w:t>итерационным методом. Метод показал быструю сходимость. Самой сложной частью работы оказалось приведение к диагональному преобладанию.</w:t>
      </w:r>
    </w:p>
    <w:sectPr w:rsidR="00BA0FE0" w:rsidRPr="00BA0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0DEB"/>
    <w:multiLevelType w:val="multilevel"/>
    <w:tmpl w:val="3422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54668"/>
    <w:multiLevelType w:val="multilevel"/>
    <w:tmpl w:val="880E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F2009"/>
    <w:multiLevelType w:val="multilevel"/>
    <w:tmpl w:val="5FC8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83972"/>
    <w:multiLevelType w:val="multilevel"/>
    <w:tmpl w:val="1192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27046"/>
    <w:multiLevelType w:val="multilevel"/>
    <w:tmpl w:val="EB5A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460762">
    <w:abstractNumId w:val="2"/>
  </w:num>
  <w:num w:numId="2" w16cid:durableId="1238828749">
    <w:abstractNumId w:val="3"/>
  </w:num>
  <w:num w:numId="3" w16cid:durableId="1989699489">
    <w:abstractNumId w:val="4"/>
  </w:num>
  <w:num w:numId="4" w16cid:durableId="1473250267">
    <w:abstractNumId w:val="0"/>
  </w:num>
  <w:num w:numId="5" w16cid:durableId="619149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A5"/>
    <w:rsid w:val="000219FB"/>
    <w:rsid w:val="000410D5"/>
    <w:rsid w:val="0007716E"/>
    <w:rsid w:val="00081104"/>
    <w:rsid w:val="00122FA5"/>
    <w:rsid w:val="00201F04"/>
    <w:rsid w:val="0038332B"/>
    <w:rsid w:val="004A095E"/>
    <w:rsid w:val="005123F0"/>
    <w:rsid w:val="00675F4A"/>
    <w:rsid w:val="006A58CA"/>
    <w:rsid w:val="006E69ED"/>
    <w:rsid w:val="00733B55"/>
    <w:rsid w:val="007D622D"/>
    <w:rsid w:val="008D1092"/>
    <w:rsid w:val="00A818E0"/>
    <w:rsid w:val="00BA0FE0"/>
    <w:rsid w:val="00BA104D"/>
    <w:rsid w:val="00BD00E0"/>
    <w:rsid w:val="00CE3AE7"/>
    <w:rsid w:val="00DD4298"/>
    <w:rsid w:val="00E2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647A"/>
  <w15:chartTrackingRefBased/>
  <w15:docId w15:val="{0AB3F0A1-9C8F-4353-A7CF-D5D8AD5B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22D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81104"/>
    <w:pPr>
      <w:keepNext/>
      <w:keepLines/>
      <w:spacing w:before="480" w:after="24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104"/>
    <w:pPr>
      <w:keepNext/>
      <w:keepLines/>
      <w:spacing w:before="160" w:after="120"/>
      <w:outlineLvl w:val="1"/>
    </w:pPr>
    <w:rPr>
      <w:rFonts w:eastAsiaTheme="majorEastAsia" w:cstheme="majorBidi"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69ED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6E69ED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08110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E69ED"/>
    <w:pPr>
      <w:outlineLvl w:val="9"/>
    </w:pPr>
    <w:rPr>
      <w:kern w:val="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6E69E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6E69E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69ED"/>
    <w:rPr>
      <w:rFonts w:ascii="Courier New" w:eastAsia="Times New Roman" w:hAnsi="Courier New" w:cs="Courier New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A818E0"/>
    <w:pPr>
      <w:numPr>
        <w:ilvl w:val="1"/>
      </w:numPr>
    </w:pPr>
    <w:rPr>
      <w:rFonts w:eastAsiaTheme="minorEastAsia"/>
      <w:b/>
      <w:i/>
      <w:color w:val="5A5A5A" w:themeColor="text1" w:themeTint="A5"/>
      <w:spacing w:val="15"/>
      <w:sz w:val="24"/>
    </w:rPr>
  </w:style>
  <w:style w:type="character" w:customStyle="1" w:styleId="a9">
    <w:name w:val="Подзаголовок Знак"/>
    <w:basedOn w:val="a0"/>
    <w:link w:val="a8"/>
    <w:uiPriority w:val="11"/>
    <w:rsid w:val="00A818E0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styleId="aa">
    <w:name w:val="Unresolved Mention"/>
    <w:basedOn w:val="a0"/>
    <w:uiPriority w:val="99"/>
    <w:semiHidden/>
    <w:unhideWhenUsed/>
    <w:rsid w:val="00A818E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81104"/>
    <w:rPr>
      <w:rFonts w:ascii="Times New Roman" w:eastAsiaTheme="majorEastAsia" w:hAnsi="Times New Roman" w:cstheme="majorBidi"/>
      <w:i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811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1104"/>
    <w:pPr>
      <w:spacing w:after="100"/>
      <w:ind w:left="220"/>
    </w:pPr>
  </w:style>
  <w:style w:type="character" w:styleId="ab">
    <w:name w:val="FollowedHyperlink"/>
    <w:basedOn w:val="a0"/>
    <w:uiPriority w:val="99"/>
    <w:semiHidden/>
    <w:unhideWhenUsed/>
    <w:rsid w:val="00201F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1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6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9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github.com/Azat2202/CompMath_lab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at2\OneDrive\&#1044;&#1086;&#1082;&#1091;&#1084;&#1077;&#1085;&#1090;&#1099;\&#1053;&#1072;&#1089;&#1090;&#1088;&#1072;&#1080;&#1074;&#1072;&#1077;&#1084;&#1099;&#1077;%20&#1096;&#1072;&#1073;&#1083;&#1086;&#1085;&#1099;%20Office\&#1054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C57FB-575C-4583-BFEB-D1087F75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Отчет.dotx</Template>
  <TotalTime>24</TotalTime>
  <Pages>9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Азат Сиразетдинов</cp:lastModifiedBy>
  <cp:revision>6</cp:revision>
  <cp:lastPrinted>2024-02-07T17:07:00Z</cp:lastPrinted>
  <dcterms:created xsi:type="dcterms:W3CDTF">2024-02-07T16:51:00Z</dcterms:created>
  <dcterms:modified xsi:type="dcterms:W3CDTF">2024-02-09T11:46:00Z</dcterms:modified>
</cp:coreProperties>
</file>