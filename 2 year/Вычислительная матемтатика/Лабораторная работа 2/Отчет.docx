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A0A3A" w14:textId="77777777" w:rsidR="00BD00E0" w:rsidRPr="007D622D" w:rsidRDefault="007D622D" w:rsidP="007D622D">
      <w:pPr>
        <w:jc w:val="center"/>
        <w:rPr>
          <w:sz w:val="28"/>
          <w:szCs w:val="28"/>
        </w:rPr>
      </w:pPr>
      <w:r w:rsidRPr="007D622D">
        <w:rPr>
          <w:sz w:val="28"/>
          <w:szCs w:val="28"/>
        </w:rPr>
        <w:t>Министерство науки и высшего образования Российской Федерации</w:t>
      </w:r>
    </w:p>
    <w:p w14:paraId="73674615" w14:textId="77777777" w:rsidR="007D622D" w:rsidRPr="007D622D" w:rsidRDefault="007D622D" w:rsidP="007D622D">
      <w:pPr>
        <w:jc w:val="center"/>
        <w:rPr>
          <w:sz w:val="28"/>
          <w:szCs w:val="28"/>
        </w:rPr>
      </w:pPr>
      <w:r w:rsidRPr="007D622D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5BF88CDD" w14:textId="77777777" w:rsidR="007D622D" w:rsidRPr="007D622D" w:rsidRDefault="007D622D" w:rsidP="007D622D">
      <w:pPr>
        <w:jc w:val="center"/>
        <w:rPr>
          <w:sz w:val="28"/>
          <w:szCs w:val="28"/>
        </w:rPr>
      </w:pPr>
      <w:r w:rsidRPr="007D622D">
        <w:rPr>
          <w:sz w:val="28"/>
          <w:szCs w:val="28"/>
        </w:rPr>
        <w:t>Высшего образования</w:t>
      </w:r>
    </w:p>
    <w:p w14:paraId="6940D03A" w14:textId="77777777" w:rsidR="007D622D" w:rsidRDefault="007D622D" w:rsidP="007D622D">
      <w:pPr>
        <w:jc w:val="center"/>
        <w:rPr>
          <w:i/>
          <w:iCs/>
          <w:sz w:val="28"/>
          <w:szCs w:val="28"/>
        </w:rPr>
      </w:pPr>
      <w:r w:rsidRPr="007D622D">
        <w:rPr>
          <w:i/>
          <w:iCs/>
          <w:sz w:val="28"/>
          <w:szCs w:val="28"/>
        </w:rPr>
        <w:t xml:space="preserve">Факультет </w:t>
      </w:r>
      <w:r>
        <w:rPr>
          <w:i/>
          <w:iCs/>
          <w:sz w:val="28"/>
          <w:szCs w:val="28"/>
        </w:rPr>
        <w:t>Программной Инженерии и Компьютерной Техники</w:t>
      </w:r>
    </w:p>
    <w:p w14:paraId="76812805" w14:textId="77777777" w:rsidR="007D622D" w:rsidRDefault="007D622D" w:rsidP="007D622D">
      <w:pPr>
        <w:jc w:val="center"/>
        <w:rPr>
          <w:i/>
          <w:iCs/>
          <w:sz w:val="28"/>
          <w:szCs w:val="28"/>
        </w:rPr>
      </w:pPr>
    </w:p>
    <w:p w14:paraId="53E937AF" w14:textId="77777777" w:rsidR="007D622D" w:rsidRDefault="007D622D" w:rsidP="007D622D">
      <w:pPr>
        <w:jc w:val="center"/>
        <w:rPr>
          <w:i/>
          <w:iCs/>
          <w:sz w:val="28"/>
          <w:szCs w:val="28"/>
        </w:rPr>
      </w:pPr>
    </w:p>
    <w:p w14:paraId="350A15C2" w14:textId="77777777" w:rsidR="007D622D" w:rsidRDefault="007D622D" w:rsidP="007D622D">
      <w:pPr>
        <w:jc w:val="center"/>
        <w:rPr>
          <w:i/>
          <w:iCs/>
          <w:sz w:val="28"/>
          <w:szCs w:val="28"/>
        </w:rPr>
      </w:pPr>
    </w:p>
    <w:p w14:paraId="5EF17D81" w14:textId="77777777" w:rsidR="007D622D" w:rsidRDefault="007D622D" w:rsidP="007D622D">
      <w:pPr>
        <w:jc w:val="center"/>
        <w:rPr>
          <w:i/>
          <w:iCs/>
          <w:sz w:val="28"/>
          <w:szCs w:val="28"/>
        </w:rPr>
      </w:pPr>
    </w:p>
    <w:p w14:paraId="7168A962" w14:textId="77777777" w:rsidR="007D622D" w:rsidRDefault="007D622D" w:rsidP="007D622D">
      <w:pPr>
        <w:jc w:val="center"/>
        <w:rPr>
          <w:i/>
          <w:iCs/>
          <w:sz w:val="28"/>
          <w:szCs w:val="28"/>
        </w:rPr>
      </w:pPr>
    </w:p>
    <w:p w14:paraId="5737078A" w14:textId="5AE35F93" w:rsidR="007D622D" w:rsidRDefault="007D622D" w:rsidP="007D62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  <w:r w:rsidR="007A551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по </w:t>
      </w:r>
      <w:r w:rsidR="007A5517">
        <w:rPr>
          <w:b/>
          <w:bCs/>
          <w:sz w:val="28"/>
          <w:szCs w:val="28"/>
        </w:rPr>
        <w:t>вычислительной математике</w:t>
      </w:r>
    </w:p>
    <w:p w14:paraId="33BE4B2D" w14:textId="77777777" w:rsidR="007A5517" w:rsidRDefault="007A5517" w:rsidP="007D622D">
      <w:pPr>
        <w:jc w:val="center"/>
        <w:rPr>
          <w:sz w:val="28"/>
          <w:szCs w:val="28"/>
        </w:rPr>
      </w:pPr>
      <w:r w:rsidRPr="007A5517">
        <w:rPr>
          <w:sz w:val="28"/>
          <w:szCs w:val="28"/>
        </w:rPr>
        <w:t>Численное решение нелинейных уравнений и систем</w:t>
      </w:r>
    </w:p>
    <w:p w14:paraId="477881B6" w14:textId="78035AC6" w:rsidR="007D622D" w:rsidRPr="00733B55" w:rsidRDefault="007D622D" w:rsidP="007D622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Pr="007D622D">
        <w:rPr>
          <w:sz w:val="28"/>
          <w:szCs w:val="28"/>
        </w:rPr>
        <w:t xml:space="preserve"> №</w:t>
      </w:r>
      <w:r w:rsidR="007A5517">
        <w:rPr>
          <w:sz w:val="28"/>
          <w:szCs w:val="28"/>
        </w:rPr>
        <w:t>13</w:t>
      </w:r>
    </w:p>
    <w:p w14:paraId="7514F3AA" w14:textId="77777777" w:rsidR="006E69ED" w:rsidRPr="00733B55" w:rsidRDefault="006E69ED" w:rsidP="007D622D">
      <w:pPr>
        <w:jc w:val="center"/>
        <w:rPr>
          <w:sz w:val="28"/>
          <w:szCs w:val="28"/>
        </w:rPr>
      </w:pPr>
    </w:p>
    <w:p w14:paraId="3FD4A4B6" w14:textId="77777777" w:rsidR="006E69ED" w:rsidRPr="00733B55" w:rsidRDefault="006E69ED" w:rsidP="007D622D">
      <w:pPr>
        <w:jc w:val="center"/>
        <w:rPr>
          <w:sz w:val="28"/>
          <w:szCs w:val="28"/>
        </w:rPr>
      </w:pPr>
    </w:p>
    <w:p w14:paraId="5BBFBFF2" w14:textId="77777777" w:rsidR="006E69ED" w:rsidRPr="00733B55" w:rsidRDefault="006E69ED" w:rsidP="007D622D">
      <w:pPr>
        <w:jc w:val="center"/>
        <w:rPr>
          <w:sz w:val="28"/>
          <w:szCs w:val="28"/>
        </w:rPr>
      </w:pPr>
    </w:p>
    <w:p w14:paraId="66337AFB" w14:textId="77777777" w:rsidR="006E69ED" w:rsidRPr="00733B55" w:rsidRDefault="006E69ED" w:rsidP="007D622D">
      <w:pPr>
        <w:jc w:val="center"/>
        <w:rPr>
          <w:sz w:val="28"/>
          <w:szCs w:val="28"/>
        </w:rPr>
      </w:pPr>
    </w:p>
    <w:p w14:paraId="6001E7BE" w14:textId="77777777" w:rsidR="006E69ED" w:rsidRPr="00733B55" w:rsidRDefault="006E69ED" w:rsidP="007D622D">
      <w:pPr>
        <w:jc w:val="center"/>
        <w:rPr>
          <w:sz w:val="28"/>
          <w:szCs w:val="28"/>
        </w:rPr>
      </w:pPr>
    </w:p>
    <w:p w14:paraId="442447D4" w14:textId="6B98A8F8" w:rsidR="006E69ED" w:rsidRPr="00733B55" w:rsidRDefault="006E69ED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>
        <w:rPr>
          <w:sz w:val="28"/>
          <w:szCs w:val="28"/>
          <w:lang w:val="en-US"/>
        </w:rPr>
        <w:t>P</w:t>
      </w:r>
      <w:r w:rsidRPr="00733B55">
        <w:rPr>
          <w:sz w:val="28"/>
          <w:szCs w:val="28"/>
        </w:rPr>
        <w:t>3</w:t>
      </w:r>
      <w:r w:rsidR="007A5517">
        <w:rPr>
          <w:sz w:val="28"/>
          <w:szCs w:val="28"/>
        </w:rPr>
        <w:t>2</w:t>
      </w:r>
      <w:r w:rsidRPr="00733B55">
        <w:rPr>
          <w:sz w:val="28"/>
          <w:szCs w:val="28"/>
        </w:rPr>
        <w:t>16</w:t>
      </w:r>
    </w:p>
    <w:p w14:paraId="3EE467C2" w14:textId="77777777" w:rsidR="006E69ED" w:rsidRDefault="006E69ED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14:paraId="5B6D4BDA" w14:textId="77777777" w:rsidR="006E69ED" w:rsidRDefault="006E69ED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>Сиразетдинов А.Н.</w:t>
      </w:r>
    </w:p>
    <w:p w14:paraId="0B03C3E3" w14:textId="77777777" w:rsidR="006E69ED" w:rsidRDefault="006E69ED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2A7E9F34" w14:textId="615702EB" w:rsidR="006E69ED" w:rsidRDefault="007A5517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>Малышева Т. А.</w:t>
      </w:r>
    </w:p>
    <w:p w14:paraId="56AE4928" w14:textId="77777777" w:rsidR="006E69ED" w:rsidRDefault="006E69ED" w:rsidP="006E69ED">
      <w:pPr>
        <w:jc w:val="right"/>
        <w:rPr>
          <w:sz w:val="28"/>
          <w:szCs w:val="28"/>
        </w:rPr>
      </w:pPr>
    </w:p>
    <w:p w14:paraId="7739775E" w14:textId="77777777" w:rsidR="006E69ED" w:rsidRDefault="006E69ED" w:rsidP="006E69ED">
      <w:pPr>
        <w:jc w:val="right"/>
        <w:rPr>
          <w:sz w:val="28"/>
          <w:szCs w:val="28"/>
        </w:rPr>
      </w:pPr>
    </w:p>
    <w:p w14:paraId="72A54A4E" w14:textId="77777777" w:rsidR="006E69ED" w:rsidRDefault="006E69ED" w:rsidP="006E69ED">
      <w:pPr>
        <w:jc w:val="right"/>
        <w:rPr>
          <w:sz w:val="28"/>
          <w:szCs w:val="28"/>
        </w:rPr>
      </w:pPr>
    </w:p>
    <w:p w14:paraId="4A208799" w14:textId="77777777" w:rsidR="006E69ED" w:rsidRDefault="006E69ED" w:rsidP="006E69ED">
      <w:pPr>
        <w:jc w:val="right"/>
        <w:rPr>
          <w:sz w:val="28"/>
          <w:szCs w:val="28"/>
        </w:rPr>
      </w:pPr>
    </w:p>
    <w:p w14:paraId="5CFEDCC2" w14:textId="77777777" w:rsidR="006E69ED" w:rsidRDefault="006E69ED" w:rsidP="006E69ED">
      <w:pPr>
        <w:jc w:val="right"/>
        <w:rPr>
          <w:sz w:val="28"/>
          <w:szCs w:val="28"/>
        </w:rPr>
      </w:pPr>
    </w:p>
    <w:p w14:paraId="3867F90F" w14:textId="77777777" w:rsidR="006E69ED" w:rsidRDefault="006E69ED" w:rsidP="006E69ED">
      <w:pPr>
        <w:jc w:val="center"/>
        <w:rPr>
          <w:sz w:val="28"/>
          <w:szCs w:val="28"/>
        </w:rPr>
      </w:pPr>
      <w:r>
        <w:rPr>
          <w:sz w:val="28"/>
          <w:szCs w:val="28"/>
        </w:rPr>
        <w:t>Г. Санкт-Петербург</w:t>
      </w:r>
    </w:p>
    <w:p w14:paraId="07CA9496" w14:textId="4AB2908D" w:rsidR="006E69ED" w:rsidRDefault="006E69ED" w:rsidP="006E69ED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7A5517">
        <w:rPr>
          <w:sz w:val="28"/>
          <w:szCs w:val="28"/>
        </w:rPr>
        <w:t>4</w:t>
      </w:r>
    </w:p>
    <w:sdt>
      <w:sdtPr>
        <w:rPr>
          <w:rFonts w:eastAsia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091233078"/>
        <w:docPartObj>
          <w:docPartGallery w:val="Table of Contents"/>
          <w:docPartUnique/>
        </w:docPartObj>
      </w:sdtPr>
      <w:sdtContent>
        <w:p w14:paraId="01B2F3B2" w14:textId="77777777" w:rsidR="006E69ED" w:rsidRPr="006E69ED" w:rsidRDefault="006E69ED">
          <w:pPr>
            <w:pStyle w:val="a5"/>
            <w:rPr>
              <w:rFonts w:cs="Times New Roman"/>
            </w:rPr>
          </w:pPr>
          <w:r w:rsidRPr="006E69ED">
            <w:rPr>
              <w:rFonts w:cs="Times New Roman"/>
            </w:rPr>
            <w:t>Оглавление</w:t>
          </w:r>
        </w:p>
        <w:p w14:paraId="27B53E3F" w14:textId="70CC4FAA" w:rsidR="00B86171" w:rsidRDefault="006E69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20092" w:history="1">
            <w:r w:rsidR="00B86171" w:rsidRPr="005A5D6A">
              <w:rPr>
                <w:rStyle w:val="a7"/>
                <w:noProof/>
              </w:rPr>
              <w:t>Цель работы</w:t>
            </w:r>
            <w:r w:rsidR="00B86171">
              <w:rPr>
                <w:noProof/>
                <w:webHidden/>
              </w:rPr>
              <w:tab/>
            </w:r>
            <w:r w:rsidR="00B86171">
              <w:rPr>
                <w:noProof/>
                <w:webHidden/>
              </w:rPr>
              <w:fldChar w:fldCharType="begin"/>
            </w:r>
            <w:r w:rsidR="00B86171">
              <w:rPr>
                <w:noProof/>
                <w:webHidden/>
              </w:rPr>
              <w:instrText xml:space="preserve"> PAGEREF _Toc162020092 \h </w:instrText>
            </w:r>
            <w:r w:rsidR="00B86171">
              <w:rPr>
                <w:noProof/>
                <w:webHidden/>
              </w:rPr>
            </w:r>
            <w:r w:rsidR="00B86171">
              <w:rPr>
                <w:noProof/>
                <w:webHidden/>
              </w:rPr>
              <w:fldChar w:fldCharType="separate"/>
            </w:r>
            <w:r w:rsidR="00902E20">
              <w:rPr>
                <w:noProof/>
                <w:webHidden/>
              </w:rPr>
              <w:t>3</w:t>
            </w:r>
            <w:r w:rsidR="00B86171">
              <w:rPr>
                <w:noProof/>
                <w:webHidden/>
              </w:rPr>
              <w:fldChar w:fldCharType="end"/>
            </w:r>
          </w:hyperlink>
        </w:p>
        <w:p w14:paraId="6F21C3FC" w14:textId="37CF2FC5" w:rsidR="00B86171" w:rsidRDefault="00B861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2020093" w:history="1">
            <w:r w:rsidRPr="005A5D6A">
              <w:rPr>
                <w:rStyle w:val="a7"/>
                <w:noProof/>
              </w:rPr>
              <w:t>Вычислительная реализация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E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89739" w14:textId="17EF0E66" w:rsidR="00B86171" w:rsidRDefault="00B8617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2020094" w:history="1">
            <w:r w:rsidRPr="005A5D6A">
              <w:rPr>
                <w:rStyle w:val="a7"/>
                <w:noProof/>
              </w:rPr>
              <w:t>Решение нелинейного уравнения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E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E6F80" w14:textId="58CF59A4" w:rsidR="00B86171" w:rsidRDefault="00B8617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2020095" w:history="1">
            <w:r w:rsidRPr="005A5D6A">
              <w:rPr>
                <w:rStyle w:val="a7"/>
                <w:noProof/>
              </w:rPr>
              <w:t>Решение системы нелинейных уравнений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E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85CD6" w14:textId="3F95AFD1" w:rsidR="00B86171" w:rsidRDefault="00B861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2020096" w:history="1">
            <w:r w:rsidRPr="005A5D6A">
              <w:rPr>
                <w:rStyle w:val="a7"/>
                <w:noProof/>
              </w:rPr>
              <w:t>Программная реализация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E2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E67B0" w14:textId="05549948" w:rsidR="00B86171" w:rsidRDefault="00B8617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2020097" w:history="1">
            <w:r w:rsidRPr="005A5D6A">
              <w:rPr>
                <w:rStyle w:val="a7"/>
                <w:noProof/>
              </w:rPr>
              <w:t>Метод половинного 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E2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CC526" w14:textId="3818BF7E" w:rsidR="00B86171" w:rsidRDefault="00B8617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2020098" w:history="1">
            <w:r w:rsidRPr="005A5D6A">
              <w:rPr>
                <w:rStyle w:val="a7"/>
                <w:noProof/>
              </w:rPr>
              <w:t>Метод простых итераций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E2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4002B" w14:textId="7D28FB57" w:rsidR="00B86171" w:rsidRDefault="00B8617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2020099" w:history="1">
            <w:r w:rsidRPr="005A5D6A">
              <w:rPr>
                <w:rStyle w:val="a7"/>
                <w:noProof/>
              </w:rPr>
              <w:t>Метод секущих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E2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768C3" w14:textId="1D92A204" w:rsidR="00B86171" w:rsidRDefault="00B8617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2020100" w:history="1">
            <w:r w:rsidRPr="005A5D6A">
              <w:rPr>
                <w:rStyle w:val="a7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E2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AAD20" w14:textId="427DCDD0" w:rsidR="00B86171" w:rsidRDefault="00B861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2020101" w:history="1">
            <w:r w:rsidRPr="005A5D6A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E2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36B0B" w14:textId="2EC06584" w:rsidR="007A5517" w:rsidRDefault="006E69ED" w:rsidP="0008110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25F11306" w14:textId="1C3633C8" w:rsidR="007A5517" w:rsidRDefault="0036321C" w:rsidP="007A5517"/>
      </w:sdtContent>
    </w:sdt>
    <w:p w14:paraId="666D3621" w14:textId="77777777" w:rsidR="007A5517" w:rsidRDefault="007A5517">
      <w:r>
        <w:br w:type="page"/>
      </w:r>
    </w:p>
    <w:p w14:paraId="7F668CD8" w14:textId="36435651" w:rsidR="00A818E0" w:rsidRDefault="007A5517" w:rsidP="007A5517">
      <w:pPr>
        <w:pStyle w:val="1"/>
      </w:pPr>
      <w:bookmarkStart w:id="0" w:name="_Toc162020092"/>
      <w:r>
        <w:lastRenderedPageBreak/>
        <w:t>Цель работы</w:t>
      </w:r>
      <w:bookmarkEnd w:id="0"/>
    </w:p>
    <w:p w14:paraId="226924A6" w14:textId="101402FD" w:rsidR="007A5517" w:rsidRDefault="007A5517" w:rsidP="007A5517">
      <w:r>
        <w:t>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14:paraId="6138F6F0" w14:textId="61664FC5" w:rsidR="007A5517" w:rsidRDefault="007A5517">
      <w:r>
        <w:br w:type="page"/>
      </w:r>
    </w:p>
    <w:p w14:paraId="2D0F18B3" w14:textId="1A3070DC" w:rsidR="007A5517" w:rsidRDefault="007A5517" w:rsidP="007A5517">
      <w:pPr>
        <w:pStyle w:val="1"/>
      </w:pPr>
      <w:bookmarkStart w:id="1" w:name="_Toc162020093"/>
      <w:r>
        <w:lastRenderedPageBreak/>
        <w:t>Вычислительная реализация задачи</w:t>
      </w:r>
      <w:bookmarkEnd w:id="1"/>
    </w:p>
    <w:p w14:paraId="259380CE" w14:textId="22817A83" w:rsidR="007A5517" w:rsidRDefault="007A5517" w:rsidP="007A5517">
      <w:pPr>
        <w:pStyle w:val="2"/>
      </w:pPr>
      <w:bookmarkStart w:id="2" w:name="_Toc162020094"/>
      <w:r>
        <w:t>Решение нелинейного уравнения</w:t>
      </w:r>
      <w:bookmarkEnd w:id="2"/>
    </w:p>
    <w:p w14:paraId="75CE67EC" w14:textId="47634D19" w:rsidR="00E759F6" w:rsidRPr="00542935" w:rsidRDefault="0036321C" w:rsidP="00E759F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+4,81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-17,37x+5,38</m:t>
          </m:r>
        </m:oMath>
      </m:oMathPara>
    </w:p>
    <w:p w14:paraId="11219F8A" w14:textId="77777777" w:rsidR="00542935" w:rsidRPr="00542935" w:rsidRDefault="00542935" w:rsidP="00E759F6">
      <w:pPr>
        <w:rPr>
          <w:rFonts w:eastAsiaTheme="minorEastAsia"/>
        </w:rPr>
      </w:pPr>
    </w:p>
    <w:p w14:paraId="74EF2BA3" w14:textId="79FEE50E" w:rsidR="00542935" w:rsidRDefault="00542935" w:rsidP="00E759F6">
      <w:r w:rsidRPr="00542935">
        <w:rPr>
          <w:noProof/>
        </w:rPr>
        <w:drawing>
          <wp:inline distT="0" distB="0" distL="0" distR="0" wp14:anchorId="42A65095" wp14:editId="3FE6B55F">
            <wp:extent cx="5940425" cy="2646680"/>
            <wp:effectExtent l="0" t="0" r="3175" b="1270"/>
            <wp:docPr id="1955668761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68761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53D9" w14:textId="20F3C231" w:rsidR="00542935" w:rsidRPr="00542935" w:rsidRDefault="00542935" w:rsidP="00E759F6">
      <w:pPr>
        <w:rPr>
          <w:rFonts w:eastAsiaTheme="minorEastAsia"/>
          <w:lang w:val="en-US"/>
        </w:rPr>
      </w:pPr>
      <w:r>
        <w:t>Интервалы изоляции корней:</w:t>
      </w:r>
    </w:p>
    <w:p w14:paraId="0C9CC194" w14:textId="3E87A5C3" w:rsidR="00542935" w:rsidRPr="00542935" w:rsidRDefault="00542935" w:rsidP="00542935">
      <w:pPr>
        <w:pStyle w:val="ac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  <w:lang w:val="en-US"/>
        </w:rPr>
        <w:t>[-8;-7]</w:t>
      </w:r>
    </w:p>
    <w:p w14:paraId="113352F6" w14:textId="6B5619EA" w:rsidR="00542935" w:rsidRPr="00542935" w:rsidRDefault="00542935" w:rsidP="00542935">
      <w:pPr>
        <w:pStyle w:val="ac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  <w:lang w:val="en-US"/>
        </w:rPr>
        <w:t>[0;1]</w:t>
      </w:r>
    </w:p>
    <w:p w14:paraId="19A19414" w14:textId="46BD4423" w:rsidR="00542935" w:rsidRPr="00542935" w:rsidRDefault="00542935" w:rsidP="00542935">
      <w:pPr>
        <w:pStyle w:val="ac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  <w:lang w:val="en-US"/>
        </w:rPr>
        <w:t>[2;3]</w:t>
      </w:r>
    </w:p>
    <w:p w14:paraId="3FD02545" w14:textId="48F64BE8" w:rsidR="00542935" w:rsidRDefault="00542935" w:rsidP="00E759F6">
      <w:pPr>
        <w:rPr>
          <w:rFonts w:eastAsiaTheme="minorEastAsia"/>
        </w:rPr>
      </w:pPr>
      <w:r>
        <w:rPr>
          <w:rFonts w:eastAsiaTheme="minorEastAsia"/>
        </w:rPr>
        <w:t>Для уточнения значения корней воспользуемся:</w:t>
      </w:r>
    </w:p>
    <w:p w14:paraId="3E79F317" w14:textId="29827FDB" w:rsidR="00542935" w:rsidRDefault="00542935" w:rsidP="00542935">
      <w:pPr>
        <w:pStyle w:val="ac"/>
        <w:numPr>
          <w:ilvl w:val="0"/>
          <w:numId w:val="9"/>
        </w:numPr>
      </w:pPr>
      <w:r>
        <w:t>Метод хорд</w:t>
      </w:r>
    </w:p>
    <w:p w14:paraId="7028E96D" w14:textId="7119D553" w:rsidR="00542935" w:rsidRPr="00542935" w:rsidRDefault="00542935" w:rsidP="00542935">
      <w:pPr>
        <w:pStyle w:val="ac"/>
        <w:numPr>
          <w:ilvl w:val="0"/>
          <w:numId w:val="9"/>
        </w:numPr>
      </w:pPr>
      <w:r>
        <w:t>Метод Ньютона</w:t>
      </w:r>
    </w:p>
    <w:p w14:paraId="141F0E7F" w14:textId="1EA8611E" w:rsidR="00542935" w:rsidRPr="00542935" w:rsidRDefault="00542935" w:rsidP="00542935">
      <w:pPr>
        <w:pStyle w:val="ac"/>
        <w:numPr>
          <w:ilvl w:val="0"/>
          <w:numId w:val="9"/>
        </w:numPr>
      </w:pPr>
      <w:r>
        <w:t>Метод простой итерации</w:t>
      </w:r>
    </w:p>
    <w:p w14:paraId="437FAF08" w14:textId="79185F7A" w:rsidR="00542935" w:rsidRDefault="00542935" w:rsidP="00542935">
      <w:r>
        <w:t>Уточняем крайний левый корень:</w:t>
      </w:r>
    </w:p>
    <w:tbl>
      <w:tblPr>
        <w:tblW w:w="8020" w:type="dxa"/>
        <w:tblLook w:val="04A0" w:firstRow="1" w:lastRow="0" w:firstColumn="1" w:lastColumn="0" w:noHBand="0" w:noVBand="1"/>
      </w:tblPr>
      <w:tblGrid>
        <w:gridCol w:w="981"/>
        <w:gridCol w:w="878"/>
        <w:gridCol w:w="878"/>
        <w:gridCol w:w="878"/>
        <w:gridCol w:w="1042"/>
        <w:gridCol w:w="942"/>
        <w:gridCol w:w="780"/>
        <w:gridCol w:w="1641"/>
      </w:tblGrid>
      <w:tr w:rsidR="00EE684C" w:rsidRPr="00EE684C" w14:paraId="1FFB87EC" w14:textId="77777777" w:rsidTr="00EE684C">
        <w:trPr>
          <w:trHeight w:val="288"/>
        </w:trPr>
        <w:tc>
          <w:tcPr>
            <w:tcW w:w="8020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D380A7" w14:textId="77777777" w:rsidR="00EE684C" w:rsidRPr="00EE684C" w:rsidRDefault="00EE684C" w:rsidP="00EE684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Метод хорд</w:t>
            </w:r>
          </w:p>
        </w:tc>
      </w:tr>
      <w:tr w:rsidR="00EE684C" w:rsidRPr="00EE684C" w14:paraId="4C3D8BE3" w14:textId="77777777" w:rsidTr="00EE684C">
        <w:trPr>
          <w:trHeight w:val="288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28F4" w14:textId="77777777" w:rsidR="00EE684C" w:rsidRPr="00EE684C" w:rsidRDefault="00EE684C" w:rsidP="00EE68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N шага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BF4E" w14:textId="77777777" w:rsidR="00EE684C" w:rsidRPr="00EE684C" w:rsidRDefault="00EE684C" w:rsidP="00EE68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a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E2B0" w14:textId="77777777" w:rsidR="00EE684C" w:rsidRPr="00EE684C" w:rsidRDefault="00EE684C" w:rsidP="00EE68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b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3B21" w14:textId="77777777" w:rsidR="00EE684C" w:rsidRPr="00EE684C" w:rsidRDefault="00EE684C" w:rsidP="00EE68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1583" w14:textId="77777777" w:rsidR="00EE684C" w:rsidRPr="00EE684C" w:rsidRDefault="00EE684C" w:rsidP="00EE68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f(a)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2917" w14:textId="77777777" w:rsidR="00EE684C" w:rsidRPr="00EE684C" w:rsidRDefault="00EE684C" w:rsidP="00EE68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f(b)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43C7" w14:textId="77777777" w:rsidR="00EE684C" w:rsidRPr="00EE684C" w:rsidRDefault="00EE684C" w:rsidP="00EE68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f(x)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B1FCD6" w14:textId="64A97F09" w:rsidR="00EE684C" w:rsidRPr="00EE684C" w:rsidRDefault="00EE684C" w:rsidP="00EE68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|x</w:t>
            </w:r>
            <w:r w:rsidR="001A3E54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US" w:eastAsia="ru-RU"/>
                <w14:ligatures w14:val="none"/>
              </w:rPr>
              <w:t>k+1</w:t>
            </w:r>
            <w:r w:rsidRPr="00EE684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="001A3E54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–</w:t>
            </w:r>
            <w:r w:rsidRPr="00EE684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 xml:space="preserve"> x</w:t>
            </w:r>
            <w:r w:rsidR="001A3E54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US" w:eastAsia="ru-RU"/>
                <w14:ligatures w14:val="none"/>
              </w:rPr>
              <w:t>k</w:t>
            </w:r>
            <w:r w:rsidRPr="00EE684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]</w:t>
            </w:r>
          </w:p>
        </w:tc>
      </w:tr>
      <w:tr w:rsidR="00EE684C" w:rsidRPr="00EE684C" w14:paraId="255CE82D" w14:textId="77777777" w:rsidTr="00EE684C">
        <w:trPr>
          <w:trHeight w:val="288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5DC0" w14:textId="77777777" w:rsidR="00EE684C" w:rsidRPr="00EE684C" w:rsidRDefault="00EE684C" w:rsidP="00EE68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8A3B" w14:textId="77777777" w:rsidR="00EE684C" w:rsidRPr="00EE684C" w:rsidRDefault="00EE684C" w:rsidP="00EE68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-8,000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4E075" w14:textId="77777777" w:rsidR="00EE684C" w:rsidRPr="00EE684C" w:rsidRDefault="00EE684C" w:rsidP="00EE68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-7,000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3DF6A" w14:textId="77777777" w:rsidR="00EE684C" w:rsidRPr="00EE684C" w:rsidRDefault="00EE684C" w:rsidP="00EE68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-7,247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69EC976" w14:textId="77777777" w:rsidR="00EE684C" w:rsidRPr="00EE684C" w:rsidRDefault="00EE684C" w:rsidP="00EE68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61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006100"/>
                <w:kern w:val="0"/>
                <w:lang w:eastAsia="ru-RU"/>
                <w14:ligatures w14:val="none"/>
              </w:rPr>
              <w:t>-59,820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4A3998C" w14:textId="77777777" w:rsidR="00EE684C" w:rsidRPr="00EE684C" w:rsidRDefault="00EE684C" w:rsidP="00EE68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9C57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9C5700"/>
                <w:kern w:val="0"/>
                <w:lang w:eastAsia="ru-RU"/>
                <w14:ligatures w14:val="none"/>
              </w:rPr>
              <w:t>19,660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34655FE" w14:textId="77777777" w:rsidR="00EE684C" w:rsidRPr="00EE684C" w:rsidRDefault="00EE684C" w:rsidP="00EE68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9C57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9C5700"/>
                <w:kern w:val="0"/>
                <w:lang w:eastAsia="ru-RU"/>
                <w14:ligatures w14:val="none"/>
              </w:rPr>
              <w:t>3,246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5DCBB7" w14:textId="77777777" w:rsidR="00EE684C" w:rsidRPr="00EE684C" w:rsidRDefault="00EE684C" w:rsidP="00EE68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EE684C" w:rsidRPr="00EE684C" w14:paraId="354EA777" w14:textId="77777777" w:rsidTr="00EE684C">
        <w:trPr>
          <w:trHeight w:val="288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BEC4" w14:textId="77777777" w:rsidR="00EE684C" w:rsidRPr="00EE684C" w:rsidRDefault="00EE684C" w:rsidP="00EE68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A5CCA" w14:textId="77777777" w:rsidR="00EE684C" w:rsidRPr="00EE684C" w:rsidRDefault="00EE684C" w:rsidP="00EE68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-8,000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68753" w14:textId="77777777" w:rsidR="00EE684C" w:rsidRPr="00EE684C" w:rsidRDefault="00EE684C" w:rsidP="00EE68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-7,247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621A" w14:textId="77777777" w:rsidR="00EE684C" w:rsidRPr="00EE684C" w:rsidRDefault="00EE684C" w:rsidP="00EE68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-7,286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0BA6F77" w14:textId="77777777" w:rsidR="00EE684C" w:rsidRPr="00EE684C" w:rsidRDefault="00EE684C" w:rsidP="00EE68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61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006100"/>
                <w:kern w:val="0"/>
                <w:lang w:eastAsia="ru-RU"/>
                <w14:ligatures w14:val="none"/>
              </w:rPr>
              <w:t>-59,820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B52F0FC" w14:textId="77777777" w:rsidR="00EE684C" w:rsidRPr="00EE684C" w:rsidRDefault="00EE684C" w:rsidP="00EE68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9C57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9C5700"/>
                <w:kern w:val="0"/>
                <w:lang w:eastAsia="ru-RU"/>
                <w14:ligatures w14:val="none"/>
              </w:rPr>
              <w:t>3,246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7F3DBB3" w14:textId="77777777" w:rsidR="00EE684C" w:rsidRPr="00EE684C" w:rsidRDefault="00EE684C" w:rsidP="00EE68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9C57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9C5700"/>
                <w:kern w:val="0"/>
                <w:lang w:eastAsia="ru-RU"/>
                <w14:ligatures w14:val="none"/>
              </w:rPr>
              <w:t>0,490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402816" w14:textId="77777777" w:rsidR="00EE684C" w:rsidRPr="00EE684C" w:rsidRDefault="00EE684C" w:rsidP="00EE68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-0,04</w:t>
            </w:r>
          </w:p>
        </w:tc>
      </w:tr>
      <w:tr w:rsidR="00EE684C" w:rsidRPr="00EE684C" w14:paraId="3E35B743" w14:textId="77777777" w:rsidTr="00EE684C">
        <w:trPr>
          <w:trHeight w:val="300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410C" w14:textId="77777777" w:rsidR="00EE684C" w:rsidRPr="00EE684C" w:rsidRDefault="00EE684C" w:rsidP="00EE68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2169" w14:textId="77777777" w:rsidR="00EE684C" w:rsidRPr="00EE684C" w:rsidRDefault="00EE684C" w:rsidP="00EE68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-8,000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D6787" w14:textId="77777777" w:rsidR="00EE684C" w:rsidRPr="00EE684C" w:rsidRDefault="00EE684C" w:rsidP="00EE68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-7,286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6A3B" w14:textId="77777777" w:rsidR="00EE684C" w:rsidRPr="00EE684C" w:rsidRDefault="00EE684C" w:rsidP="00EE68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-7,292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0AD1827" w14:textId="77777777" w:rsidR="00EE684C" w:rsidRPr="00EE684C" w:rsidRDefault="00EE684C" w:rsidP="00EE68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61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006100"/>
                <w:kern w:val="0"/>
                <w:lang w:eastAsia="ru-RU"/>
                <w14:ligatures w14:val="none"/>
              </w:rPr>
              <w:t>-59,820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B845BEB" w14:textId="77777777" w:rsidR="00EE684C" w:rsidRPr="00EE684C" w:rsidRDefault="00EE684C" w:rsidP="00EE68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9C57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9C5700"/>
                <w:kern w:val="0"/>
                <w:lang w:eastAsia="ru-RU"/>
                <w14:ligatures w14:val="none"/>
              </w:rPr>
              <w:t>0,490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FC738B7" w14:textId="77777777" w:rsidR="00EE684C" w:rsidRPr="00EE684C" w:rsidRDefault="00EE684C" w:rsidP="00EE68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9C57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9C5700"/>
                <w:kern w:val="0"/>
                <w:lang w:eastAsia="ru-RU"/>
                <w14:ligatures w14:val="none"/>
              </w:rPr>
              <w:t>0,073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D77F26" w14:textId="77777777" w:rsidR="00EE684C" w:rsidRPr="00EE684C" w:rsidRDefault="00EE684C" w:rsidP="00EE68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E684C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-0,01</w:t>
            </w:r>
          </w:p>
        </w:tc>
      </w:tr>
    </w:tbl>
    <w:p w14:paraId="0AA7E5B5" w14:textId="51AC6127" w:rsidR="00542935" w:rsidRDefault="00542935" w:rsidP="00542935"/>
    <w:p w14:paraId="78EE6045" w14:textId="7222B7D9" w:rsidR="00EE684C" w:rsidRDefault="00EE684C" w:rsidP="00542935">
      <w:r>
        <w:t>Уточняем средний корень:</w:t>
      </w:r>
    </w:p>
    <w:p w14:paraId="3D285E22" w14:textId="12AB0143" w:rsidR="005806BA" w:rsidRDefault="0036321C" w:rsidP="00542935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+9,62x-17,37</m:t>
          </m:r>
        </m:oMath>
      </m:oMathPara>
    </w:p>
    <w:tbl>
      <w:tblPr>
        <w:tblW w:w="5980" w:type="dxa"/>
        <w:tblLook w:val="04A0" w:firstRow="1" w:lastRow="0" w:firstColumn="1" w:lastColumn="0" w:noHBand="0" w:noVBand="1"/>
      </w:tblPr>
      <w:tblGrid>
        <w:gridCol w:w="977"/>
        <w:gridCol w:w="777"/>
        <w:gridCol w:w="777"/>
        <w:gridCol w:w="1038"/>
        <w:gridCol w:w="777"/>
        <w:gridCol w:w="1634"/>
      </w:tblGrid>
      <w:tr w:rsidR="00BC563A" w:rsidRPr="00BC563A" w14:paraId="366E422A" w14:textId="77777777" w:rsidTr="00BC563A">
        <w:trPr>
          <w:trHeight w:val="288"/>
        </w:trPr>
        <w:tc>
          <w:tcPr>
            <w:tcW w:w="598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FB07FD" w14:textId="77777777" w:rsidR="00BC563A" w:rsidRPr="00BC563A" w:rsidRDefault="00BC563A" w:rsidP="00BC56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C563A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Метод ньютона</w:t>
            </w:r>
          </w:p>
        </w:tc>
      </w:tr>
      <w:tr w:rsidR="00BC563A" w:rsidRPr="00BC563A" w14:paraId="39006813" w14:textId="77777777" w:rsidTr="00BC563A">
        <w:trPr>
          <w:trHeight w:val="288"/>
        </w:trPr>
        <w:tc>
          <w:tcPr>
            <w:tcW w:w="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0326" w14:textId="77777777" w:rsidR="00BC563A" w:rsidRPr="00BC563A" w:rsidRDefault="00BC563A" w:rsidP="00BC56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C563A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N шага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A3FF" w14:textId="494C403A" w:rsidR="00BC563A" w:rsidRPr="00BC563A" w:rsidRDefault="001A3E54" w:rsidP="00BC56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US" w:eastAsia="ru-RU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  <w:t>X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US" w:eastAsia="ru-RU"/>
                <w14:ligatures w14:val="none"/>
              </w:rPr>
              <w:t>k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62349" w14:textId="0D48CA77" w:rsidR="00BC563A" w:rsidRPr="00BC563A" w:rsidRDefault="00BC563A" w:rsidP="00BC56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C563A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f(x</w:t>
            </w:r>
            <w:r w:rsidR="001A3E54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US" w:eastAsia="ru-RU"/>
                <w14:ligatures w14:val="none"/>
              </w:rPr>
              <w:t>k</w:t>
            </w:r>
            <w:r w:rsidRPr="00BC563A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8375" w14:textId="3C8BDF18" w:rsidR="00BC563A" w:rsidRPr="00BC563A" w:rsidRDefault="00BC563A" w:rsidP="00BC56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C563A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f'(x</w:t>
            </w:r>
            <w:r w:rsidR="001A3E54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US" w:eastAsia="ru-RU"/>
                <w14:ligatures w14:val="none"/>
              </w:rPr>
              <w:t>k</w:t>
            </w:r>
            <w:r w:rsidRPr="00BC563A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F47A" w14:textId="0989E993" w:rsidR="00BC563A" w:rsidRPr="00BC563A" w:rsidRDefault="001A3E54" w:rsidP="00BC56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US" w:eastAsia="ru-RU"/>
                <w14:ligatures w14:val="none"/>
              </w:rPr>
            </w:pPr>
            <w:r w:rsidRPr="00BC563A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X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US" w:eastAsia="ru-RU"/>
                <w14:ligatures w14:val="none"/>
              </w:rPr>
              <w:t>k+1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B69F0C" w14:textId="7DF982FD" w:rsidR="00BC563A" w:rsidRPr="00BC563A" w:rsidRDefault="00BC563A" w:rsidP="00BC56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C563A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|x</w:t>
            </w:r>
            <w:r w:rsidR="001A3E54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US" w:eastAsia="ru-RU"/>
                <w14:ligatures w14:val="none"/>
              </w:rPr>
              <w:t>k+1</w:t>
            </w:r>
            <w:r w:rsidRPr="00BC563A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="001A3E54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–</w:t>
            </w:r>
            <w:r w:rsidRPr="00BC563A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 xml:space="preserve"> x</w:t>
            </w:r>
            <w:r w:rsidR="001A3E54"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US" w:eastAsia="ru-RU"/>
                <w14:ligatures w14:val="none"/>
              </w:rPr>
              <w:t>k</w:t>
            </w:r>
            <w:r w:rsidRPr="00BC563A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]</w:t>
            </w:r>
          </w:p>
        </w:tc>
      </w:tr>
      <w:tr w:rsidR="00BC563A" w:rsidRPr="00BC563A" w14:paraId="0607499E" w14:textId="77777777" w:rsidTr="00BC563A">
        <w:trPr>
          <w:trHeight w:val="288"/>
        </w:trPr>
        <w:tc>
          <w:tcPr>
            <w:tcW w:w="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7D23" w14:textId="77777777" w:rsidR="00BC563A" w:rsidRPr="00BC563A" w:rsidRDefault="00BC563A" w:rsidP="00BC56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C563A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988E" w14:textId="77777777" w:rsidR="00BC563A" w:rsidRPr="00BC563A" w:rsidRDefault="00BC563A" w:rsidP="00BC56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C563A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F6E8E" w14:textId="77777777" w:rsidR="00BC563A" w:rsidRPr="00BC563A" w:rsidRDefault="00BC563A" w:rsidP="00BC56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C563A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5,380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17CC" w14:textId="77777777" w:rsidR="00BC563A" w:rsidRPr="00BC563A" w:rsidRDefault="00BC563A" w:rsidP="00BC56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C563A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-17,370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E1A0" w14:textId="77777777" w:rsidR="00BC563A" w:rsidRPr="00BC563A" w:rsidRDefault="00BC563A" w:rsidP="00BC56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C563A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0,310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E7BFC" w14:textId="77777777" w:rsidR="00BC563A" w:rsidRPr="00BC563A" w:rsidRDefault="00BC563A" w:rsidP="00BC56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C563A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0,31</w:t>
            </w:r>
          </w:p>
        </w:tc>
      </w:tr>
      <w:tr w:rsidR="00BC563A" w:rsidRPr="00BC563A" w14:paraId="4FA45093" w14:textId="77777777" w:rsidTr="00BC563A">
        <w:trPr>
          <w:trHeight w:val="288"/>
        </w:trPr>
        <w:tc>
          <w:tcPr>
            <w:tcW w:w="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FE86C" w14:textId="77777777" w:rsidR="00BC563A" w:rsidRPr="00BC563A" w:rsidRDefault="00BC563A" w:rsidP="00BC56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C563A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44FA6" w14:textId="77777777" w:rsidR="00BC563A" w:rsidRPr="00BC563A" w:rsidRDefault="00BC563A" w:rsidP="00BC56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C563A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0,310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07A08" w14:textId="77777777" w:rsidR="00BC563A" w:rsidRPr="00BC563A" w:rsidRDefault="00BC563A" w:rsidP="00BC56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C563A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0,491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65FF3" w14:textId="77777777" w:rsidR="00BC563A" w:rsidRPr="00BC563A" w:rsidRDefault="00BC563A" w:rsidP="00BC56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C563A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-14,103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94FD" w14:textId="77777777" w:rsidR="00BC563A" w:rsidRPr="00BC563A" w:rsidRDefault="00BC563A" w:rsidP="00BC56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C563A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0,345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F9216" w14:textId="77777777" w:rsidR="00BC563A" w:rsidRPr="00BC563A" w:rsidRDefault="00BC563A" w:rsidP="00BC56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C563A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0,03</w:t>
            </w:r>
          </w:p>
        </w:tc>
      </w:tr>
      <w:tr w:rsidR="00BC563A" w:rsidRPr="00BC563A" w14:paraId="43AEB303" w14:textId="77777777" w:rsidTr="00BC563A">
        <w:trPr>
          <w:trHeight w:val="300"/>
        </w:trPr>
        <w:tc>
          <w:tcPr>
            <w:tcW w:w="9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F788" w14:textId="77777777" w:rsidR="00BC563A" w:rsidRPr="00BC563A" w:rsidRDefault="00BC563A" w:rsidP="00BC56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C563A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1E55" w14:textId="77777777" w:rsidR="00BC563A" w:rsidRPr="00BC563A" w:rsidRDefault="00BC563A" w:rsidP="00BC56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C563A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0,345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7B85" w14:textId="77777777" w:rsidR="00BC563A" w:rsidRPr="00BC563A" w:rsidRDefault="00BC563A" w:rsidP="00BC56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C563A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0,007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7295" w14:textId="77777777" w:rsidR="00BC563A" w:rsidRPr="00BC563A" w:rsidRDefault="00BC563A" w:rsidP="00BC56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C563A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-13,699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FB318" w14:textId="77777777" w:rsidR="00BC563A" w:rsidRPr="00BC563A" w:rsidRDefault="00BC563A" w:rsidP="00BC56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C563A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0,345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667F4" w14:textId="77777777" w:rsidR="00BC563A" w:rsidRPr="00BC563A" w:rsidRDefault="00BC563A" w:rsidP="00BC56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C563A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</w:tr>
    </w:tbl>
    <w:p w14:paraId="00793010" w14:textId="496A6C53" w:rsidR="00EE684C" w:rsidRDefault="00EE684C" w:rsidP="00542935">
      <w:pPr>
        <w:rPr>
          <w:lang w:val="en-US"/>
        </w:rPr>
      </w:pPr>
    </w:p>
    <w:p w14:paraId="490A52A4" w14:textId="5C3F4688" w:rsidR="00BC563A" w:rsidRDefault="00BC563A" w:rsidP="00542935">
      <w:r>
        <w:lastRenderedPageBreak/>
        <w:t>Уточняем крайний правый корень:</w:t>
      </w:r>
    </w:p>
    <w:p w14:paraId="3CF7FE85" w14:textId="0F2C89DF" w:rsidR="00C46456" w:rsidRPr="00C46456" w:rsidRDefault="0036321C" w:rsidP="00542935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+9,62x-17,37</m:t>
          </m:r>
        </m:oMath>
      </m:oMathPara>
    </w:p>
    <w:p w14:paraId="2AA3E3E2" w14:textId="7632EA3B" w:rsidR="00C46456" w:rsidRPr="00C46456" w:rsidRDefault="0036321C" w:rsidP="00542935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=13,87</m:t>
          </m:r>
        </m:oMath>
      </m:oMathPara>
    </w:p>
    <w:p w14:paraId="383F4EAF" w14:textId="041BAD69" w:rsidR="00C46456" w:rsidRPr="00C46456" w:rsidRDefault="0036321C" w:rsidP="00542935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=38,49</m:t>
          </m:r>
        </m:oMath>
      </m:oMathPara>
    </w:p>
    <w:p w14:paraId="4C8C9E90" w14:textId="03FBF567" w:rsidR="00C46456" w:rsidRPr="00C46456" w:rsidRDefault="00C46456" w:rsidP="00542935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λ</m:t>
          </m:r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38,49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=-0,026</m:t>
          </m:r>
        </m:oMath>
      </m:oMathPara>
    </w:p>
    <w:p w14:paraId="7CEC936E" w14:textId="494FB96A" w:rsidR="00C46456" w:rsidRPr="00C46456" w:rsidRDefault="00C46456" w:rsidP="0054293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x=x-0,026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+4,81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-17,37x+5,38</m:t>
              </m:r>
            </m:e>
          </m:d>
        </m:oMath>
      </m:oMathPara>
    </w:p>
    <w:p w14:paraId="6FC2AAEF" w14:textId="60D730C6" w:rsidR="00C46456" w:rsidRPr="00BD4CD4" w:rsidRDefault="00C46456" w:rsidP="0054293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=-0,026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-0,125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+1,452x-0,14</m:t>
          </m:r>
        </m:oMath>
      </m:oMathPara>
    </w:p>
    <w:p w14:paraId="400205D4" w14:textId="34D424E8" w:rsidR="00BD4CD4" w:rsidRDefault="00BD4CD4" w:rsidP="00542935">
      <w:pPr>
        <w:rPr>
          <w:rFonts w:eastAsiaTheme="minorEastAsia"/>
        </w:rPr>
      </w:pPr>
      <w:r>
        <w:rPr>
          <w:rFonts w:eastAsiaTheme="minorEastAsia"/>
        </w:rPr>
        <w:t>Условие сходимости:</w:t>
      </w:r>
    </w:p>
    <w:p w14:paraId="029439D3" w14:textId="51686ADF" w:rsidR="00BD4CD4" w:rsidRPr="00BD4CD4" w:rsidRDefault="0036321C" w:rsidP="00542935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=-0,078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-0,25x+1,452</m:t>
          </m:r>
        </m:oMath>
      </m:oMathPara>
    </w:p>
    <w:p w14:paraId="22772972" w14:textId="355BB339" w:rsidR="00BD4CD4" w:rsidRPr="00BD4CD4" w:rsidRDefault="00BD4CD4" w:rsidP="00542935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=0,64</m:t>
          </m:r>
        </m:oMath>
      </m:oMathPara>
    </w:p>
    <w:p w14:paraId="4F41F0AF" w14:textId="264E83BE" w:rsidR="00BD4CD4" w:rsidRPr="00BD4CD4" w:rsidRDefault="00BD4CD4" w:rsidP="00542935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109685B" w14:textId="13AF3987" w:rsidR="00BD4CD4" w:rsidRPr="00BD4CD4" w:rsidRDefault="00BD4CD4" w:rsidP="00BD4CD4">
      <w:r>
        <w:t>Условие сходимости выполняется</w:t>
      </w:r>
    </w:p>
    <w:tbl>
      <w:tblPr>
        <w:tblW w:w="5061" w:type="dxa"/>
        <w:tblLook w:val="04A0" w:firstRow="1" w:lastRow="0" w:firstColumn="1" w:lastColumn="0" w:noHBand="0" w:noVBand="1"/>
      </w:tblPr>
      <w:tblGrid>
        <w:gridCol w:w="946"/>
        <w:gridCol w:w="753"/>
        <w:gridCol w:w="753"/>
        <w:gridCol w:w="1026"/>
        <w:gridCol w:w="1583"/>
      </w:tblGrid>
      <w:tr w:rsidR="001A3E54" w:rsidRPr="001A3E54" w14:paraId="16CA1449" w14:textId="77777777" w:rsidTr="001A3E54">
        <w:trPr>
          <w:trHeight w:val="288"/>
        </w:trPr>
        <w:tc>
          <w:tcPr>
            <w:tcW w:w="5061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78866E" w14:textId="77777777" w:rsidR="001A3E54" w:rsidRPr="001A3E54" w:rsidRDefault="001A3E54" w:rsidP="001A3E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A3E54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Метод простой итерации</w:t>
            </w:r>
          </w:p>
        </w:tc>
      </w:tr>
      <w:tr w:rsidR="001A3E54" w:rsidRPr="001A3E54" w14:paraId="23FA193F" w14:textId="77777777" w:rsidTr="001A3E54">
        <w:trPr>
          <w:trHeight w:val="288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904B1" w14:textId="77777777" w:rsidR="001A3E54" w:rsidRPr="001A3E54" w:rsidRDefault="001A3E54" w:rsidP="001A3E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A3E54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N шага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E1C6" w14:textId="77777777" w:rsidR="001A3E54" w:rsidRPr="001A3E54" w:rsidRDefault="001A3E54" w:rsidP="001A3E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A3E54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6337" w14:textId="38FE87C7" w:rsidR="001A3E54" w:rsidRPr="001A3E54" w:rsidRDefault="001A3E54" w:rsidP="001A3E54">
            <w:pPr>
              <w:spacing w:after="0" w:line="240" w:lineRule="auto"/>
              <w:rPr>
                <w:rFonts w:ascii="Aptos Narrow" w:eastAsia="Times New Roman" w:hAnsi="Aptos Narrow" w:cs="Times New Roman"/>
                <w:iCs/>
                <w:color w:val="000000"/>
                <w:kern w:val="0"/>
                <w:vertAlign w:val="subscript"/>
                <w:lang w:val="en-US" w:eastAsia="ru-RU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Cs/>
                <w:color w:val="000000"/>
                <w:kern w:val="0"/>
                <w:lang w:val="en-US" w:eastAsia="ru-RU"/>
                <w14:ligatures w14:val="none"/>
              </w:rPr>
              <w:t>x</w:t>
            </w:r>
            <w:r>
              <w:rPr>
                <w:rFonts w:ascii="Aptos Narrow" w:eastAsia="Times New Roman" w:hAnsi="Aptos Narrow" w:cs="Times New Roman"/>
                <w:iCs/>
                <w:color w:val="000000"/>
                <w:kern w:val="0"/>
                <w:vertAlign w:val="subscript"/>
                <w:lang w:val="en-US" w:eastAsia="ru-RU"/>
                <w14:ligatures w14:val="none"/>
              </w:rPr>
              <w:t>k+1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F93D" w14:textId="66903907" w:rsidR="001A3E54" w:rsidRPr="001A3E54" w:rsidRDefault="001A3E54" w:rsidP="001A3E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A3E54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f(x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US" w:eastAsia="ru-RU"/>
                <w14:ligatures w14:val="none"/>
              </w:rPr>
              <w:t>k</w:t>
            </w:r>
            <w:r w:rsidRPr="001A3E54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+1)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638535" w14:textId="6A72646F" w:rsidR="001A3E54" w:rsidRPr="001A3E54" w:rsidRDefault="001A3E54" w:rsidP="001A3E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A3E54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|x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US" w:eastAsia="ru-RU"/>
                <w14:ligatures w14:val="none"/>
              </w:rPr>
              <w:t>k+1</w:t>
            </w:r>
            <w:r w:rsidRPr="001A3E54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 x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val="en-US" w:eastAsia="ru-RU"/>
                <w14:ligatures w14:val="none"/>
              </w:rPr>
              <w:t>k</w:t>
            </w:r>
            <w:r w:rsidRPr="001A3E54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]</w:t>
            </w:r>
          </w:p>
        </w:tc>
      </w:tr>
      <w:tr w:rsidR="001A3E54" w:rsidRPr="001A3E54" w14:paraId="5976C0B8" w14:textId="77777777" w:rsidTr="001A3E54">
        <w:trPr>
          <w:trHeight w:val="288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5B4E" w14:textId="77777777" w:rsidR="001A3E54" w:rsidRPr="001A3E54" w:rsidRDefault="001A3E54" w:rsidP="001A3E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A3E54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9BDF" w14:textId="77777777" w:rsidR="001A3E54" w:rsidRPr="001A3E54" w:rsidRDefault="001A3E54" w:rsidP="001A3E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A3E54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2,000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A05D" w14:textId="77777777" w:rsidR="001A3E54" w:rsidRPr="001A3E54" w:rsidRDefault="001A3E54" w:rsidP="001A3E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A3E54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2,056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EE44" w14:textId="77777777" w:rsidR="001A3E54" w:rsidRPr="001A3E54" w:rsidRDefault="001A3E54" w:rsidP="001A3E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A3E54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-1,309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ABA8C7" w14:textId="77777777" w:rsidR="001A3E54" w:rsidRPr="001A3E54" w:rsidRDefault="001A3E54" w:rsidP="001A3E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A3E54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0,06</w:t>
            </w:r>
          </w:p>
        </w:tc>
      </w:tr>
      <w:tr w:rsidR="001A3E54" w:rsidRPr="001A3E54" w14:paraId="4E0E5984" w14:textId="77777777" w:rsidTr="001A3E54">
        <w:trPr>
          <w:trHeight w:val="288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384C" w14:textId="77777777" w:rsidR="001A3E54" w:rsidRPr="001A3E54" w:rsidRDefault="001A3E54" w:rsidP="001A3E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A3E54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9334" w14:textId="77777777" w:rsidR="001A3E54" w:rsidRPr="001A3E54" w:rsidRDefault="001A3E54" w:rsidP="001A3E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A3E54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2,056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F255" w14:textId="77777777" w:rsidR="001A3E54" w:rsidRPr="001A3E54" w:rsidRDefault="001A3E54" w:rsidP="001A3E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A3E54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2,091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6273" w14:textId="77777777" w:rsidR="001A3E54" w:rsidRPr="001A3E54" w:rsidRDefault="001A3E54" w:rsidP="001A3E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A3E54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-0,768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198C3" w14:textId="77777777" w:rsidR="001A3E54" w:rsidRPr="001A3E54" w:rsidRDefault="001A3E54" w:rsidP="001A3E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A3E54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0,03</w:t>
            </w:r>
          </w:p>
        </w:tc>
      </w:tr>
      <w:tr w:rsidR="001A3E54" w:rsidRPr="001A3E54" w14:paraId="56BE94BA" w14:textId="77777777" w:rsidTr="001A3E54">
        <w:trPr>
          <w:trHeight w:val="288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CED5B" w14:textId="77777777" w:rsidR="001A3E54" w:rsidRPr="001A3E54" w:rsidRDefault="001A3E54" w:rsidP="001A3E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A3E54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6BB7" w14:textId="77777777" w:rsidR="001A3E54" w:rsidRPr="001A3E54" w:rsidRDefault="001A3E54" w:rsidP="001A3E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A3E54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2,091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130A" w14:textId="77777777" w:rsidR="001A3E54" w:rsidRPr="001A3E54" w:rsidRDefault="001A3E54" w:rsidP="001A3E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A3E54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2,112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2C04" w14:textId="77777777" w:rsidR="001A3E54" w:rsidRPr="001A3E54" w:rsidRDefault="001A3E54" w:rsidP="001A3E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A3E54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-0,432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B76F0" w14:textId="77777777" w:rsidR="001A3E54" w:rsidRPr="001A3E54" w:rsidRDefault="001A3E54" w:rsidP="001A3E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A3E54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0,02</w:t>
            </w:r>
          </w:p>
        </w:tc>
      </w:tr>
      <w:tr w:rsidR="001A3E54" w:rsidRPr="001A3E54" w14:paraId="53D759B7" w14:textId="77777777" w:rsidTr="001A3E54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7E9B" w14:textId="77777777" w:rsidR="001A3E54" w:rsidRPr="001A3E54" w:rsidRDefault="001A3E54" w:rsidP="001A3E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A3E54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F4BF" w14:textId="77777777" w:rsidR="001A3E54" w:rsidRPr="001A3E54" w:rsidRDefault="001A3E54" w:rsidP="001A3E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A3E54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2,112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2792" w14:textId="77777777" w:rsidR="001A3E54" w:rsidRPr="001A3E54" w:rsidRDefault="001A3E54" w:rsidP="001A3E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A3E54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2,124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B9E6" w14:textId="77777777" w:rsidR="001A3E54" w:rsidRPr="001A3E54" w:rsidRDefault="001A3E54" w:rsidP="001A3E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A3E54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-0,231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F96653" w14:textId="77777777" w:rsidR="001A3E54" w:rsidRPr="001A3E54" w:rsidRDefault="001A3E54" w:rsidP="001A3E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A3E54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0,01</w:t>
            </w:r>
          </w:p>
        </w:tc>
      </w:tr>
    </w:tbl>
    <w:p w14:paraId="2805AA34" w14:textId="7BCD669D" w:rsidR="000B7977" w:rsidRDefault="000B7977" w:rsidP="000B7977">
      <w:pPr>
        <w:pStyle w:val="2"/>
        <w:rPr>
          <w:rFonts w:eastAsiaTheme="minorEastAsia"/>
        </w:rPr>
      </w:pPr>
      <w:bookmarkStart w:id="3" w:name="_Toc162020095"/>
      <w:r>
        <w:rPr>
          <w:rFonts w:eastAsiaTheme="minorEastAsia"/>
        </w:rPr>
        <w:t>Решение системы нелинейных уравнений</w:t>
      </w:r>
      <w:bookmarkEnd w:id="3"/>
    </w:p>
    <w:p w14:paraId="55C4593C" w14:textId="145433A2" w:rsidR="000B7977" w:rsidRPr="00D350A9" w:rsidRDefault="00D350A9" w:rsidP="000B7977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siny+2x=2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+cos(x - 1)=0,7</m:t>
                  </m:r>
                </m:e>
              </m:eqArr>
            </m:e>
          </m:d>
        </m:oMath>
      </m:oMathPara>
    </w:p>
    <w:p w14:paraId="23EB2838" w14:textId="0F6C6186" w:rsidR="00D350A9" w:rsidRDefault="00D350A9" w:rsidP="00A3056C">
      <w:pPr>
        <w:jc w:val="center"/>
        <w:rPr>
          <w:lang w:val="en-US"/>
        </w:rPr>
      </w:pPr>
      <w:r w:rsidRPr="00D350A9">
        <w:rPr>
          <w:lang w:val="en-US"/>
        </w:rPr>
        <w:drawing>
          <wp:inline distT="0" distB="0" distL="0" distR="0" wp14:anchorId="6684ACE4" wp14:editId="1E1C549C">
            <wp:extent cx="3657600" cy="1621778"/>
            <wp:effectExtent l="0" t="0" r="0" b="0"/>
            <wp:docPr id="737708719" name="Рисунок 1" descr="Изображение выглядит как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08719" name="Рисунок 1" descr="Изображение выглядит как диаграмма, График, линия&#10;&#10;Автоматически созданное описание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900" cy="164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035" w:rsidRPr="00F65035">
        <w:rPr>
          <w:lang w:val="en-US"/>
        </w:rPr>
        <w:drawing>
          <wp:inline distT="0" distB="0" distL="0" distR="0" wp14:anchorId="61EFE8AC" wp14:editId="47D05366">
            <wp:extent cx="3886414" cy="1737360"/>
            <wp:effectExtent l="0" t="0" r="0" b="0"/>
            <wp:docPr id="315786477" name="Рисунок 1" descr="Изображение выглядит как текст, График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86477" name="Рисунок 1" descr="Изображение выглядит как текст, График, диаграмма, линия&#10;&#10;Автоматически созданное описание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149" cy="174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D39A" w14:textId="497CDA53" w:rsidR="00F65035" w:rsidRDefault="00F65035" w:rsidP="000B7977">
      <w:pPr>
        <w:rPr>
          <w:lang w:val="en-US"/>
        </w:rPr>
      </w:pPr>
    </w:p>
    <w:p w14:paraId="39332735" w14:textId="61FEE163" w:rsidR="00F65035" w:rsidRDefault="00F65035" w:rsidP="000B7977">
      <w:r>
        <w:lastRenderedPageBreak/>
        <w:t>Решение уравнений находится в области</w:t>
      </w:r>
    </w:p>
    <w:p w14:paraId="10949CCA" w14:textId="644D6324" w:rsidR="00F65035" w:rsidRPr="00F65035" w:rsidRDefault="00F65035" w:rsidP="000B7977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&lt;x&lt;1,5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0,5&lt;y&lt;0</m:t>
                  </m:r>
                </m:e>
              </m:eqArr>
            </m:e>
          </m:d>
        </m:oMath>
      </m:oMathPara>
    </w:p>
    <w:p w14:paraId="67E692A2" w14:textId="0CABA4E4" w:rsidR="00F65035" w:rsidRDefault="00F65035" w:rsidP="000B7977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Выразим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</w:p>
    <w:p w14:paraId="0129509C" w14:textId="2730A3CD" w:rsidR="00F65035" w:rsidRPr="00F65035" w:rsidRDefault="00F65035" w:rsidP="000B7977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x=1-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siny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y=0,7-cos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x-1</m:t>
                      </m:r>
                    </m:e>
                  </m:d>
                </m:e>
              </m:eqArr>
            </m:e>
          </m:d>
        </m:oMath>
      </m:oMathPara>
    </w:p>
    <w:p w14:paraId="364AA9EA" w14:textId="672936A9" w:rsidR="00F65035" w:rsidRDefault="00F65035" w:rsidP="000B7977">
      <w:pPr>
        <w:rPr>
          <w:rFonts w:eastAsiaTheme="minorEastAsia"/>
        </w:rPr>
      </w:pPr>
      <w:r>
        <w:rPr>
          <w:rFonts w:eastAsiaTheme="minorEastAsia"/>
        </w:rPr>
        <w:t>Проверяем условие сходимости</w:t>
      </w:r>
    </w:p>
    <w:p w14:paraId="5C56A660" w14:textId="3A4D84E2" w:rsidR="00F65035" w:rsidRDefault="00F65035" w:rsidP="000B7977">
      <w:p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φ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=-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cosy</m:t>
        </m:r>
      </m:oMath>
    </w:p>
    <w:p w14:paraId="57BB592E" w14:textId="5DA15A86" w:rsidR="001165A6" w:rsidRDefault="001165A6" w:rsidP="000B7977">
      <w:pPr>
        <w:rPr>
          <w:rFonts w:eastAsiaTheme="minorEastAsia"/>
          <w:i/>
          <w:lang w:val="en-US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=s</m:t>
        </m:r>
        <m:r>
          <w:rPr>
            <w:rFonts w:ascii="Cambria Math" w:hAnsi="Cambria Math"/>
            <w:lang w:val="en-US"/>
          </w:rPr>
          <m:t>in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x-1</m:t>
            </m:r>
          </m:e>
        </m:d>
      </m:oMath>
      <w:r>
        <w:rPr>
          <w:rFonts w:eastAsiaTheme="minorEastAsia"/>
          <w:i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φ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=0</m:t>
        </m:r>
      </m:oMath>
    </w:p>
    <w:p w14:paraId="4D4EFCCF" w14:textId="323D6D77" w:rsidR="001165A6" w:rsidRPr="00AF370F" w:rsidRDefault="001165A6" w:rsidP="000B797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|-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cosy| &lt; 0,</m:t>
          </m:r>
          <m:r>
            <w:rPr>
              <w:rFonts w:ascii="Cambria Math" w:eastAsiaTheme="minorEastAsia" w:hAnsi="Cambria Math"/>
              <w:lang w:val="en-US"/>
            </w:rPr>
            <m:t>5</m:t>
          </m:r>
        </m:oMath>
      </m:oMathPara>
    </w:p>
    <w:p w14:paraId="7FD5C3F3" w14:textId="324EF4D0" w:rsidR="001165A6" w:rsidRPr="00AF370F" w:rsidRDefault="00400ADF" w:rsidP="000B797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&lt;0,</m:t>
          </m:r>
          <m:r>
            <w:rPr>
              <w:rFonts w:ascii="Cambria Math" w:eastAsiaTheme="minorEastAsia" w:hAnsi="Cambria Math"/>
              <w:lang w:val="en-US"/>
            </w:rPr>
            <m:t>5</m:t>
          </m:r>
        </m:oMath>
      </m:oMathPara>
    </w:p>
    <w:p w14:paraId="6D4D9657" w14:textId="5E11BD43" w:rsidR="00400ADF" w:rsidRDefault="00AF370F" w:rsidP="000B7977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max</m:t>
        </m:r>
        <m:r>
          <w:rPr>
            <w:rFonts w:ascii="Cambria Math" w:eastAsiaTheme="minorEastAsia" w:hAnsi="Cambria Math"/>
          </w:rPr>
          <m:t>(0,5; 0,5) = 0,5&lt;1</m:t>
        </m:r>
      </m:oMath>
      <w:r w:rsidRPr="00AF370F">
        <w:rPr>
          <w:rFonts w:eastAsiaTheme="minorEastAsia"/>
          <w:i/>
        </w:rPr>
        <w:t xml:space="preserve"> =&gt; </w:t>
      </w:r>
      <w:r>
        <w:rPr>
          <w:rFonts w:eastAsiaTheme="minorEastAsia"/>
          <w:i/>
        </w:rPr>
        <w:t>Процесс сходящийся</w:t>
      </w:r>
    </w:p>
    <w:p w14:paraId="427CB1E1" w14:textId="197B68F7" w:rsidR="00AF370F" w:rsidRDefault="00AF370F" w:rsidP="000B79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Начальное приближение: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=1,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=-0,5</m:t>
        </m:r>
      </m:oMath>
    </w:p>
    <w:tbl>
      <w:tblPr>
        <w:tblW w:w="7380" w:type="dxa"/>
        <w:tblLook w:val="04A0" w:firstRow="1" w:lastRow="0" w:firstColumn="1" w:lastColumn="0" w:noHBand="0" w:noVBand="1"/>
      </w:tblPr>
      <w:tblGrid>
        <w:gridCol w:w="955"/>
        <w:gridCol w:w="759"/>
        <w:gridCol w:w="854"/>
        <w:gridCol w:w="759"/>
        <w:gridCol w:w="854"/>
        <w:gridCol w:w="1597"/>
        <w:gridCol w:w="1602"/>
      </w:tblGrid>
      <w:tr w:rsidR="00AF370F" w:rsidRPr="00AF370F" w14:paraId="50F85E81" w14:textId="77777777" w:rsidTr="00AF370F">
        <w:trPr>
          <w:trHeight w:val="288"/>
        </w:trPr>
        <w:tc>
          <w:tcPr>
            <w:tcW w:w="738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80A9A1" w14:textId="77777777" w:rsidR="00AF370F" w:rsidRPr="00AF370F" w:rsidRDefault="00AF370F" w:rsidP="00AF37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Метод итераций</w:t>
            </w:r>
          </w:p>
        </w:tc>
      </w:tr>
      <w:tr w:rsidR="00AF370F" w:rsidRPr="00AF370F" w14:paraId="2EE3B87A" w14:textId="77777777" w:rsidTr="00AF370F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4C9C" w14:textId="77777777" w:rsidR="00AF370F" w:rsidRPr="00AF370F" w:rsidRDefault="00AF370F" w:rsidP="00AF37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N шага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DD07" w14:textId="77777777" w:rsidR="00AF370F" w:rsidRPr="00AF370F" w:rsidRDefault="00AF370F" w:rsidP="00AF37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x_k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4602" w14:textId="77777777" w:rsidR="00AF370F" w:rsidRPr="00AF370F" w:rsidRDefault="00AF370F" w:rsidP="00AF37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y_k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AD37" w14:textId="77777777" w:rsidR="00AF370F" w:rsidRPr="00AF370F" w:rsidRDefault="00AF370F" w:rsidP="00AF37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x_k+1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05CD" w14:textId="77777777" w:rsidR="00AF370F" w:rsidRPr="00AF370F" w:rsidRDefault="00AF370F" w:rsidP="00AF37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y+k+1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55C1" w14:textId="77777777" w:rsidR="00AF370F" w:rsidRPr="00AF370F" w:rsidRDefault="00AF370F" w:rsidP="00AF37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|x_k+1 - x_k]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E7D25" w14:textId="77777777" w:rsidR="00AF370F" w:rsidRPr="00AF370F" w:rsidRDefault="00AF370F" w:rsidP="00AF37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|y_k+1 - y_k]</w:t>
            </w:r>
          </w:p>
        </w:tc>
      </w:tr>
      <w:tr w:rsidR="00AF370F" w:rsidRPr="00AF370F" w14:paraId="6F978E59" w14:textId="77777777" w:rsidTr="00AF370F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8F776" w14:textId="77777777" w:rsidR="00AF370F" w:rsidRPr="00AF370F" w:rsidRDefault="00AF370F" w:rsidP="00AF370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4D39" w14:textId="77777777" w:rsidR="00AF370F" w:rsidRPr="00AF370F" w:rsidRDefault="00AF370F" w:rsidP="00AF370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1,000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5826" w14:textId="77777777" w:rsidR="00AF370F" w:rsidRPr="00AF370F" w:rsidRDefault="00AF370F" w:rsidP="00AF370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-0,500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9ED8" w14:textId="77777777" w:rsidR="00AF370F" w:rsidRPr="00AF370F" w:rsidRDefault="00AF370F" w:rsidP="00AF370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1,240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D93AC" w14:textId="77777777" w:rsidR="00AF370F" w:rsidRPr="00AF370F" w:rsidRDefault="00AF370F" w:rsidP="00AF370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-0,300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6E0BD" w14:textId="77777777" w:rsidR="00AF370F" w:rsidRPr="00AF370F" w:rsidRDefault="00AF370F" w:rsidP="00AF370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86F6D" w14:textId="77777777" w:rsidR="00AF370F" w:rsidRPr="00AF370F" w:rsidRDefault="00AF370F" w:rsidP="00AF370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0,20</w:t>
            </w:r>
          </w:p>
        </w:tc>
      </w:tr>
      <w:tr w:rsidR="00AF370F" w:rsidRPr="00AF370F" w14:paraId="4F8FC035" w14:textId="77777777" w:rsidTr="00AF370F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EB43" w14:textId="77777777" w:rsidR="00AF370F" w:rsidRPr="00AF370F" w:rsidRDefault="00AF370F" w:rsidP="00AF370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37CA" w14:textId="77777777" w:rsidR="00AF370F" w:rsidRPr="00AF370F" w:rsidRDefault="00AF370F" w:rsidP="00AF370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1,240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B210B" w14:textId="77777777" w:rsidR="00AF370F" w:rsidRPr="00AF370F" w:rsidRDefault="00AF370F" w:rsidP="00AF370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-0,300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629D" w14:textId="77777777" w:rsidR="00AF370F" w:rsidRPr="00AF370F" w:rsidRDefault="00AF370F" w:rsidP="00AF370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1,148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DCAD" w14:textId="77777777" w:rsidR="00AF370F" w:rsidRPr="00AF370F" w:rsidRDefault="00AF370F" w:rsidP="00AF370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-0,271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C92A" w14:textId="77777777" w:rsidR="00AF370F" w:rsidRPr="00AF370F" w:rsidRDefault="00AF370F" w:rsidP="00AF370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0,09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E34E3" w14:textId="77777777" w:rsidR="00AF370F" w:rsidRPr="00AF370F" w:rsidRDefault="00AF370F" w:rsidP="00AF370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0,03</w:t>
            </w:r>
          </w:p>
        </w:tc>
      </w:tr>
      <w:tr w:rsidR="00AF370F" w:rsidRPr="00AF370F" w14:paraId="74E778EB" w14:textId="77777777" w:rsidTr="00AF370F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7FA1" w14:textId="77777777" w:rsidR="00AF370F" w:rsidRPr="00AF370F" w:rsidRDefault="00AF370F" w:rsidP="00AF370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61D2D" w14:textId="77777777" w:rsidR="00AF370F" w:rsidRPr="00AF370F" w:rsidRDefault="00AF370F" w:rsidP="00AF370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1,148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3173" w14:textId="77777777" w:rsidR="00AF370F" w:rsidRPr="00AF370F" w:rsidRDefault="00AF370F" w:rsidP="00AF370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-0,271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C40B" w14:textId="77777777" w:rsidR="00AF370F" w:rsidRPr="00AF370F" w:rsidRDefault="00AF370F" w:rsidP="00AF370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1,134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8CDD7" w14:textId="77777777" w:rsidR="00AF370F" w:rsidRPr="00AF370F" w:rsidRDefault="00AF370F" w:rsidP="00AF370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-0,289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5DB0" w14:textId="77777777" w:rsidR="00AF370F" w:rsidRPr="00AF370F" w:rsidRDefault="00AF370F" w:rsidP="00AF370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0,01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005B3" w14:textId="77777777" w:rsidR="00AF370F" w:rsidRPr="00AF370F" w:rsidRDefault="00AF370F" w:rsidP="00AF370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0,02</w:t>
            </w:r>
          </w:p>
        </w:tc>
      </w:tr>
      <w:tr w:rsidR="00AF370F" w:rsidRPr="00AF370F" w14:paraId="58BBAB2E" w14:textId="77777777" w:rsidTr="00AF370F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C7DA" w14:textId="77777777" w:rsidR="00AF370F" w:rsidRPr="00AF370F" w:rsidRDefault="00AF370F" w:rsidP="00AF370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DF965" w14:textId="77777777" w:rsidR="00AF370F" w:rsidRPr="00AF370F" w:rsidRDefault="00AF370F" w:rsidP="00AF370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1,134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573A1" w14:textId="77777777" w:rsidR="00AF370F" w:rsidRPr="00AF370F" w:rsidRDefault="00AF370F" w:rsidP="00AF370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-0,289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BC74" w14:textId="77777777" w:rsidR="00AF370F" w:rsidRPr="00AF370F" w:rsidRDefault="00AF370F" w:rsidP="00AF370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1,143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AD98" w14:textId="77777777" w:rsidR="00AF370F" w:rsidRPr="00AF370F" w:rsidRDefault="00AF370F" w:rsidP="00AF370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-0,291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7902" w14:textId="77777777" w:rsidR="00AF370F" w:rsidRPr="00AF370F" w:rsidRDefault="00AF370F" w:rsidP="00AF370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0,01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E24EF" w14:textId="77777777" w:rsidR="00AF370F" w:rsidRPr="00AF370F" w:rsidRDefault="00AF370F" w:rsidP="00AF370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F370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</w:tr>
    </w:tbl>
    <w:p w14:paraId="292B7E18" w14:textId="77777777" w:rsidR="00AF370F" w:rsidRDefault="00AF370F" w:rsidP="000B7977">
      <w:pPr>
        <w:rPr>
          <w:rFonts w:eastAsiaTheme="minorEastAsia"/>
          <w:iCs/>
          <w:lang w:val="en-US"/>
        </w:rPr>
      </w:pPr>
    </w:p>
    <w:p w14:paraId="7EAF2854" w14:textId="3725DFE0" w:rsidR="00C6712E" w:rsidRDefault="00D45E72" w:rsidP="00D45E72">
      <w:pPr>
        <w:pStyle w:val="1"/>
        <w:rPr>
          <w:rFonts w:eastAsiaTheme="minorEastAsia"/>
        </w:rPr>
      </w:pPr>
      <w:bookmarkStart w:id="4" w:name="_Toc162020096"/>
      <w:r>
        <w:rPr>
          <w:rFonts w:eastAsiaTheme="minorEastAsia"/>
        </w:rPr>
        <w:lastRenderedPageBreak/>
        <w:t>Программная реализация задачи</w:t>
      </w:r>
      <w:bookmarkEnd w:id="4"/>
    </w:p>
    <w:p w14:paraId="03F87A08" w14:textId="6B01DAA1" w:rsidR="00972C68" w:rsidRDefault="00972C68" w:rsidP="00972C68">
      <w:pPr>
        <w:pStyle w:val="2"/>
      </w:pPr>
      <w:bookmarkStart w:id="5" w:name="_Toc162020097"/>
      <w:r>
        <w:t>Метод половинного деления</w:t>
      </w:r>
      <w:bookmarkEnd w:id="5"/>
    </w:p>
    <w:p w14:paraId="7E3B168D" w14:textId="5B32CC12" w:rsidR="00972C68" w:rsidRDefault="00972C68" w:rsidP="00B86171">
      <w:r w:rsidRPr="00972C68">
        <w:drawing>
          <wp:inline distT="0" distB="0" distL="0" distR="0" wp14:anchorId="46CBB903" wp14:editId="67FBF419">
            <wp:extent cx="4759960" cy="3111910"/>
            <wp:effectExtent l="0" t="0" r="0" b="0"/>
            <wp:docPr id="214170890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0890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475" cy="311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1155" w14:textId="5DCAE81A" w:rsidR="00972C68" w:rsidRDefault="00972C68" w:rsidP="00972C68">
      <w:pPr>
        <w:pStyle w:val="2"/>
      </w:pPr>
      <w:bookmarkStart w:id="6" w:name="_Toc162020098"/>
      <w:r>
        <w:t>Метод простых итераций</w:t>
      </w:r>
      <w:bookmarkEnd w:id="6"/>
    </w:p>
    <w:p w14:paraId="77EE185E" w14:textId="1AE1E69E" w:rsidR="00972C68" w:rsidRDefault="00972C68" w:rsidP="00972C68">
      <w:r w:rsidRPr="00972C68">
        <w:drawing>
          <wp:inline distT="0" distB="0" distL="0" distR="0" wp14:anchorId="6758EB93" wp14:editId="6C2F271A">
            <wp:extent cx="4734560" cy="4174815"/>
            <wp:effectExtent l="0" t="0" r="0" b="0"/>
            <wp:docPr id="396598896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98896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560" cy="417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0F81" w14:textId="0F4A8548" w:rsidR="00972C68" w:rsidRDefault="00972C68" w:rsidP="00972C68">
      <w:pPr>
        <w:pStyle w:val="2"/>
      </w:pPr>
      <w:bookmarkStart w:id="7" w:name="_Toc162020099"/>
      <w:r>
        <w:lastRenderedPageBreak/>
        <w:t>Метод секущих</w:t>
      </w:r>
      <w:bookmarkEnd w:id="7"/>
    </w:p>
    <w:p w14:paraId="32A96F19" w14:textId="77692524" w:rsidR="00972C68" w:rsidRDefault="00972C68" w:rsidP="00972C68">
      <w:r w:rsidRPr="00972C68">
        <w:drawing>
          <wp:inline distT="0" distB="0" distL="0" distR="0" wp14:anchorId="17C2C9C5" wp14:editId="5ABBA82A">
            <wp:extent cx="4893945" cy="3258096"/>
            <wp:effectExtent l="0" t="0" r="0" b="0"/>
            <wp:docPr id="3473317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317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804" cy="326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E5B" w14:textId="350DEAF5" w:rsidR="00972C68" w:rsidRDefault="00972C68" w:rsidP="00B86171">
      <w:r>
        <w:t>Метод Ньютона для систем нелинейных уравнений</w:t>
      </w:r>
      <w:r w:rsidRPr="00972C68">
        <w:drawing>
          <wp:inline distT="0" distB="0" distL="0" distR="0" wp14:anchorId="26657175" wp14:editId="161C6782">
            <wp:extent cx="5153025" cy="3739592"/>
            <wp:effectExtent l="0" t="0" r="0" b="0"/>
            <wp:docPr id="141713528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3528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806" cy="374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1E4E" w14:textId="39CC29B7" w:rsidR="00972C68" w:rsidRDefault="00972C68" w:rsidP="00972C68">
      <w:pPr>
        <w:pStyle w:val="2"/>
      </w:pPr>
      <w:bookmarkStart w:id="8" w:name="_Toc162020100"/>
      <w:r>
        <w:lastRenderedPageBreak/>
        <w:t>Результат работы программы</w:t>
      </w:r>
      <w:bookmarkEnd w:id="8"/>
    </w:p>
    <w:p w14:paraId="26B82E91" w14:textId="43AB1E50" w:rsidR="00972C68" w:rsidRDefault="00972C68" w:rsidP="00972C68">
      <w:r w:rsidRPr="00972C68">
        <w:rPr>
          <w:lang w:val="en-US"/>
        </w:rPr>
        <w:drawing>
          <wp:inline distT="0" distB="0" distL="0" distR="0" wp14:anchorId="16B6B4D0" wp14:editId="4F128F9D">
            <wp:extent cx="3220720" cy="1904890"/>
            <wp:effectExtent l="0" t="0" r="0" b="0"/>
            <wp:docPr id="1191118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18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624" cy="190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3D6B" w14:textId="178A7C05" w:rsidR="00972C68" w:rsidRPr="00972C68" w:rsidRDefault="00972C68" w:rsidP="00972C68">
      <w:r w:rsidRPr="00972C68">
        <w:drawing>
          <wp:inline distT="0" distB="0" distL="0" distR="0" wp14:anchorId="36C47B36" wp14:editId="7F071DE3">
            <wp:extent cx="3500120" cy="2624996"/>
            <wp:effectExtent l="0" t="0" r="0" b="0"/>
            <wp:docPr id="550037707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37707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84" cy="263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6206" w14:textId="31F77596" w:rsidR="00972C68" w:rsidRDefault="00972C68" w:rsidP="00972C68">
      <w:pPr>
        <w:rPr>
          <w:lang w:val="en-US"/>
        </w:rPr>
      </w:pPr>
      <w:r w:rsidRPr="00972C68">
        <w:rPr>
          <w:lang w:val="en-US"/>
        </w:rPr>
        <w:drawing>
          <wp:inline distT="0" distB="0" distL="0" distR="0" wp14:anchorId="7D66BB97" wp14:editId="4CCD6777">
            <wp:extent cx="3806825" cy="2594582"/>
            <wp:effectExtent l="0" t="0" r="0" b="0"/>
            <wp:docPr id="114512891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2891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803" cy="259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704E" w14:textId="7138A064" w:rsidR="00972C68" w:rsidRDefault="00972C68" w:rsidP="00972C68">
      <w:r w:rsidRPr="00972C68">
        <w:rPr>
          <w:lang w:val="en-US"/>
        </w:rPr>
        <w:lastRenderedPageBreak/>
        <w:drawing>
          <wp:inline distT="0" distB="0" distL="0" distR="0" wp14:anchorId="3DBF703B" wp14:editId="2B613F7D">
            <wp:extent cx="4345305" cy="3312279"/>
            <wp:effectExtent l="0" t="0" r="0" b="0"/>
            <wp:docPr id="9376318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318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047" cy="331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4D42" w14:textId="00369078" w:rsidR="00972C68" w:rsidRPr="00972C68" w:rsidRDefault="00972C68" w:rsidP="00972C68">
      <w:r w:rsidRPr="00972C68">
        <w:drawing>
          <wp:inline distT="0" distB="0" distL="0" distR="0" wp14:anchorId="4850F5DA" wp14:editId="10C8C90B">
            <wp:extent cx="3241040" cy="2430693"/>
            <wp:effectExtent l="0" t="0" r="0" b="0"/>
            <wp:docPr id="1041520846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20846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432" cy="243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084D" w14:textId="77777777" w:rsidR="00972C68" w:rsidRDefault="00972C68">
      <w:pPr>
        <w:rPr>
          <w:lang w:val="en-US"/>
        </w:rPr>
      </w:pPr>
      <w:r>
        <w:rPr>
          <w:lang w:val="en-US"/>
        </w:rPr>
        <w:br w:type="page"/>
      </w:r>
    </w:p>
    <w:p w14:paraId="31BB159B" w14:textId="4FFC85BD" w:rsidR="00972C68" w:rsidRDefault="00972C68" w:rsidP="00972C68">
      <w:pPr>
        <w:pStyle w:val="1"/>
      </w:pPr>
      <w:bookmarkStart w:id="9" w:name="_Toc162020101"/>
      <w:r>
        <w:lastRenderedPageBreak/>
        <w:t>Вывод</w:t>
      </w:r>
      <w:bookmarkEnd w:id="9"/>
    </w:p>
    <w:p w14:paraId="0D5A1A6F" w14:textId="3D4DA27E" w:rsidR="00972C68" w:rsidRDefault="00972C68" w:rsidP="00972C68">
      <w:r>
        <w:t>В ходе работы были изучены численные методы решения нелинейных уравнений и систем нелинейных уравнений</w:t>
      </w:r>
      <w:r w:rsidRPr="00972C68">
        <w:t xml:space="preserve">. </w:t>
      </w:r>
      <w:r>
        <w:t>В результате работы были найдены корни заданных уравнений и систем с использованием различных численных методов, а также были построены графики функций</w:t>
      </w:r>
      <w:r w:rsidR="009541DD">
        <w:t xml:space="preserve"> и были написана программа для автоматического нахождения корней в заданной области</w:t>
      </w:r>
    </w:p>
    <w:p w14:paraId="22FBD43C" w14:textId="77777777" w:rsidR="00972C68" w:rsidRPr="00972C68" w:rsidRDefault="00972C68" w:rsidP="00972C68"/>
    <w:sectPr w:rsidR="00972C68" w:rsidRPr="00972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95B9D"/>
    <w:multiLevelType w:val="hybridMultilevel"/>
    <w:tmpl w:val="F594E5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E4806"/>
    <w:multiLevelType w:val="hybridMultilevel"/>
    <w:tmpl w:val="526A08B2"/>
    <w:lvl w:ilvl="0" w:tplc="D6B0D5D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40DEB"/>
    <w:multiLevelType w:val="multilevel"/>
    <w:tmpl w:val="3422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54668"/>
    <w:multiLevelType w:val="multilevel"/>
    <w:tmpl w:val="880E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3F2009"/>
    <w:multiLevelType w:val="multilevel"/>
    <w:tmpl w:val="5FC8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083972"/>
    <w:multiLevelType w:val="multilevel"/>
    <w:tmpl w:val="11926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831DC7"/>
    <w:multiLevelType w:val="hybridMultilevel"/>
    <w:tmpl w:val="3E580E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27046"/>
    <w:multiLevelType w:val="multilevel"/>
    <w:tmpl w:val="EB5A7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4752BF"/>
    <w:multiLevelType w:val="hybridMultilevel"/>
    <w:tmpl w:val="97040AE2"/>
    <w:lvl w:ilvl="0" w:tplc="5E3814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D3B9F"/>
    <w:multiLevelType w:val="hybridMultilevel"/>
    <w:tmpl w:val="3AB6E284"/>
    <w:lvl w:ilvl="0" w:tplc="CB2E48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460762">
    <w:abstractNumId w:val="4"/>
  </w:num>
  <w:num w:numId="2" w16cid:durableId="1238828749">
    <w:abstractNumId w:val="5"/>
  </w:num>
  <w:num w:numId="3" w16cid:durableId="1989699489">
    <w:abstractNumId w:val="7"/>
  </w:num>
  <w:num w:numId="4" w16cid:durableId="1473250267">
    <w:abstractNumId w:val="2"/>
  </w:num>
  <w:num w:numId="5" w16cid:durableId="619149216">
    <w:abstractNumId w:val="3"/>
  </w:num>
  <w:num w:numId="6" w16cid:durableId="814031616">
    <w:abstractNumId w:val="1"/>
  </w:num>
  <w:num w:numId="7" w16cid:durableId="2062169359">
    <w:abstractNumId w:val="8"/>
  </w:num>
  <w:num w:numId="8" w16cid:durableId="722556475">
    <w:abstractNumId w:val="9"/>
  </w:num>
  <w:num w:numId="9" w16cid:durableId="240873255">
    <w:abstractNumId w:val="0"/>
  </w:num>
  <w:num w:numId="10" w16cid:durableId="5342710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3E44"/>
    <w:rsid w:val="00015143"/>
    <w:rsid w:val="000219FB"/>
    <w:rsid w:val="000410D5"/>
    <w:rsid w:val="0007716E"/>
    <w:rsid w:val="00081104"/>
    <w:rsid w:val="000B7977"/>
    <w:rsid w:val="001165A6"/>
    <w:rsid w:val="001A3E54"/>
    <w:rsid w:val="0036321C"/>
    <w:rsid w:val="0038332B"/>
    <w:rsid w:val="00400ADF"/>
    <w:rsid w:val="004A095E"/>
    <w:rsid w:val="005123F0"/>
    <w:rsid w:val="00542935"/>
    <w:rsid w:val="005806BA"/>
    <w:rsid w:val="006E69ED"/>
    <w:rsid w:val="00733B55"/>
    <w:rsid w:val="007513C9"/>
    <w:rsid w:val="007A5517"/>
    <w:rsid w:val="007D622D"/>
    <w:rsid w:val="008601E3"/>
    <w:rsid w:val="008875CF"/>
    <w:rsid w:val="008D1092"/>
    <w:rsid w:val="00902E20"/>
    <w:rsid w:val="009541DD"/>
    <w:rsid w:val="00972C68"/>
    <w:rsid w:val="00A3056C"/>
    <w:rsid w:val="00A818E0"/>
    <w:rsid w:val="00AF370F"/>
    <w:rsid w:val="00B53E44"/>
    <w:rsid w:val="00B86171"/>
    <w:rsid w:val="00BA104D"/>
    <w:rsid w:val="00BC563A"/>
    <w:rsid w:val="00BD00E0"/>
    <w:rsid w:val="00BD4CD4"/>
    <w:rsid w:val="00C42D96"/>
    <w:rsid w:val="00C46456"/>
    <w:rsid w:val="00C6712E"/>
    <w:rsid w:val="00CE3AE7"/>
    <w:rsid w:val="00D350A9"/>
    <w:rsid w:val="00D45E72"/>
    <w:rsid w:val="00DD4298"/>
    <w:rsid w:val="00E759F6"/>
    <w:rsid w:val="00EE684C"/>
    <w:rsid w:val="00F63D28"/>
    <w:rsid w:val="00F6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D566C"/>
  <w15:docId w15:val="{E35A4B74-6580-4639-BECE-7301B2B6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22D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081104"/>
    <w:pPr>
      <w:keepNext/>
      <w:keepLines/>
      <w:spacing w:before="480" w:after="24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104"/>
    <w:pPr>
      <w:keepNext/>
      <w:keepLines/>
      <w:spacing w:before="160" w:after="120"/>
      <w:outlineLvl w:val="1"/>
    </w:pPr>
    <w:rPr>
      <w:rFonts w:eastAsiaTheme="majorEastAsia" w:cstheme="majorBidi"/>
      <w:i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69ED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6E69ED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10">
    <w:name w:val="Заголовок 1 Знак"/>
    <w:basedOn w:val="a0"/>
    <w:link w:val="1"/>
    <w:uiPriority w:val="9"/>
    <w:rsid w:val="00081104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E69ED"/>
    <w:pPr>
      <w:outlineLvl w:val="9"/>
    </w:pPr>
    <w:rPr>
      <w:kern w:val="0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6E69ED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Hyperlink"/>
    <w:basedOn w:val="a0"/>
    <w:uiPriority w:val="99"/>
    <w:unhideWhenUsed/>
    <w:rsid w:val="006E69E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E69ED"/>
    <w:rPr>
      <w:rFonts w:ascii="Courier New" w:eastAsia="Times New Roman" w:hAnsi="Courier New" w:cs="Courier New"/>
      <w:sz w:val="20"/>
      <w:szCs w:val="20"/>
    </w:rPr>
  </w:style>
  <w:style w:type="paragraph" w:styleId="a8">
    <w:name w:val="Subtitle"/>
    <w:basedOn w:val="a"/>
    <w:next w:val="a"/>
    <w:link w:val="a9"/>
    <w:uiPriority w:val="11"/>
    <w:qFormat/>
    <w:rsid w:val="00A818E0"/>
    <w:pPr>
      <w:numPr>
        <w:ilvl w:val="1"/>
      </w:numPr>
    </w:pPr>
    <w:rPr>
      <w:rFonts w:eastAsiaTheme="minorEastAsia"/>
      <w:b/>
      <w:i/>
      <w:color w:val="5A5A5A" w:themeColor="text1" w:themeTint="A5"/>
      <w:spacing w:val="15"/>
      <w:sz w:val="24"/>
    </w:rPr>
  </w:style>
  <w:style w:type="character" w:customStyle="1" w:styleId="a9">
    <w:name w:val="Подзаголовок Знак"/>
    <w:basedOn w:val="a0"/>
    <w:link w:val="a8"/>
    <w:uiPriority w:val="11"/>
    <w:rsid w:val="00A818E0"/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character" w:styleId="aa">
    <w:name w:val="Unresolved Mention"/>
    <w:basedOn w:val="a0"/>
    <w:uiPriority w:val="99"/>
    <w:semiHidden/>
    <w:unhideWhenUsed/>
    <w:rsid w:val="00A818E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081104"/>
    <w:rPr>
      <w:rFonts w:ascii="Times New Roman" w:eastAsiaTheme="majorEastAsia" w:hAnsi="Times New Roman" w:cstheme="majorBidi"/>
      <w:i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811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1104"/>
    <w:pPr>
      <w:spacing w:after="100"/>
      <w:ind w:left="220"/>
    </w:pPr>
  </w:style>
  <w:style w:type="character" w:styleId="ab">
    <w:name w:val="Placeholder Text"/>
    <w:basedOn w:val="a0"/>
    <w:uiPriority w:val="99"/>
    <w:semiHidden/>
    <w:rsid w:val="00E759F6"/>
    <w:rPr>
      <w:color w:val="666666"/>
    </w:rPr>
  </w:style>
  <w:style w:type="paragraph" w:styleId="ac">
    <w:name w:val="List Paragraph"/>
    <w:basedOn w:val="a"/>
    <w:uiPriority w:val="34"/>
    <w:qFormat/>
    <w:rsid w:val="00542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7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1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0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6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6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6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5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9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5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at2\OneDrive\&#1044;&#1086;&#1082;&#1091;&#1084;&#1077;&#1085;&#1090;&#1099;\&#1053;&#1072;&#1089;&#1090;&#1088;&#1072;&#1080;&#1074;&#1072;&#1077;&#1084;&#1099;&#1077;%20&#1096;&#1072;&#1073;&#1083;&#1086;&#1085;&#1099;%20Office\&#1054;&#1090;&#1095;&#1077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C57FB-575C-4583-BFEB-D1087F75A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Отчет.dotx</Template>
  <TotalTime>625</TotalTime>
  <Pages>11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Сиразетдинов</dc:creator>
  <cp:keywords/>
  <dc:description/>
  <cp:lastModifiedBy>Сиразетдинов Азат Ниязович</cp:lastModifiedBy>
  <cp:revision>7</cp:revision>
  <cp:lastPrinted>2024-03-22T14:14:00Z</cp:lastPrinted>
  <dcterms:created xsi:type="dcterms:W3CDTF">2024-03-21T13:39:00Z</dcterms:created>
  <dcterms:modified xsi:type="dcterms:W3CDTF">2024-03-22T14:15:00Z</dcterms:modified>
</cp:coreProperties>
</file>