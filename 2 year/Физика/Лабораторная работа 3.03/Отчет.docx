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21F0" w14:textId="77777777" w:rsidR="00700680" w:rsidRPr="00700680" w:rsidRDefault="00000000" w:rsidP="00F91F93">
      <w:r>
        <w:rPr>
          <w:lang w:val="en-US"/>
        </w:rPr>
        <w:pict w14:anchorId="70D374F9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2"/>
        <w:gridCol w:w="5212"/>
      </w:tblGrid>
      <w:tr w:rsidR="0017081E" w:rsidRPr="0017081E" w14:paraId="2C556FB8" w14:textId="77777777">
        <w:tc>
          <w:tcPr>
            <w:tcW w:w="2500" w:type="pct"/>
            <w:vAlign w:val="center"/>
          </w:tcPr>
          <w:p w14:paraId="36FAD346" w14:textId="75080116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P3216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F87EB2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9220F0" w14:textId="77777777">
        <w:tc>
          <w:tcPr>
            <w:tcW w:w="2500" w:type="pct"/>
            <w:vAlign w:val="center"/>
          </w:tcPr>
          <w:p w14:paraId="64ABA7EE" w14:textId="40AD3B0C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Сиразетдинов</w:t>
            </w:r>
            <w:r w:rsidR="00EA597C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А.Н.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856373E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27214AD" w14:textId="77777777">
        <w:tc>
          <w:tcPr>
            <w:tcW w:w="2500" w:type="pct"/>
            <w:vAlign w:val="center"/>
          </w:tcPr>
          <w:p w14:paraId="170661BE" w14:textId="3513CD27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D1487">
              <w:rPr>
                <w:u w:val="single"/>
              </w:rPr>
              <w:t>Смирнов А.В.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AE08598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D8FFF73" w14:textId="0DA9CD50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C820AF">
        <w:rPr>
          <w:rFonts w:ascii="Cambria" w:hAnsi="Cambria" w:cs="Times New Roman"/>
          <w:b/>
          <w:spacing w:val="30"/>
          <w:sz w:val="40"/>
          <w:szCs w:val="36"/>
        </w:rPr>
        <w:t>3.03</w:t>
      </w:r>
    </w:p>
    <w:p w14:paraId="0847A703" w14:textId="77777777" w:rsidR="009257A1" w:rsidRDefault="00000000" w:rsidP="009257A1">
      <w:r>
        <w:pict w14:anchorId="7B3B7A47">
          <v:rect id="_x0000_i1026" style="width:482pt;height:1pt" o:hralign="center" o:hrstd="t" o:hrnoshade="t" o:hr="t" fillcolor="black" stroked="f"/>
        </w:pict>
      </w:r>
    </w:p>
    <w:p w14:paraId="3FDED576" w14:textId="0D62311A" w:rsidR="003F049E" w:rsidRPr="009257A1" w:rsidRDefault="00CE34CC" w:rsidP="009257A1">
      <w:r>
        <w:t>Определение удельного заряда электрона</w:t>
      </w:r>
    </w:p>
    <w:p w14:paraId="62AFF29F" w14:textId="77777777" w:rsidR="003F049E" w:rsidRPr="009257A1" w:rsidRDefault="00000000" w:rsidP="003F049E">
      <w:r>
        <w:pict w14:anchorId="33CEDF85">
          <v:rect id="_x0000_i1027" style="width:482pt;height:1pt" o:hralign="center" o:hrstd="t" o:hrnoshade="t" o:hr="t" fillcolor="black" stroked="f"/>
        </w:pict>
      </w:r>
    </w:p>
    <w:p w14:paraId="12FBA70A" w14:textId="77777777" w:rsidR="006C48AD" w:rsidRDefault="006C48AD" w:rsidP="00BF624D">
      <w:r w:rsidRPr="009257A1">
        <w:t>1. Цель работы.</w:t>
      </w:r>
    </w:p>
    <w:p w14:paraId="5B43E5FA" w14:textId="554EE1C1" w:rsidR="00BF624D" w:rsidRDefault="00EC7592" w:rsidP="00BF624D">
      <w:r>
        <w:t>Определить удельный заряд электрона экспериментальным путем</w:t>
      </w:r>
    </w:p>
    <w:p w14:paraId="56DA7C43" w14:textId="77777777" w:rsidR="00F0595E" w:rsidRPr="009257A1" w:rsidRDefault="00F0595E" w:rsidP="00BF624D"/>
    <w:p w14:paraId="16DE0B61" w14:textId="77777777" w:rsidR="006C48AD" w:rsidRDefault="006C48AD" w:rsidP="00BF624D">
      <w:r w:rsidRPr="009257A1">
        <w:t>2. Задачи, решаемые при выполнении работы.</w:t>
      </w:r>
    </w:p>
    <w:p w14:paraId="5F675770" w14:textId="77777777" w:rsidR="00BF624D" w:rsidRDefault="00BF624D" w:rsidP="00BF624D"/>
    <w:p w14:paraId="3D829CC5" w14:textId="28660B30" w:rsidR="00EC7592" w:rsidRDefault="00EC7592" w:rsidP="00EC7592">
      <w:pPr>
        <w:pStyle w:val="ab"/>
        <w:numPr>
          <w:ilvl w:val="0"/>
          <w:numId w:val="4"/>
        </w:numPr>
      </w:pPr>
      <w:r>
        <w:t xml:space="preserve">Провести измерения зависимости анодного тока </w:t>
      </w:r>
      <w:r w:rsidRPr="00EC7592">
        <w:rPr>
          <w:rFonts w:ascii="Cambria Math" w:hAnsi="Cambria Math" w:cs="Cambria Math"/>
        </w:rPr>
        <w:t>𝐼𝑎</w:t>
      </w:r>
      <w:r>
        <w:t xml:space="preserve"> вакуумного диода от величины тока в соленоиде при различных значениях анодного напряжения.</w:t>
      </w:r>
    </w:p>
    <w:p w14:paraId="5CFDACDD" w14:textId="18CC40D0" w:rsidR="00EC7592" w:rsidRDefault="00EC7592" w:rsidP="00EC7592">
      <w:pPr>
        <w:pStyle w:val="ab"/>
        <w:numPr>
          <w:ilvl w:val="0"/>
          <w:numId w:val="4"/>
        </w:numPr>
      </w:pPr>
      <w:r>
        <w:t xml:space="preserve">Найти значение коэффициента связи между током соленоида и магнитным полем </w:t>
      </w:r>
      <w:r w:rsidRPr="00EC7592">
        <w:rPr>
          <w:rFonts w:ascii="Cambria Math" w:hAnsi="Cambria Math" w:cs="Cambria Math"/>
        </w:rPr>
        <w:t>𝐵</w:t>
      </w:r>
      <w:r>
        <w:t xml:space="preserve"> внутри него.</w:t>
      </w:r>
    </w:p>
    <w:p w14:paraId="6F2F9A03" w14:textId="7A946186" w:rsidR="00EC7592" w:rsidRDefault="00EC7592" w:rsidP="00EC7592">
      <w:pPr>
        <w:pStyle w:val="ab"/>
        <w:numPr>
          <w:ilvl w:val="0"/>
          <w:numId w:val="4"/>
        </w:numPr>
      </w:pPr>
      <w:r>
        <w:t xml:space="preserve">Построить графики зависимостей </w:t>
      </w:r>
      <w:r w:rsidRPr="00EC7592">
        <w:rPr>
          <w:rFonts w:ascii="Cambria Math" w:hAnsi="Cambria Math" w:cs="Cambria Math"/>
        </w:rPr>
        <w:t>𝐼𝑎</w:t>
      </w:r>
      <w:r>
        <w:t xml:space="preserve"> от </w:t>
      </w:r>
      <w:r w:rsidRPr="00EC7592">
        <w:rPr>
          <w:rFonts w:ascii="Cambria Math" w:hAnsi="Cambria Math" w:cs="Cambria Math"/>
        </w:rPr>
        <w:t>𝐵</w:t>
      </w:r>
      <w:r>
        <w:t xml:space="preserve"> и определить по ним величины критических полей для каждого значения анодного напряжения.</w:t>
      </w:r>
    </w:p>
    <w:p w14:paraId="7746961A" w14:textId="4B5ACFFA" w:rsidR="00F0595E" w:rsidRDefault="00EC7592" w:rsidP="00BF624D">
      <w:pPr>
        <w:pStyle w:val="ab"/>
        <w:numPr>
          <w:ilvl w:val="0"/>
          <w:numId w:val="4"/>
        </w:numPr>
      </w:pPr>
      <w:r>
        <w:t>По значениям критического поля найти величину удельного заряда электрона и оценить ее погрешность.</w:t>
      </w:r>
    </w:p>
    <w:p w14:paraId="69F94932" w14:textId="77777777" w:rsidR="00BF624D" w:rsidRDefault="00BF624D" w:rsidP="00BF624D"/>
    <w:p w14:paraId="1B79F6C8" w14:textId="77777777" w:rsidR="00BF624D" w:rsidRPr="009257A1" w:rsidRDefault="00BF624D" w:rsidP="00BF624D"/>
    <w:p w14:paraId="30FD148C" w14:textId="77777777" w:rsidR="006C48AD" w:rsidRDefault="006C48AD" w:rsidP="00BF624D">
      <w:r w:rsidRPr="009257A1">
        <w:t>3. Объект исследования.</w:t>
      </w:r>
    </w:p>
    <w:p w14:paraId="780A1A0B" w14:textId="2511C716" w:rsidR="00BF624D" w:rsidRDefault="00712C2B" w:rsidP="00BF624D">
      <w:r>
        <w:t>Вакуумный диод, находящийся под действием магнитного поля соленоида</w:t>
      </w:r>
    </w:p>
    <w:p w14:paraId="36961A5F" w14:textId="77777777" w:rsidR="00F0595E" w:rsidRPr="009257A1" w:rsidRDefault="00F0595E" w:rsidP="00BF624D"/>
    <w:p w14:paraId="377E8A73" w14:textId="77777777" w:rsidR="006C48AD" w:rsidRDefault="006C48AD" w:rsidP="00BF624D">
      <w:r w:rsidRPr="009257A1">
        <w:t>4. Метод экспериментального исследования.</w:t>
      </w:r>
    </w:p>
    <w:p w14:paraId="5FB1A27A" w14:textId="4D46F57B" w:rsidR="00F0595E" w:rsidRDefault="00712C2B" w:rsidP="00BF624D">
      <w:r>
        <w:t>Многократное прямое измерение</w:t>
      </w:r>
    </w:p>
    <w:p w14:paraId="73DF75B2" w14:textId="77777777" w:rsidR="00712C2B" w:rsidRPr="009257A1" w:rsidRDefault="00712C2B" w:rsidP="00BF624D"/>
    <w:p w14:paraId="3CB2FB09" w14:textId="77777777" w:rsidR="006C48AD" w:rsidRDefault="006C48AD" w:rsidP="00BF624D">
      <w:r w:rsidRPr="009257A1">
        <w:t>5. Рабочие формулы и исходные данные.</w:t>
      </w:r>
    </w:p>
    <w:p w14:paraId="39556482" w14:textId="77777777" w:rsidR="00BF624D" w:rsidRDefault="00BF624D" w:rsidP="00BF624D"/>
    <w:p w14:paraId="32EDC6EC" w14:textId="77777777" w:rsidR="005A2A99" w:rsidRDefault="00712C2B" w:rsidP="00BF624D">
      <w:r>
        <w:t>Удельный заряд электрона – отношение заряда к массе</w:t>
      </w:r>
      <w:r w:rsidR="0029767D">
        <w:t xml:space="preserve">. </w:t>
      </w:r>
    </w:p>
    <w:p w14:paraId="1BFD99B5" w14:textId="3A99CBBC" w:rsidR="00BF624D" w:rsidRPr="0029767D" w:rsidRDefault="0029767D" w:rsidP="00BF624D">
      <w:pPr>
        <w:rPr>
          <w:i/>
          <w:lang w:val="en-US"/>
        </w:rPr>
      </w:pPr>
      <w:r>
        <w:t>Табличное значение</w:t>
      </w:r>
      <m:oMath>
        <m:r>
          <w:rPr>
            <w:rFonts w:ascii="Cambria Math" w:hAnsi="Cambria Math"/>
          </w:rPr>
          <m:t xml:space="preserve"> 1</m:t>
        </m:r>
        <m:r>
          <w:rPr>
            <w:rFonts w:ascii="Cambria Math" w:hAnsi="Cambria Math"/>
            <w:lang w:val="en-US"/>
          </w:rPr>
          <m:t>,76*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3618BF9A" w14:textId="3B988861" w:rsidR="00A90610" w:rsidRPr="00A90610" w:rsidRDefault="00000000" w:rsidP="00BF624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AFE7D5B" w14:textId="7B7AF894" w:rsidR="00BF624D" w:rsidRDefault="00712C2B" w:rsidP="00BF624D">
      <w:r>
        <w:t>Формула для вычисления магнитной индукции внутри соленоида:</w:t>
      </w:r>
    </w:p>
    <w:p w14:paraId="500461EC" w14:textId="3B818F0A" w:rsidR="00F0595E" w:rsidRPr="008508BA" w:rsidRDefault="00000000" w:rsidP="00BF624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37DFDD8" w14:textId="7D0AB1C7" w:rsidR="008508BA" w:rsidRPr="008508BA" w:rsidRDefault="008508BA" w:rsidP="008508BA">
      <w:r>
        <w:t xml:space="preserve">Параметры соленоида: радиус обмотки </w:t>
      </w:r>
      <w:r>
        <w:rPr>
          <w:rFonts w:ascii="Cambria Math" w:hAnsi="Cambria Math" w:cs="Cambria Math"/>
        </w:rPr>
        <w:t>𝑟𝑎</w:t>
      </w:r>
      <w:r>
        <w:t xml:space="preserve"> = 0,003 м. Диаметр </w:t>
      </w:r>
      <w:r>
        <w:rPr>
          <w:rFonts w:ascii="Cambria Math" w:hAnsi="Cambria Math" w:cs="Cambria Math"/>
        </w:rPr>
        <w:t>𝑑</w:t>
      </w:r>
      <w:r>
        <w:t xml:space="preserve"> = 37 мм, длина ℓ = 36 мм, количество витков </w:t>
      </w:r>
      <w:r>
        <w:rPr>
          <w:rFonts w:ascii="Cambria Math" w:hAnsi="Cambria Math" w:cs="Cambria Math"/>
        </w:rPr>
        <w:t>𝑁</w:t>
      </w:r>
      <w:r>
        <w:t xml:space="preserve"> = 1500</w:t>
      </w:r>
    </w:p>
    <w:p w14:paraId="532D7B51" w14:textId="77777777" w:rsidR="00F0595E" w:rsidRPr="007F57CB" w:rsidRDefault="00F0595E" w:rsidP="00BF624D"/>
    <w:p w14:paraId="2130AB9F" w14:textId="77777777" w:rsidR="0029767D" w:rsidRPr="007F57CB" w:rsidRDefault="0029767D" w:rsidP="00BF624D"/>
    <w:p w14:paraId="12E0B170" w14:textId="35D2E98F" w:rsidR="00A8275C" w:rsidRDefault="00A8275C">
      <w:pPr>
        <w:widowControl/>
        <w:autoSpaceDE/>
        <w:autoSpaceDN/>
        <w:adjustRightInd/>
      </w:pPr>
      <w:r>
        <w:br w:type="page"/>
      </w:r>
    </w:p>
    <w:p w14:paraId="7756F135" w14:textId="77777777" w:rsidR="00BF624D" w:rsidRPr="009257A1" w:rsidRDefault="00BF624D" w:rsidP="00BF624D"/>
    <w:p w14:paraId="5103D573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3751"/>
        <w:gridCol w:w="1654"/>
        <w:gridCol w:w="2045"/>
        <w:gridCol w:w="2045"/>
      </w:tblGrid>
      <w:tr w:rsidR="00BF624D" w:rsidRPr="00BF624D" w14:paraId="7CC0E6A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B208CB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4AC356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2EA5AA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3A5688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BA6E58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CC5610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F5E6B5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3447CEA1" w14:textId="32ACB7CD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804" w:type="pct"/>
            <w:vAlign w:val="center"/>
          </w:tcPr>
          <w:p w14:paraId="41CEC5EA" w14:textId="183999A8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Электронный </w:t>
            </w:r>
          </w:p>
        </w:tc>
        <w:tc>
          <w:tcPr>
            <w:tcW w:w="994" w:type="pct"/>
            <w:vAlign w:val="center"/>
          </w:tcPr>
          <w:p w14:paraId="348B6A2A" w14:textId="3E8C73DA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0-15В</w:t>
            </w:r>
          </w:p>
        </w:tc>
        <w:tc>
          <w:tcPr>
            <w:tcW w:w="994" w:type="pct"/>
            <w:vAlign w:val="center"/>
          </w:tcPr>
          <w:p w14:paraId="6374A406" w14:textId="545DBFA4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1В</w:t>
            </w:r>
          </w:p>
        </w:tc>
      </w:tr>
      <w:tr w:rsidR="00BF624D" w:rsidRPr="00BF624D" w14:paraId="0A12C78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B293EF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48622EC6" w14:textId="0A449D5C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Амперметр</w:t>
            </w:r>
          </w:p>
        </w:tc>
        <w:tc>
          <w:tcPr>
            <w:tcW w:w="804" w:type="pct"/>
            <w:vAlign w:val="center"/>
          </w:tcPr>
          <w:p w14:paraId="79A94AFA" w14:textId="29FB8CFE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6EAE4BFC" w14:textId="44102EA9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0-500мА</w:t>
            </w:r>
          </w:p>
        </w:tc>
        <w:tc>
          <w:tcPr>
            <w:tcW w:w="994" w:type="pct"/>
            <w:vAlign w:val="center"/>
          </w:tcPr>
          <w:p w14:paraId="2FA5E36E" w14:textId="2F35B61E" w:rsidR="006C48AD" w:rsidRPr="00BF624D" w:rsidRDefault="00A8275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1мА</w:t>
            </w:r>
          </w:p>
        </w:tc>
      </w:tr>
    </w:tbl>
    <w:p w14:paraId="2FE19E3C" w14:textId="3C97AD6E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.</w:t>
      </w:r>
    </w:p>
    <w:p w14:paraId="7D802EDF" w14:textId="77777777" w:rsidR="00BF624D" w:rsidRDefault="00BF624D" w:rsidP="00BF624D"/>
    <w:p w14:paraId="5133E3F8" w14:textId="2D86C289" w:rsidR="003F049E" w:rsidRDefault="006E1324" w:rsidP="00BF624D">
      <w:r>
        <w:fldChar w:fldCharType="begin"/>
      </w:r>
      <w:r>
        <w:instrText xml:space="preserve"> REF _Ref164643225 \h </w:instrText>
      </w:r>
      <w:r>
        <w:fldChar w:fldCharType="separate"/>
      </w:r>
      <w:r w:rsidR="00EC05EC">
        <w:t xml:space="preserve">Рис </w:t>
      </w:r>
      <w:r w:rsidR="00EC05EC">
        <w:rPr>
          <w:noProof/>
        </w:rPr>
        <w:t>1</w:t>
      </w:r>
      <w:r w:rsidR="00EC05EC">
        <w:t>. Принципиальная электрическая схема измерительного стенда</w:t>
      </w:r>
      <w:r>
        <w:fldChar w:fldCharType="end"/>
      </w:r>
    </w:p>
    <w:p w14:paraId="4EBD8C8A" w14:textId="77777777" w:rsidR="00BF624D" w:rsidRPr="00BF624D" w:rsidRDefault="00BF624D" w:rsidP="00BF624D"/>
    <w:p w14:paraId="58C5761A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759"/>
        <w:gridCol w:w="1161"/>
        <w:gridCol w:w="759"/>
        <w:gridCol w:w="1161"/>
      </w:tblGrid>
      <w:tr w:rsidR="004659B5" w:rsidRPr="004659B5" w14:paraId="3FC2DAA1" w14:textId="77777777" w:rsidTr="004659B5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77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N опыта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289AA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Анодное напряжение</w:t>
            </w:r>
          </w:p>
        </w:tc>
      </w:tr>
      <w:tr w:rsidR="004659B5" w:rsidRPr="004659B5" w14:paraId="2F39008B" w14:textId="77777777" w:rsidTr="004659B5">
        <w:trPr>
          <w:trHeight w:val="288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4A2F07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DF8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U = 9В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5E42E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U = 11 В</w:t>
            </w:r>
          </w:p>
        </w:tc>
      </w:tr>
      <w:tr w:rsidR="004659B5" w:rsidRPr="004659B5" w14:paraId="2F2C9AE2" w14:textId="77777777" w:rsidTr="004659B5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D69490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1768" w14:textId="0CC1860B" w:rsidR="004659B5" w:rsidRPr="004659B5" w:rsidRDefault="00000000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oMath>
            <w:r w:rsidR="004C0481"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="004C0481"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  <w:t>мА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A203" w14:textId="04AC3A08" w:rsidR="004659B5" w:rsidRPr="004659B5" w:rsidRDefault="00000000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, мА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0D86" w14:textId="1C06BE09" w:rsidR="004659B5" w:rsidRPr="004659B5" w:rsidRDefault="00000000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L</m:t>
                  </m:r>
                </m:sub>
              </m:sSub>
            </m:oMath>
            <w:r w:rsidR="004C048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,мА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BD5FA" w14:textId="0301AF06" w:rsidR="004659B5" w:rsidRPr="004659B5" w:rsidRDefault="00000000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</m:oMath>
            <w:r w:rsidR="004C048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,мА</w:t>
            </w:r>
          </w:p>
        </w:tc>
      </w:tr>
      <w:tr w:rsidR="004659B5" w:rsidRPr="004659B5" w14:paraId="67B282CB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E996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0C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47E4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87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316E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39D2C311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08EA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352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D9BA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E24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AEB5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0,2797</w:t>
            </w:r>
          </w:p>
        </w:tc>
      </w:tr>
      <w:tr w:rsidR="004659B5" w:rsidRPr="004659B5" w14:paraId="474561B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3D0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942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E690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8CA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4BAF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57631AD2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23DA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6AB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283F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7FB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BFD5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0,2805</w:t>
            </w:r>
          </w:p>
        </w:tc>
      </w:tr>
      <w:tr w:rsidR="004659B5" w:rsidRPr="004659B5" w14:paraId="3904C397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8BBE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C5E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067C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61F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92A3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0,2809</w:t>
            </w:r>
          </w:p>
        </w:tc>
      </w:tr>
      <w:tr w:rsidR="004659B5" w:rsidRPr="004659B5" w14:paraId="0D2EE1F6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424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C5F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9E62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5A6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B30E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0,2811</w:t>
            </w:r>
          </w:p>
        </w:tc>
      </w:tr>
      <w:tr w:rsidR="004659B5" w:rsidRPr="004659B5" w14:paraId="4CC7F16C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F531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01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A17D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6F0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A7D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0,282</w:t>
            </w:r>
          </w:p>
        </w:tc>
      </w:tr>
      <w:tr w:rsidR="004659B5" w:rsidRPr="004659B5" w14:paraId="7976C1AA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5AD2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80B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7CF1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08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B76B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0,2801</w:t>
            </w:r>
          </w:p>
        </w:tc>
      </w:tr>
      <w:tr w:rsidR="004659B5" w:rsidRPr="004659B5" w14:paraId="6FF3275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9FE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DC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9AAC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0,2232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5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944D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0,2734</w:t>
            </w:r>
          </w:p>
        </w:tc>
      </w:tr>
      <w:tr w:rsidR="004659B5" w:rsidRPr="004659B5" w14:paraId="0C3B345F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97E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674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1D0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0,2022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A62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AEFB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0,2474</w:t>
            </w:r>
          </w:p>
        </w:tc>
      </w:tr>
      <w:tr w:rsidR="004659B5" w:rsidRPr="004659B5" w14:paraId="72081902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4E1C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4AC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FE36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ACD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AF72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0,1883</w:t>
            </w:r>
          </w:p>
        </w:tc>
      </w:tr>
      <w:tr w:rsidR="004659B5" w:rsidRPr="004659B5" w14:paraId="7204B7A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4686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E1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993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0,1072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709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3ADF1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0,1504</w:t>
            </w:r>
          </w:p>
        </w:tc>
      </w:tr>
      <w:tr w:rsidR="004659B5" w:rsidRPr="004659B5" w14:paraId="02D0EF0B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6C8A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F7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00AA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0C9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012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0,1216</w:t>
            </w:r>
          </w:p>
        </w:tc>
      </w:tr>
      <w:tr w:rsidR="004659B5" w:rsidRPr="004659B5" w14:paraId="5F68DF09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38F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FA0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9F7A0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6C1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9C78A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0,1119</w:t>
            </w:r>
          </w:p>
        </w:tc>
      </w:tr>
      <w:tr w:rsidR="004659B5" w:rsidRPr="004659B5" w14:paraId="17E3CB6F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1374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9FC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5531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0,0532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2D6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4357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0,0941</w:t>
            </w:r>
          </w:p>
        </w:tc>
      </w:tr>
      <w:tr w:rsidR="004659B5" w:rsidRPr="004659B5" w14:paraId="2ADB0E7A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137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079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FC8C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27F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4A06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0,0824</w:t>
            </w:r>
          </w:p>
        </w:tc>
      </w:tr>
      <w:tr w:rsidR="004659B5" w:rsidRPr="004659B5" w14:paraId="39B2044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71D7C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C9B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1A8F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D43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627C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0,0706</w:t>
            </w:r>
          </w:p>
        </w:tc>
      </w:tr>
      <w:tr w:rsidR="004659B5" w:rsidRPr="004659B5" w14:paraId="2052575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9D42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F72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91E2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BF7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8787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0,0611</w:t>
            </w:r>
          </w:p>
        </w:tc>
      </w:tr>
      <w:tr w:rsidR="004659B5" w:rsidRPr="004659B5" w14:paraId="468B7A8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D1326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664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4AAF3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0,0342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2177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3AF5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0,0555</w:t>
            </w:r>
          </w:p>
        </w:tc>
      </w:tr>
      <w:tr w:rsidR="004659B5" w:rsidRPr="004659B5" w14:paraId="56937775" w14:textId="77777777" w:rsidTr="004659B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8245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309E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0DF8F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9B4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6FF78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0,0487</w:t>
            </w:r>
          </w:p>
        </w:tc>
      </w:tr>
      <w:tr w:rsidR="004659B5" w:rsidRPr="004659B5" w14:paraId="37B13927" w14:textId="77777777" w:rsidTr="004659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AADAD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E73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3B23" w14:textId="77777777" w:rsidR="004659B5" w:rsidRPr="004659B5" w:rsidRDefault="004659B5" w:rsidP="004659B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5A85" w14:textId="77777777" w:rsidR="004659B5" w:rsidRPr="004659B5" w:rsidRDefault="004659B5" w:rsidP="004659B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491FC" w14:textId="77777777" w:rsidR="004659B5" w:rsidRPr="004659B5" w:rsidRDefault="004659B5" w:rsidP="00A44FF7">
            <w:pPr>
              <w:keepNext/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659B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0,0451</w:t>
            </w:r>
          </w:p>
        </w:tc>
      </w:tr>
    </w:tbl>
    <w:p w14:paraId="51F54BE4" w14:textId="62CC8EEB" w:rsidR="00915FF8" w:rsidRDefault="00A44FF7" w:rsidP="00633868">
      <w:pPr>
        <w:pStyle w:val="af"/>
        <w:jc w:val="center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EC05E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Pr="005766E6">
        <w:t xml:space="preserve">Зависимость напряжения </w:t>
      </w:r>
      <w:r w:rsidRPr="005766E6">
        <w:rPr>
          <w:rFonts w:ascii="Cambria Math" w:hAnsi="Cambria Math" w:cs="Cambria Math"/>
        </w:rPr>
        <w:t>𝑈𝑅</w:t>
      </w:r>
      <w:r w:rsidRPr="005766E6">
        <w:t xml:space="preserve"> от тока в соленоиде</w:t>
      </w:r>
    </w:p>
    <w:p w14:paraId="5DE37C1E" w14:textId="77777777" w:rsidR="00915FF8" w:rsidRDefault="00915FF8">
      <w:pPr>
        <w:widowControl/>
        <w:autoSpaceDE/>
        <w:autoSpaceDN/>
        <w:adjustRightInd/>
      </w:pPr>
      <w:r>
        <w:br w:type="page"/>
      </w:r>
    </w:p>
    <w:p w14:paraId="7BB42C3D" w14:textId="4A6D4B03" w:rsidR="006C48AD" w:rsidRPr="00BF624D" w:rsidRDefault="006C48AD" w:rsidP="00BF624D">
      <w:r w:rsidRPr="00BF624D">
        <w:lastRenderedPageBreak/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4220" w:type="dxa"/>
        <w:jc w:val="center"/>
        <w:tblLook w:val="04A0" w:firstRow="1" w:lastRow="0" w:firstColumn="1" w:lastColumn="0" w:noHBand="0" w:noVBand="1"/>
      </w:tblPr>
      <w:tblGrid>
        <w:gridCol w:w="960"/>
        <w:gridCol w:w="1018"/>
        <w:gridCol w:w="1138"/>
        <w:gridCol w:w="1380"/>
      </w:tblGrid>
      <w:tr w:rsidR="00A44FF7" w:rsidRPr="00A44FF7" w14:paraId="476DB711" w14:textId="77777777" w:rsidTr="00A44FF7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5273" w14:textId="6A244E66" w:rsidR="00A44FF7" w:rsidRPr="00A44FF7" w:rsidRDefault="00A44FF7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U</w:t>
            </w:r>
            <w:r w:rsidR="008455F9">
              <w:rPr>
                <w:rFonts w:ascii="Calibri" w:hAnsi="Calibri" w:cs="Calibri"/>
                <w:b/>
                <w:bCs/>
                <w:iCs w:val="0"/>
                <w:color w:val="000000"/>
                <w:sz w:val="22"/>
                <w:szCs w:val="22"/>
              </w:rPr>
              <w:t>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CDB" w14:textId="634584BC" w:rsidR="00A44FF7" w:rsidRPr="00A44FF7" w:rsidRDefault="00000000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 w:val="0"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мкА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BE13" w14:textId="5F42631E" w:rsidR="00A44FF7" w:rsidRPr="00A44FF7" w:rsidRDefault="00000000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мкТл</m:t>
                </m:r>
              </m:oMath>
            </m:oMathPara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DD8AA" w14:textId="4BAC6597" w:rsidR="00A44FF7" w:rsidRPr="00A44FF7" w:rsidRDefault="00A44FF7" w:rsidP="00A44FF7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e/m</w:t>
            </w:r>
            <w:r w:rsidR="00FE1FE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Кл/кг</w:t>
            </w:r>
          </w:p>
        </w:tc>
      </w:tr>
      <w:tr w:rsidR="00A44FF7" w:rsidRPr="00A44FF7" w14:paraId="5D10315C" w14:textId="77777777" w:rsidTr="00A44FF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E1B0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6F6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E607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0,008033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B9281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1,23977E+11</w:t>
            </w:r>
          </w:p>
        </w:tc>
      </w:tr>
      <w:tr w:rsidR="00A44FF7" w:rsidRPr="00A44FF7" w14:paraId="763CC68D" w14:textId="77777777" w:rsidTr="00A44F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6FBC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6CEA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433F" w14:textId="77777777" w:rsidR="00A44FF7" w:rsidRPr="00A44FF7" w:rsidRDefault="00A44FF7" w:rsidP="00A44FF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0,008033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093A3" w14:textId="77777777" w:rsidR="00A44FF7" w:rsidRPr="00A44FF7" w:rsidRDefault="00A44FF7" w:rsidP="007951A5">
            <w:pPr>
              <w:keepNext/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A44FF7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1,51527E+11</w:t>
            </w:r>
          </w:p>
        </w:tc>
      </w:tr>
    </w:tbl>
    <w:p w14:paraId="3BE77432" w14:textId="74D6A117" w:rsidR="00874990" w:rsidRPr="00874990" w:rsidRDefault="007951A5" w:rsidP="00874990">
      <w:pPr>
        <w:pStyle w:val="af"/>
        <w:jc w:val="center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EC05EC">
        <w:rPr>
          <w:noProof/>
        </w:rPr>
        <w:t>2</w:t>
      </w:r>
      <w:r w:rsidR="00000000">
        <w:rPr>
          <w:noProof/>
        </w:rPr>
        <w:fldChar w:fldCharType="end"/>
      </w:r>
      <w:r>
        <w:t>. Значения критической силы катодного тока и индукции</w:t>
      </w:r>
    </w:p>
    <w:p w14:paraId="23E85336" w14:textId="181296EC" w:rsidR="00FE1FEC" w:rsidRPr="00874990" w:rsidRDefault="00000000" w:rsidP="00FE1F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=1,3*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*0,22*1500*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0,036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0,037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=0,008033 </m:t>
          </m:r>
          <m:r>
            <w:rPr>
              <w:rFonts w:ascii="Cambria Math" w:hAnsi="Cambria Math"/>
            </w:rPr>
            <m:t>мкТл</m:t>
          </m:r>
        </m:oMath>
      </m:oMathPara>
    </w:p>
    <w:p w14:paraId="36CE220F" w14:textId="373B4A95" w:rsidR="00874990" w:rsidRPr="00773AC0" w:rsidRDefault="00000000" w:rsidP="00FE1FE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8*9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0,008033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=1,23977*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</m:sSup>
        </m:oMath>
      </m:oMathPara>
    </w:p>
    <w:p w14:paraId="41AFD942" w14:textId="77777777" w:rsidR="00773AC0" w:rsidRPr="00773AC0" w:rsidRDefault="00773AC0" w:rsidP="00FE1FEC">
      <w:pPr>
        <w:rPr>
          <w:i/>
        </w:rPr>
      </w:pPr>
    </w:p>
    <w:p w14:paraId="41E888EC" w14:textId="262904C9" w:rsidR="00773AC0" w:rsidRPr="00773AC0" w:rsidRDefault="00773AC0" w:rsidP="00FE1FEC">
      <w:pPr>
        <w:rPr>
          <w:i/>
        </w:rPr>
      </w:pPr>
      <w:r>
        <w:rPr>
          <w:i/>
        </w:rPr>
        <w:t xml:space="preserve">Среднее значение удельного заряда электрона -  </w:t>
      </w:r>
      <m:oMath>
        <m:r>
          <w:rPr>
            <w:rFonts w:ascii="Cambria Math" w:hAnsi="Cambria Math"/>
          </w:rPr>
          <m:t>1,37752*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</w:p>
    <w:p w14:paraId="2E1F8A78" w14:textId="4183C97E" w:rsidR="00773AC0" w:rsidRPr="002861CA" w:rsidRDefault="00773AC0" w:rsidP="00FE1FEC">
      <w:pPr>
        <w:rPr>
          <w:i/>
        </w:rPr>
      </w:pPr>
      <w:r>
        <w:rPr>
          <w:i/>
        </w:rPr>
        <w:t xml:space="preserve">Угловой коэффициент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 U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 0</m:t>
        </m:r>
      </m:oMath>
    </w:p>
    <w:p w14:paraId="7EA35281" w14:textId="77777777" w:rsidR="008D07FC" w:rsidRPr="002861CA" w:rsidRDefault="008D07FC" w:rsidP="00FE1FEC">
      <w:pPr>
        <w:rPr>
          <w:i/>
        </w:rPr>
      </w:pPr>
    </w:p>
    <w:p w14:paraId="4A121C17" w14:textId="0AF7219E" w:rsidR="006C48AD" w:rsidRPr="002861CA" w:rsidRDefault="006C48AD" w:rsidP="00773AC0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4814D658" w14:textId="0334EABF" w:rsidR="00DE02A6" w:rsidRPr="00DE02A6" w:rsidRDefault="00DE02A6" w:rsidP="00EF5169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=1,378*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</m:sSup>
        </m:oMath>
      </m:oMathPara>
    </w:p>
    <w:p w14:paraId="66DBD92D" w14:textId="67FC4DBB" w:rsidR="00DE02A6" w:rsidRPr="00DE02A6" w:rsidRDefault="00DE02A6" w:rsidP="00EF516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1,378*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1,378*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100%= 10%</m:t>
          </m:r>
        </m:oMath>
      </m:oMathPara>
    </w:p>
    <w:p w14:paraId="5752E503" w14:textId="39C14F88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685C0B7D" w14:textId="1E082076" w:rsidR="00B43338" w:rsidRDefault="00C91DBF" w:rsidP="00EF5169">
      <w:r>
        <w:fldChar w:fldCharType="begin"/>
      </w:r>
      <w:r>
        <w:instrText xml:space="preserve"> REF _Ref164645627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1</w:t>
      </w:r>
      <w:r w:rsidR="00EC05EC">
        <w:t xml:space="preserve">. </w:t>
      </w:r>
      <w:r w:rsidR="00EC05EC" w:rsidRPr="00056ECB">
        <w:t>Зависимость анодного тока диода от тока на соленоиде</w:t>
      </w:r>
      <w:r>
        <w:fldChar w:fldCharType="end"/>
      </w:r>
    </w:p>
    <w:p w14:paraId="40811C5E" w14:textId="309CB9DE" w:rsidR="00B43338" w:rsidRDefault="00C91DBF" w:rsidP="00EF5169">
      <w:r>
        <w:fldChar w:fldCharType="begin"/>
      </w:r>
      <w:r>
        <w:instrText xml:space="preserve"> REF _Ref164645629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2</w:t>
      </w:r>
      <w:r w:rsidR="00EC05EC">
        <w:t xml:space="preserve">. </w:t>
      </w:r>
      <w:r w:rsidR="00EC05EC" w:rsidRPr="005A2FA3">
        <w:t>Зависимость Ia/IL от IL</w:t>
      </w:r>
      <w:r>
        <w:fldChar w:fldCharType="end"/>
      </w:r>
    </w:p>
    <w:p w14:paraId="05DC14CE" w14:textId="14E49BCA" w:rsidR="00F0595E" w:rsidRDefault="00B43338" w:rsidP="00EF5169">
      <w:r>
        <w:fldChar w:fldCharType="begin"/>
      </w:r>
      <w:r>
        <w:instrText xml:space="preserve"> REF _Ref164645648 \h </w:instrText>
      </w:r>
      <w:r>
        <w:fldChar w:fldCharType="separate"/>
      </w:r>
      <w:r w:rsidR="00EC05EC">
        <w:t xml:space="preserve">График </w:t>
      </w:r>
      <w:r w:rsidR="00EC05EC">
        <w:rPr>
          <w:noProof/>
        </w:rPr>
        <w:t>3</w:t>
      </w:r>
      <w:r w:rsidR="00EC05EC">
        <w:t xml:space="preserve">. </w:t>
      </w:r>
      <w:r w:rsidR="00EC05EC" w:rsidRPr="00AF5DCD">
        <w:t>Зависимость Bc^2 от анодного напряжения U</w:t>
      </w:r>
      <w:r>
        <w:fldChar w:fldCharType="end"/>
      </w:r>
    </w:p>
    <w:p w14:paraId="6716CE98" w14:textId="77777777" w:rsidR="00EF5169" w:rsidRPr="00EF5169" w:rsidRDefault="00EF5169" w:rsidP="00EF5169"/>
    <w:p w14:paraId="71007A0D" w14:textId="77777777" w:rsidR="006C48AD" w:rsidRDefault="006C48AD" w:rsidP="00EF5169">
      <w:r w:rsidRPr="00EF5169">
        <w:t>12. Окончательные результаты.</w:t>
      </w:r>
    </w:p>
    <w:p w14:paraId="3A5746F3" w14:textId="77777777" w:rsidR="00EF5169" w:rsidRDefault="00EF5169" w:rsidP="00EF5169"/>
    <w:p w14:paraId="4149A66E" w14:textId="103020CB" w:rsidR="00F0595E" w:rsidRPr="002861CA" w:rsidRDefault="008D7E20" w:rsidP="00EF5169">
      <w:pPr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1,37±0,1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1A51D7" w:rsidRPr="002861CA">
        <w:rPr>
          <w:i/>
        </w:rPr>
        <w:tab/>
      </w:r>
      <w:r w:rsidR="001A51D7" w:rsidRPr="002861CA">
        <w:rPr>
          <w:i/>
        </w:rPr>
        <w:tab/>
      </w:r>
      <w:r w:rsidR="001A51D7" w:rsidRPr="002861CA">
        <w:rPr>
          <w:i/>
        </w:rPr>
        <w:tab/>
      </w:r>
      <w:r w:rsidR="00584275" w:rsidRPr="002861CA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10%</m:t>
        </m:r>
      </m:oMath>
    </w:p>
    <w:p w14:paraId="63FE468D" w14:textId="77777777" w:rsidR="00EF5169" w:rsidRPr="002861CA" w:rsidRDefault="00EF5169" w:rsidP="00EF5169"/>
    <w:p w14:paraId="2CE58DA1" w14:textId="77777777" w:rsidR="00EF5169" w:rsidRPr="00EF5169" w:rsidRDefault="00EF5169" w:rsidP="00EF5169"/>
    <w:p w14:paraId="2E81BD8A" w14:textId="3A835D15" w:rsidR="00667D6E" w:rsidRDefault="006C48AD" w:rsidP="00EF5169">
      <w:r w:rsidRPr="00EF5169">
        <w:t>13. Выводы и анализ результатов работы.</w:t>
      </w:r>
    </w:p>
    <w:p w14:paraId="1DBB2A9B" w14:textId="082ECE67" w:rsidR="004633C9" w:rsidRPr="00667D6E" w:rsidRDefault="004633C9" w:rsidP="00EF5169">
      <w:r>
        <w:t xml:space="preserve">Табличное значение удельного заряда электрона не попало в промежуток, полученный в результате экспериментальных измерений. Это произошло </w:t>
      </w:r>
      <w:r w:rsidR="007F57CB">
        <w:t>из-за того, что</w:t>
      </w:r>
      <w:r>
        <w:t xml:space="preserve"> при вычислениях мы рассматривали только два значения напряжения</w:t>
      </w:r>
      <w:r w:rsidR="00BA4107">
        <w:t xml:space="preserve">, чего недостаточно </w:t>
      </w:r>
    </w:p>
    <w:p w14:paraId="0BDA662C" w14:textId="05CA7E62" w:rsidR="00E52789" w:rsidRDefault="00940152">
      <w:pPr>
        <w:widowControl/>
        <w:autoSpaceDE/>
        <w:autoSpaceDN/>
        <w:adjustRightInd/>
      </w:pPr>
      <w:r>
        <w:br w:type="page"/>
      </w:r>
      <w:r w:rsidR="00E52789">
        <w:rPr>
          <w:noProof/>
        </w:rPr>
        <w:lastRenderedPageBreak/>
        <w:drawing>
          <wp:inline distT="0" distB="0" distL="0" distR="0" wp14:anchorId="457FA49A" wp14:editId="56E47923">
            <wp:extent cx="6256016" cy="8346880"/>
            <wp:effectExtent l="0" t="0" r="0" b="0"/>
            <wp:docPr id="130505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08" cy="83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98D" w14:textId="77777777" w:rsidR="00E52789" w:rsidRDefault="00E52789">
      <w:pPr>
        <w:widowControl/>
        <w:autoSpaceDE/>
        <w:autoSpaceDN/>
        <w:adjustRightInd/>
      </w:pPr>
      <w:r>
        <w:br w:type="page"/>
      </w:r>
    </w:p>
    <w:p w14:paraId="5052B75B" w14:textId="77777777" w:rsidR="00940152" w:rsidRDefault="00940152">
      <w:pPr>
        <w:widowControl/>
        <w:autoSpaceDE/>
        <w:autoSpaceDN/>
        <w:adjustRightInd/>
      </w:pPr>
    </w:p>
    <w:p w14:paraId="75CC5904" w14:textId="13E41D5E" w:rsidR="006C48AD" w:rsidRDefault="00940152" w:rsidP="00940152">
      <w:pPr>
        <w:pStyle w:val="ad"/>
        <w:jc w:val="center"/>
      </w:pPr>
      <w:r>
        <w:t>Приложение 1</w:t>
      </w:r>
    </w:p>
    <w:p w14:paraId="654A0DB4" w14:textId="77777777" w:rsidR="00940152" w:rsidRDefault="00940152" w:rsidP="00940152">
      <w:pPr>
        <w:keepNext/>
        <w:jc w:val="center"/>
      </w:pPr>
      <w:r>
        <w:rPr>
          <w:noProof/>
        </w:rPr>
        <w:drawing>
          <wp:inline distT="0" distB="0" distL="0" distR="0" wp14:anchorId="52B76564" wp14:editId="60B9A0F1">
            <wp:extent cx="3752850" cy="2028825"/>
            <wp:effectExtent l="0" t="0" r="0" b="9525"/>
            <wp:docPr id="5" name="Рисунок 5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68F8" w14:textId="033DE4DF" w:rsidR="002E4C57" w:rsidRPr="002861CA" w:rsidRDefault="00940152" w:rsidP="00940152">
      <w:pPr>
        <w:pStyle w:val="af"/>
        <w:jc w:val="center"/>
      </w:pPr>
      <w:bookmarkStart w:id="2" w:name="_Ref164643225"/>
      <w:r>
        <w:t xml:space="preserve">Рис </w:t>
      </w:r>
      <w:r w:rsidR="00000000">
        <w:fldChar w:fldCharType="begin"/>
      </w:r>
      <w:r w:rsidR="00000000">
        <w:instrText xml:space="preserve"> SEQ Рис \* ARABIC </w:instrText>
      </w:r>
      <w:r w:rsidR="00000000">
        <w:fldChar w:fldCharType="separate"/>
      </w:r>
      <w:r w:rsidR="00EC05EC">
        <w:rPr>
          <w:noProof/>
        </w:rPr>
        <w:t>1</w:t>
      </w:r>
      <w:r w:rsidR="00000000">
        <w:rPr>
          <w:noProof/>
        </w:rPr>
        <w:fldChar w:fldCharType="end"/>
      </w:r>
      <w:r>
        <w:t>. Принципиальная электрическая схема измерительного стенда</w:t>
      </w:r>
      <w:bookmarkEnd w:id="2"/>
    </w:p>
    <w:p w14:paraId="17AB7BEA" w14:textId="77777777" w:rsidR="00D95A98" w:rsidRDefault="00D95A98">
      <w:pPr>
        <w:widowControl/>
        <w:autoSpaceDE/>
        <w:autoSpaceDN/>
        <w:adjustRightIn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9E87E5" w14:textId="122A1936" w:rsidR="002E4C57" w:rsidRDefault="00D95A98" w:rsidP="00D95A98">
      <w:pPr>
        <w:pStyle w:val="ad"/>
        <w:jc w:val="center"/>
      </w:pPr>
      <w:r>
        <w:lastRenderedPageBreak/>
        <w:t>Приложение 2</w:t>
      </w:r>
    </w:p>
    <w:p w14:paraId="21D004E1" w14:textId="77777777" w:rsidR="00F0595E" w:rsidRDefault="00F0595E" w:rsidP="00EE0E9B">
      <w:pPr>
        <w:tabs>
          <w:tab w:val="left" w:pos="1089"/>
        </w:tabs>
      </w:pPr>
    </w:p>
    <w:p w14:paraId="459E456C" w14:textId="61B1E0AC" w:rsidR="00D95A98" w:rsidRDefault="00AA297B" w:rsidP="00D95A98">
      <w:pPr>
        <w:keepNext/>
        <w:tabs>
          <w:tab w:val="left" w:pos="1089"/>
        </w:tabs>
      </w:pPr>
      <w:r>
        <w:rPr>
          <w:noProof/>
        </w:rPr>
        <w:drawing>
          <wp:inline distT="0" distB="0" distL="0" distR="0" wp14:anchorId="17DEFBA0" wp14:editId="29134D0C">
            <wp:extent cx="6482080" cy="2689860"/>
            <wp:effectExtent l="0" t="0" r="0" b="0"/>
            <wp:docPr id="756194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064CFB-9AD3-8EF1-BAFF-08DF071FC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18DDA6" w14:textId="142381CD" w:rsidR="00D95A98" w:rsidRDefault="00D95A98" w:rsidP="00D95A98">
      <w:pPr>
        <w:pStyle w:val="af"/>
      </w:pPr>
      <w:bookmarkStart w:id="3" w:name="_Ref164645627"/>
      <w:r>
        <w:t xml:space="preserve">График </w:t>
      </w:r>
      <w:r w:rsidR="00000000">
        <w:fldChar w:fldCharType="begin"/>
      </w:r>
      <w:r w:rsidR="00000000">
        <w:instrText xml:space="preserve"> SEQ График \* ARABIC </w:instrText>
      </w:r>
      <w:r w:rsidR="00000000">
        <w:fldChar w:fldCharType="separate"/>
      </w:r>
      <w:r w:rsidR="00EC05E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Pr="00056ECB">
        <w:t>Зависимость анодного тока диода от тока на соленоиде</w:t>
      </w:r>
      <w:bookmarkEnd w:id="3"/>
    </w:p>
    <w:p w14:paraId="2C5FB74E" w14:textId="77777777" w:rsidR="00D95A98" w:rsidRDefault="00D95A98" w:rsidP="00D95A98">
      <w:pPr>
        <w:keepNext/>
      </w:pPr>
      <w:r>
        <w:rPr>
          <w:noProof/>
        </w:rPr>
        <w:drawing>
          <wp:inline distT="0" distB="0" distL="0" distR="0" wp14:anchorId="24C5D705" wp14:editId="076C9FF7">
            <wp:extent cx="6482080" cy="2332355"/>
            <wp:effectExtent l="0" t="0" r="13970" b="10795"/>
            <wp:docPr id="10958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436169-5325-4DCD-D657-66D1F6D71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627F23" w14:textId="13520AF2" w:rsidR="00D95A98" w:rsidRDefault="00D95A98" w:rsidP="00D95A98">
      <w:pPr>
        <w:pStyle w:val="af"/>
      </w:pPr>
      <w:bookmarkStart w:id="4" w:name="_Ref164645629"/>
      <w:r>
        <w:t xml:space="preserve">График </w:t>
      </w:r>
      <w:r w:rsidR="00000000">
        <w:fldChar w:fldCharType="begin"/>
      </w:r>
      <w:r w:rsidR="00000000">
        <w:instrText xml:space="preserve"> SEQ График \* ARABIC </w:instrText>
      </w:r>
      <w:r w:rsidR="00000000">
        <w:fldChar w:fldCharType="separate"/>
      </w:r>
      <w:r w:rsidR="00EC05E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</w:t>
      </w:r>
      <w:r w:rsidRPr="005A2FA3">
        <w:t>Зависимость Ia/IL от IL</w:t>
      </w:r>
      <w:bookmarkEnd w:id="4"/>
    </w:p>
    <w:p w14:paraId="4C55BFDF" w14:textId="77777777" w:rsidR="00C91DBF" w:rsidRDefault="0076796A" w:rsidP="00C91DBF">
      <w:pPr>
        <w:keepNext/>
      </w:pPr>
      <w:r>
        <w:rPr>
          <w:noProof/>
        </w:rPr>
        <w:drawing>
          <wp:inline distT="0" distB="0" distL="0" distR="0" wp14:anchorId="4C3169A9" wp14:editId="122F8E6E">
            <wp:extent cx="6191250" cy="2743200"/>
            <wp:effectExtent l="0" t="0" r="0" b="0"/>
            <wp:docPr id="18044350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3D70548-C507-2600-1366-375C576BA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676C61" w14:textId="6933C57F" w:rsidR="002861CA" w:rsidRDefault="00C91DBF" w:rsidP="002861CA">
      <w:pPr>
        <w:pStyle w:val="af"/>
        <w:rPr>
          <w:lang w:val="en-US"/>
        </w:rPr>
      </w:pPr>
      <w:bookmarkStart w:id="5" w:name="_Ref164645648"/>
      <w:r>
        <w:t xml:space="preserve">График </w:t>
      </w:r>
      <w:r w:rsidR="00000000">
        <w:fldChar w:fldCharType="begin"/>
      </w:r>
      <w:r w:rsidR="00000000">
        <w:instrText xml:space="preserve"> SEQ График \* ARABIC </w:instrText>
      </w:r>
      <w:r w:rsidR="00000000">
        <w:fldChar w:fldCharType="separate"/>
      </w:r>
      <w:r w:rsidR="00EC05E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</w:t>
      </w:r>
      <w:r w:rsidRPr="00AF5DCD">
        <w:t>Зависимость Bc^2 от анодного напряжения U</w:t>
      </w:r>
      <w:bookmarkEnd w:id="5"/>
    </w:p>
    <w:p w14:paraId="022C7DD8" w14:textId="77777777" w:rsidR="002861CA" w:rsidRDefault="002861CA">
      <w:pPr>
        <w:widowControl/>
        <w:autoSpaceDE/>
        <w:autoSpaceDN/>
        <w:adjustRightInd/>
        <w:rPr>
          <w:i/>
          <w:iCs w:val="0"/>
          <w:color w:val="1F497D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5EF49CE4" w14:textId="48DE1829" w:rsidR="002861CA" w:rsidRDefault="002861CA" w:rsidP="002861CA">
      <w:pPr>
        <w:pStyle w:val="af"/>
        <w:rPr>
          <w:lang w:val="en-US"/>
        </w:rPr>
      </w:pPr>
      <w:r w:rsidRPr="002861CA">
        <w:rPr>
          <w:lang w:val="en-US"/>
        </w:rPr>
        <w:lastRenderedPageBreak/>
        <w:drawing>
          <wp:inline distT="0" distB="0" distL="0" distR="0" wp14:anchorId="0B51A7C0" wp14:editId="6667E062">
            <wp:extent cx="6482080" cy="1892935"/>
            <wp:effectExtent l="0" t="0" r="0" b="0"/>
            <wp:docPr id="202397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9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81B7" w14:textId="55CD9755" w:rsidR="002861CA" w:rsidRPr="00976872" w:rsidRDefault="00976872" w:rsidP="002861CA">
      <w:pPr>
        <w:pStyle w:val="ab"/>
        <w:numPr>
          <w:ilvl w:val="0"/>
          <w:numId w:val="5"/>
        </w:numPr>
        <w:rPr>
          <w:lang w:val="en-US"/>
        </w:rPr>
      </w:pPr>
      <w:r>
        <w:t>Табличное значение удельного заряда электрона</w:t>
      </w:r>
    </w:p>
    <w:p w14:paraId="135BA674" w14:textId="6607A5A5" w:rsidR="00976872" w:rsidRPr="00976872" w:rsidRDefault="00976872" w:rsidP="00976872">
      <w:pPr>
        <w:pStyle w:val="ab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=1,76*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206B25B" w14:textId="13FDEF7C" w:rsidR="00976872" w:rsidRDefault="00976872" w:rsidP="00976872">
      <w:pPr>
        <w:pStyle w:val="ab"/>
      </w:pPr>
      <w:r>
        <w:t>Найденное значение</w:t>
      </w:r>
    </w:p>
    <w:p w14:paraId="15EDC1C5" w14:textId="0B0685DE" w:rsidR="00976872" w:rsidRPr="00976872" w:rsidRDefault="00976872" w:rsidP="00976872">
      <w:pPr>
        <w:pStyle w:val="ab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0,137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3AB57087" w14:textId="3E28F848" w:rsidR="00976872" w:rsidRDefault="00976872" w:rsidP="00976872">
      <w:pPr>
        <w:pStyle w:val="ab"/>
      </w:pPr>
      <w:r w:rsidRPr="00976872">
        <w:t xml:space="preserve">Табличное значение удельного заряда электрона не попало в промежуток, полученный в результате экспериментальных измерений. </w:t>
      </w:r>
    </w:p>
    <w:p w14:paraId="33F73AD3" w14:textId="0299C82C" w:rsidR="00976872" w:rsidRDefault="00976872" w:rsidP="00976872">
      <w:pPr>
        <w:pStyle w:val="ab"/>
        <w:numPr>
          <w:ilvl w:val="0"/>
          <w:numId w:val="5"/>
        </w:numPr>
      </w:pPr>
      <w:r>
        <w:t>Для нахождения скорости электрона воспользуемся законом сохранения энергии</w:t>
      </w:r>
    </w:p>
    <w:p w14:paraId="19D6C57A" w14:textId="493C331D" w:rsidR="00976872" w:rsidRPr="00976872" w:rsidRDefault="00976872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4993B8D" w14:textId="5E3F406F" w:rsidR="00976872" w:rsidRDefault="00976872" w:rsidP="00976872">
      <w:pPr>
        <w:pStyle w:val="ab"/>
        <w:rPr>
          <w:lang w:val="en-US"/>
        </w:rPr>
      </w:pPr>
      <w:r w:rsidRPr="00976872">
        <w:t>Электроны приобретают энергию равную работе электрического поля над ними:</w:t>
      </w:r>
    </w:p>
    <w:p w14:paraId="4836FC20" w14:textId="769CBFD7" w:rsidR="00976872" w:rsidRPr="00976872" w:rsidRDefault="00976872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 = eU</m:t>
          </m:r>
        </m:oMath>
      </m:oMathPara>
    </w:p>
    <w:p w14:paraId="0CB81DB8" w14:textId="3FB4983D" w:rsidR="00976872" w:rsidRPr="00976872" w:rsidRDefault="00976872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eU=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2319CDA1" w14:textId="7DDC4B3F" w:rsidR="00976872" w:rsidRPr="00EA5CFA" w:rsidRDefault="00EA5CFA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2U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2*11*1,515*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=1.</m:t>
          </m:r>
          <m:r>
            <w:rPr>
              <w:rFonts w:ascii="Cambria Math" w:hAnsi="Cambria Math"/>
              <w:lang w:val="en-US"/>
            </w:rPr>
            <m:t>83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4ECC803" w14:textId="6DB1B18C" w:rsidR="00EA5CFA" w:rsidRDefault="00EA5CFA" w:rsidP="00976872">
      <w:pPr>
        <w:pStyle w:val="ab"/>
      </w:pPr>
      <w:r>
        <w:t>Для нахождения радиуса кривизны воспользуемся уравнением центростремительной силы</w:t>
      </w:r>
    </w:p>
    <w:p w14:paraId="61057DB1" w14:textId="2F793634" w:rsidR="00EA5CFA" w:rsidRPr="00EA5CFA" w:rsidRDefault="00EA5CFA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30211353" w14:textId="36842473" w:rsidR="00EA5CFA" w:rsidRPr="00431AFA" w:rsidRDefault="00EA5CFA" w:rsidP="00976872">
      <w:pPr>
        <w:pStyle w:val="ab"/>
      </w:pPr>
      <w:r>
        <w:t>На движущийся электрон действует сил</w:t>
      </w:r>
      <w:r w:rsidR="006B44B5">
        <w:t>а</w:t>
      </w:r>
      <w:r>
        <w:t xml:space="preserve"> Лоренца</w:t>
      </w:r>
    </w:p>
    <w:p w14:paraId="29D98DAF" w14:textId="5020DFC4" w:rsidR="00EA5CFA" w:rsidRPr="00EA5CFA" w:rsidRDefault="00EA5CFA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  <w:lang w:val="en-US"/>
            </w:rPr>
            <m:t>qvB</m:t>
          </m:r>
        </m:oMath>
      </m:oMathPara>
    </w:p>
    <w:p w14:paraId="2CC8388A" w14:textId="2786C58B" w:rsidR="00EA5CFA" w:rsidRPr="00EA5CFA" w:rsidRDefault="00EA5CFA" w:rsidP="00976872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qvB=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17A47EA" w14:textId="2758A34D" w:rsidR="00EA5CFA" w:rsidRPr="00681BC7" w:rsidRDefault="00EA5CFA" w:rsidP="00976872">
      <w:pPr>
        <w:pStyle w:val="ab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qB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9.11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1.6*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0,008033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0,001</m:t>
          </m:r>
          <m:r>
            <w:rPr>
              <w:rFonts w:ascii="Cambria Math" w:hAnsi="Cambria Math"/>
              <w:lang w:val="en-US"/>
            </w:rPr>
            <m:t>29</m:t>
          </m:r>
          <m:r>
            <w:rPr>
              <w:rFonts w:ascii="Cambria Math" w:hAnsi="Cambria Math"/>
            </w:rPr>
            <m:t>м=1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</w:rPr>
            <m:t>мм</m:t>
          </m:r>
        </m:oMath>
      </m:oMathPara>
    </w:p>
    <w:p w14:paraId="182D2AF7" w14:textId="385A95F0" w:rsidR="00681BC7" w:rsidRPr="00771955" w:rsidRDefault="00F4725D" w:rsidP="00771955">
      <w:pPr>
        <w:pStyle w:val="ab"/>
        <w:numPr>
          <w:ilvl w:val="0"/>
          <w:numId w:val="5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30°</m:t>
                </m:r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038C39D9" w14:textId="5780CCF7" w:rsidR="00F4725D" w:rsidRPr="00F4725D" w:rsidRDefault="00F4725D" w:rsidP="00F4725D">
      <w:pPr>
        <w:pStyle w:val="ab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0.5=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</m:t>
              </m:r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861BEE1" w14:textId="3FC40932" w:rsidR="00F4725D" w:rsidRPr="00683E0B" w:rsidRDefault="00F4725D" w:rsidP="00F4725D">
      <w:pPr>
        <w:pStyle w:val="ab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 = 0.02</m:t>
          </m:r>
          <m:r>
            <w:rPr>
              <w:rFonts w:ascii="Cambria Math" w:hAnsi="Cambria Math"/>
            </w:rPr>
            <m:t>м</m:t>
          </m:r>
        </m:oMath>
      </m:oMathPara>
    </w:p>
    <w:p w14:paraId="231D90C6" w14:textId="03FEB3B3" w:rsidR="00683E0B" w:rsidRPr="00683E0B" w:rsidRDefault="00683E0B" w:rsidP="00683E0B">
      <w:pPr>
        <w:pStyle w:val="ab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1МэВ=</m:t>
          </m:r>
          <m:r>
            <w:rPr>
              <w:rFonts w:ascii="Cambria Math" w:hAnsi="Cambria Math"/>
            </w:rPr>
            <m:t>1,6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-13</m:t>
              </m:r>
            </m:sup>
          </m:sSup>
          <m:r>
            <w:rPr>
              <w:rFonts w:ascii="Cambria Math" w:hAnsi="Cambria Math"/>
            </w:rPr>
            <m:t>Д</m:t>
          </m:r>
          <m:r>
            <w:rPr>
              <w:rFonts w:ascii="Cambria Math" w:hAnsi="Cambria Math"/>
            </w:rPr>
            <m:t>ж</m:t>
          </m:r>
        </m:oMath>
      </m:oMathPara>
    </w:p>
    <w:p w14:paraId="335332B7" w14:textId="6C1D5B1E" w:rsidR="00683E0B" w:rsidRPr="00683E0B" w:rsidRDefault="00683E0B" w:rsidP="00683E0B">
      <w:pPr>
        <w:pStyle w:val="ab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1.6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1.673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-27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  <w:lang w:val="en-US"/>
            </w:rPr>
            <m:t>=1,38*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</w:rPr>
            <m:t>м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с</m:t>
          </m:r>
        </m:oMath>
      </m:oMathPara>
    </w:p>
    <w:p w14:paraId="126BE1BA" w14:textId="77777777" w:rsidR="00683E0B" w:rsidRPr="00683E0B" w:rsidRDefault="00683E0B" w:rsidP="00F4725D">
      <w:pPr>
        <w:pStyle w:val="ab"/>
        <w:rPr>
          <w:lang w:val="en-US"/>
        </w:rPr>
      </w:pPr>
    </w:p>
    <w:p w14:paraId="629A8171" w14:textId="02C5009D" w:rsidR="00F4725D" w:rsidRPr="00B852A1" w:rsidRDefault="00B852A1" w:rsidP="00B852A1">
      <w:pPr>
        <w:pStyle w:val="ab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1.673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1.38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1.6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=7.21</m:t>
          </m:r>
          <m:r>
            <w:rPr>
              <w:rFonts w:ascii="Cambria Math" w:hAnsi="Cambria Math"/>
            </w:rPr>
            <m:t>Тл</m:t>
          </m:r>
        </m:oMath>
      </m:oMathPara>
    </w:p>
    <w:p w14:paraId="556C44B4" w14:textId="77777777" w:rsidR="00EA5CFA" w:rsidRPr="00EA5CFA" w:rsidRDefault="00EA5CFA" w:rsidP="00976872">
      <w:pPr>
        <w:pStyle w:val="ab"/>
      </w:pPr>
    </w:p>
    <w:sectPr w:rsidR="00EA5CFA" w:rsidRPr="00EA5CFA" w:rsidSect="00A94FA4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48F02" w14:textId="77777777" w:rsidR="00EA1127" w:rsidRDefault="00EA1127">
      <w:r>
        <w:separator/>
      </w:r>
    </w:p>
  </w:endnote>
  <w:endnote w:type="continuationSeparator" w:id="0">
    <w:p w14:paraId="5734EC10" w14:textId="77777777" w:rsidR="00EA1127" w:rsidRDefault="00EA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C65C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2AF6AF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BB36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05FF322B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0AC4B" w14:textId="77777777" w:rsidR="00EA1127" w:rsidRDefault="00EA1127">
      <w:r>
        <w:separator/>
      </w:r>
    </w:p>
  </w:footnote>
  <w:footnote w:type="continuationSeparator" w:id="0">
    <w:p w14:paraId="347AAAF2" w14:textId="77777777" w:rsidR="00EA1127" w:rsidRDefault="00EA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8B9061" w14:textId="77777777" w:rsidTr="00534FDF">
      <w:tc>
        <w:tcPr>
          <w:tcW w:w="6663" w:type="dxa"/>
          <w:vAlign w:val="center"/>
        </w:tcPr>
        <w:p w14:paraId="3649670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02F03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0C6DC1A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27F6B507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B0E1D6D" wp14:editId="278BA67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2EB3F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B064D1"/>
    <w:multiLevelType w:val="hybridMultilevel"/>
    <w:tmpl w:val="CCDCB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65DAB"/>
    <w:multiLevelType w:val="hybridMultilevel"/>
    <w:tmpl w:val="1D745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99715">
    <w:abstractNumId w:val="2"/>
  </w:num>
  <w:num w:numId="2" w16cid:durableId="1287811326">
    <w:abstractNumId w:val="0"/>
  </w:num>
  <w:num w:numId="3" w16cid:durableId="120419995">
    <w:abstractNumId w:val="1"/>
  </w:num>
  <w:num w:numId="4" w16cid:durableId="661081418">
    <w:abstractNumId w:val="3"/>
  </w:num>
  <w:num w:numId="5" w16cid:durableId="1219172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F5"/>
    <w:rsid w:val="00017153"/>
    <w:rsid w:val="00077E29"/>
    <w:rsid w:val="000E28D0"/>
    <w:rsid w:val="000F4E6A"/>
    <w:rsid w:val="00142D01"/>
    <w:rsid w:val="0014721A"/>
    <w:rsid w:val="0017081E"/>
    <w:rsid w:val="001A51D7"/>
    <w:rsid w:val="0020379C"/>
    <w:rsid w:val="0021632E"/>
    <w:rsid w:val="00253B46"/>
    <w:rsid w:val="00276779"/>
    <w:rsid w:val="002861CA"/>
    <w:rsid w:val="00286744"/>
    <w:rsid w:val="0029767D"/>
    <w:rsid w:val="002D1EE3"/>
    <w:rsid w:val="002E0EEF"/>
    <w:rsid w:val="002E4C57"/>
    <w:rsid w:val="002F07CD"/>
    <w:rsid w:val="003026C7"/>
    <w:rsid w:val="00323469"/>
    <w:rsid w:val="00351C28"/>
    <w:rsid w:val="00370B17"/>
    <w:rsid w:val="003C0880"/>
    <w:rsid w:val="003F049E"/>
    <w:rsid w:val="00431AFA"/>
    <w:rsid w:val="004633C9"/>
    <w:rsid w:val="004659B5"/>
    <w:rsid w:val="0047546D"/>
    <w:rsid w:val="00475E9D"/>
    <w:rsid w:val="004C0481"/>
    <w:rsid w:val="004D0C47"/>
    <w:rsid w:val="004E7AAB"/>
    <w:rsid w:val="00534FDF"/>
    <w:rsid w:val="00551048"/>
    <w:rsid w:val="00584275"/>
    <w:rsid w:val="00595651"/>
    <w:rsid w:val="005A2A99"/>
    <w:rsid w:val="005A42CA"/>
    <w:rsid w:val="005B2E33"/>
    <w:rsid w:val="005D1487"/>
    <w:rsid w:val="00633868"/>
    <w:rsid w:val="00667D6E"/>
    <w:rsid w:val="00681BC7"/>
    <w:rsid w:val="00682126"/>
    <w:rsid w:val="00683E0B"/>
    <w:rsid w:val="00692831"/>
    <w:rsid w:val="006B44B5"/>
    <w:rsid w:val="006B55C6"/>
    <w:rsid w:val="006C48AD"/>
    <w:rsid w:val="006E1324"/>
    <w:rsid w:val="00700680"/>
    <w:rsid w:val="00712C2B"/>
    <w:rsid w:val="00722345"/>
    <w:rsid w:val="007553AB"/>
    <w:rsid w:val="007609F8"/>
    <w:rsid w:val="0076796A"/>
    <w:rsid w:val="00771955"/>
    <w:rsid w:val="00773AC0"/>
    <w:rsid w:val="00783FC9"/>
    <w:rsid w:val="007951A5"/>
    <w:rsid w:val="007F57CB"/>
    <w:rsid w:val="008005A5"/>
    <w:rsid w:val="00804EFC"/>
    <w:rsid w:val="00817AC2"/>
    <w:rsid w:val="00821521"/>
    <w:rsid w:val="008455F9"/>
    <w:rsid w:val="008508BA"/>
    <w:rsid w:val="008633BD"/>
    <w:rsid w:val="00874990"/>
    <w:rsid w:val="00892FAC"/>
    <w:rsid w:val="008A7E8C"/>
    <w:rsid w:val="008B3ECD"/>
    <w:rsid w:val="008B76CE"/>
    <w:rsid w:val="008D07FC"/>
    <w:rsid w:val="008D7E20"/>
    <w:rsid w:val="00915FF8"/>
    <w:rsid w:val="009257A1"/>
    <w:rsid w:val="0093432D"/>
    <w:rsid w:val="00940152"/>
    <w:rsid w:val="00940A66"/>
    <w:rsid w:val="00976872"/>
    <w:rsid w:val="009A1705"/>
    <w:rsid w:val="009A3B94"/>
    <w:rsid w:val="009D7F3E"/>
    <w:rsid w:val="00A12871"/>
    <w:rsid w:val="00A135B8"/>
    <w:rsid w:val="00A14EAB"/>
    <w:rsid w:val="00A44FF7"/>
    <w:rsid w:val="00A8275C"/>
    <w:rsid w:val="00A832C8"/>
    <w:rsid w:val="00A90610"/>
    <w:rsid w:val="00A94FA4"/>
    <w:rsid w:val="00AA297B"/>
    <w:rsid w:val="00B1443F"/>
    <w:rsid w:val="00B43338"/>
    <w:rsid w:val="00B52EEB"/>
    <w:rsid w:val="00B852A1"/>
    <w:rsid w:val="00BA4107"/>
    <w:rsid w:val="00BA7A9A"/>
    <w:rsid w:val="00BB2675"/>
    <w:rsid w:val="00BF624D"/>
    <w:rsid w:val="00C00110"/>
    <w:rsid w:val="00C06F91"/>
    <w:rsid w:val="00C32E38"/>
    <w:rsid w:val="00C7673A"/>
    <w:rsid w:val="00C820AF"/>
    <w:rsid w:val="00C83565"/>
    <w:rsid w:val="00C91DBF"/>
    <w:rsid w:val="00CB38C4"/>
    <w:rsid w:val="00CE34CC"/>
    <w:rsid w:val="00CF2D72"/>
    <w:rsid w:val="00D46665"/>
    <w:rsid w:val="00D725DC"/>
    <w:rsid w:val="00D81A36"/>
    <w:rsid w:val="00D91DA4"/>
    <w:rsid w:val="00D95A98"/>
    <w:rsid w:val="00D97B26"/>
    <w:rsid w:val="00DA213F"/>
    <w:rsid w:val="00DA5CAE"/>
    <w:rsid w:val="00DA5E17"/>
    <w:rsid w:val="00DE02A6"/>
    <w:rsid w:val="00E22177"/>
    <w:rsid w:val="00E25785"/>
    <w:rsid w:val="00E51DD9"/>
    <w:rsid w:val="00E52789"/>
    <w:rsid w:val="00EA1127"/>
    <w:rsid w:val="00EA597C"/>
    <w:rsid w:val="00EA5CFA"/>
    <w:rsid w:val="00EA630A"/>
    <w:rsid w:val="00EC05EC"/>
    <w:rsid w:val="00EC7592"/>
    <w:rsid w:val="00EE0E9B"/>
    <w:rsid w:val="00EF5169"/>
    <w:rsid w:val="00F0595E"/>
    <w:rsid w:val="00F356CB"/>
    <w:rsid w:val="00F4725D"/>
    <w:rsid w:val="00F91F93"/>
    <w:rsid w:val="00FC0BF5"/>
    <w:rsid w:val="00FD0D41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FC70D"/>
  <w15:docId w15:val="{4D358954-A9E8-4BE4-990C-E413B79C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C759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712C2B"/>
    <w:rPr>
      <w:color w:val="666666"/>
    </w:rPr>
  </w:style>
  <w:style w:type="paragraph" w:styleId="ad">
    <w:name w:val="Title"/>
    <w:basedOn w:val="a"/>
    <w:next w:val="a"/>
    <w:link w:val="ae"/>
    <w:qFormat/>
    <w:rsid w:val="00940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rsid w:val="00940152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f">
    <w:name w:val="caption"/>
    <w:basedOn w:val="a"/>
    <w:next w:val="a"/>
    <w:unhideWhenUsed/>
    <w:qFormat/>
    <w:rsid w:val="00940152"/>
    <w:pPr>
      <w:spacing w:after="200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%20&#1092;&#1080;&#1079;&#1080;&#1082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at2\itmo\2%20year\&#1060;&#1080;&#1079;&#1080;&#1082;&#1072;\&#1051;&#1072;&#1073;&#1086;&#1088;&#1072;&#1090;&#1086;&#1088;&#1085;&#1072;&#1103;%20&#1088;&#1072;&#1073;&#1086;&#1090;&#1072;%203.03\&#1044;&#1072;&#1085;&#1085;&#1099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анодного тока диода от тока на соленоиде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19743401785832"/>
          <c:y val="0.13667385009272257"/>
          <c:w val="0.79284399742182055"/>
          <c:h val="0.65438327648318062"/>
        </c:manualLayout>
      </c:layout>
      <c:lineChart>
        <c:grouping val="standard"/>
        <c:varyColors val="0"/>
        <c:ser>
          <c:idx val="0"/>
          <c:order val="0"/>
          <c:tx>
            <c:v>9В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Лист1!$E$5:$E$25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0.12</c:v>
                </c:pt>
                <c:pt idx="6">
                  <c:v>0.15</c:v>
                </c:pt>
                <c:pt idx="7">
                  <c:v>0.18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0.3</c:v>
                </c:pt>
                <c:pt idx="13">
                  <c:v>0.32</c:v>
                </c:pt>
                <c:pt idx="14">
                  <c:v>0.35</c:v>
                </c:pt>
                <c:pt idx="15">
                  <c:v>0.37</c:v>
                </c:pt>
                <c:pt idx="16">
                  <c:v>0.4</c:v>
                </c:pt>
                <c:pt idx="17">
                  <c:v>0.43</c:v>
                </c:pt>
                <c:pt idx="18">
                  <c:v>0.45</c:v>
                </c:pt>
                <c:pt idx="19">
                  <c:v>0.48</c:v>
                </c:pt>
                <c:pt idx="20">
                  <c:v>0.5</c:v>
                </c:pt>
              </c:numCache>
            </c:numRef>
          </c:cat>
          <c:val>
            <c:numRef>
              <c:f>Лист1!$D$5:$D$24</c:f>
              <c:numCache>
                <c:formatCode>General</c:formatCode>
                <c:ptCount val="20"/>
                <c:pt idx="0">
                  <c:v>0.22409999999999999</c:v>
                </c:pt>
                <c:pt idx="1">
                  <c:v>0.2243</c:v>
                </c:pt>
                <c:pt idx="2">
                  <c:v>0.22409999999999999</c:v>
                </c:pt>
                <c:pt idx="3">
                  <c:v>0.22389999999999999</c:v>
                </c:pt>
                <c:pt idx="4">
                  <c:v>0.2243</c:v>
                </c:pt>
                <c:pt idx="5">
                  <c:v>0.22450000000000001</c:v>
                </c:pt>
                <c:pt idx="6">
                  <c:v>0.22450000000000001</c:v>
                </c:pt>
                <c:pt idx="7">
                  <c:v>0.223</c:v>
                </c:pt>
                <c:pt idx="8">
                  <c:v>0.22320000000000001</c:v>
                </c:pt>
                <c:pt idx="9">
                  <c:v>0.20219999999999999</c:v>
                </c:pt>
                <c:pt idx="10">
                  <c:v>0.13450000000000001</c:v>
                </c:pt>
                <c:pt idx="11">
                  <c:v>0.1072</c:v>
                </c:pt>
                <c:pt idx="12">
                  <c:v>8.9599999999999999E-2</c:v>
                </c:pt>
                <c:pt idx="13">
                  <c:v>6.2100000000000002E-2</c:v>
                </c:pt>
                <c:pt idx="14">
                  <c:v>5.3199999999999997E-2</c:v>
                </c:pt>
                <c:pt idx="15">
                  <c:v>4.7E-2</c:v>
                </c:pt>
                <c:pt idx="16">
                  <c:v>4.3299999999999998E-2</c:v>
                </c:pt>
                <c:pt idx="17">
                  <c:v>3.8300000000000001E-2</c:v>
                </c:pt>
                <c:pt idx="18">
                  <c:v>3.4200000000000001E-2</c:v>
                </c:pt>
                <c:pt idx="19">
                  <c:v>3.1600000000000003E-2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2-4A43-8AB9-E4077B1C0942}"/>
            </c:ext>
          </c:extLst>
        </c:ser>
        <c:ser>
          <c:idx val="1"/>
          <c:order val="1"/>
          <c:tx>
            <c:v>11В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Лист1!$E$5:$E$25</c:f>
              <c:numCache>
                <c:formatCode>General</c:formatCode>
                <c:ptCount val="21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0.12</c:v>
                </c:pt>
                <c:pt idx="6">
                  <c:v>0.15</c:v>
                </c:pt>
                <c:pt idx="7">
                  <c:v>0.18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0.3</c:v>
                </c:pt>
                <c:pt idx="13">
                  <c:v>0.32</c:v>
                </c:pt>
                <c:pt idx="14">
                  <c:v>0.35</c:v>
                </c:pt>
                <c:pt idx="15">
                  <c:v>0.37</c:v>
                </c:pt>
                <c:pt idx="16">
                  <c:v>0.4</c:v>
                </c:pt>
                <c:pt idx="17">
                  <c:v>0.43</c:v>
                </c:pt>
                <c:pt idx="18">
                  <c:v>0.45</c:v>
                </c:pt>
                <c:pt idx="19">
                  <c:v>0.48</c:v>
                </c:pt>
                <c:pt idx="20">
                  <c:v>0.5</c:v>
                </c:pt>
              </c:numCache>
            </c:numRef>
          </c:cat>
          <c:val>
            <c:numRef>
              <c:f>Лист1!$F$5:$F$25</c:f>
              <c:numCache>
                <c:formatCode>General</c:formatCode>
                <c:ptCount val="21"/>
                <c:pt idx="0">
                  <c:v>0.28010000000000002</c:v>
                </c:pt>
                <c:pt idx="1">
                  <c:v>0.2797</c:v>
                </c:pt>
                <c:pt idx="2">
                  <c:v>0.28010000000000002</c:v>
                </c:pt>
                <c:pt idx="3">
                  <c:v>0.28050000000000003</c:v>
                </c:pt>
                <c:pt idx="4">
                  <c:v>0.28089999999999998</c:v>
                </c:pt>
                <c:pt idx="5">
                  <c:v>0.28110000000000002</c:v>
                </c:pt>
                <c:pt idx="6">
                  <c:v>0.28199999999999997</c:v>
                </c:pt>
                <c:pt idx="7">
                  <c:v>0.28010000000000002</c:v>
                </c:pt>
                <c:pt idx="8">
                  <c:v>0.27339999999999998</c:v>
                </c:pt>
                <c:pt idx="9">
                  <c:v>0.24740000000000001</c:v>
                </c:pt>
                <c:pt idx="10">
                  <c:v>0.1883</c:v>
                </c:pt>
                <c:pt idx="11">
                  <c:v>0.15040000000000001</c:v>
                </c:pt>
                <c:pt idx="12">
                  <c:v>0.1216</c:v>
                </c:pt>
                <c:pt idx="13">
                  <c:v>0.1119</c:v>
                </c:pt>
                <c:pt idx="14">
                  <c:v>9.4100000000000003E-2</c:v>
                </c:pt>
                <c:pt idx="15">
                  <c:v>8.2400000000000001E-2</c:v>
                </c:pt>
                <c:pt idx="16">
                  <c:v>7.0599999999999996E-2</c:v>
                </c:pt>
                <c:pt idx="17">
                  <c:v>6.1100000000000002E-2</c:v>
                </c:pt>
                <c:pt idx="18">
                  <c:v>5.5500000000000001E-2</c:v>
                </c:pt>
                <c:pt idx="19">
                  <c:v>4.87E-2</c:v>
                </c:pt>
                <c:pt idx="20">
                  <c:v>4.5100000000000001E-2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2-4A43-8AB9-E4077B1C0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9261551"/>
        <c:axId val="1419258191"/>
      </c:lineChart>
      <c:scatterChart>
        <c:scatterStyle val="lineMarker"/>
        <c:varyColors val="0"/>
        <c:ser>
          <c:idx val="2"/>
          <c:order val="2"/>
          <c:tx>
            <c:v>I_кр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9"/>
            <c:marker>
              <c:symbol val="circle"/>
              <c:size val="5"/>
              <c:spPr>
                <a:solidFill>
                  <a:srgbClr val="00B0F0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E62-4A43-8AB9-E4077B1C0942}"/>
              </c:ext>
            </c:extLst>
          </c:dPt>
          <c:yVal>
            <c:numRef>
              <c:f>Лист1!$H$5:$H$25</c:f>
              <c:numCache>
                <c:formatCode>General</c:formatCode>
                <c:ptCount val="21"/>
                <c:pt idx="9">
                  <c:v>0.22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E62-4A43-8AB9-E4077B1C0942}"/>
            </c:ext>
          </c:extLst>
        </c:ser>
        <c:ser>
          <c:idx val="3"/>
          <c:order val="3"/>
          <c:tx>
            <c:strRef>
              <c:f>Лист1!$G$4</c:f>
              <c:strCache>
                <c:ptCount val="1"/>
                <c:pt idx="0">
                  <c:v>I_кр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Лист1!$G$5:$G$25</c:f>
              <c:numCache>
                <c:formatCode>General</c:formatCode>
                <c:ptCount val="21"/>
                <c:pt idx="9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E62-4A43-8AB9-E4077B1C0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261551"/>
        <c:axId val="1419258191"/>
      </c:scatterChart>
      <c:catAx>
        <c:axId val="141926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effectLst/>
                  </a:rPr>
                  <a:t>I</a:t>
                </a:r>
                <a:r>
                  <a:rPr lang="en-US" sz="1800" baseline="-25000">
                    <a:effectLst/>
                  </a:rPr>
                  <a:t>L</a:t>
                </a:r>
                <a:endParaRPr lang="ru-RU" sz="1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9258191"/>
        <c:crosses val="autoZero"/>
        <c:auto val="1"/>
        <c:lblAlgn val="ctr"/>
        <c:lblOffset val="100"/>
        <c:noMultiLvlLbl val="0"/>
      </c:catAx>
      <c:valAx>
        <c:axId val="141925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effectLst/>
                  </a:rPr>
                  <a:t>I</a:t>
                </a:r>
                <a:r>
                  <a:rPr lang="en-US" sz="1800" baseline="-25000">
                    <a:effectLst/>
                  </a:rPr>
                  <a:t>a</a:t>
                </a:r>
                <a:endParaRPr lang="ru-RU" sz="1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926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Ia/IL</a:t>
            </a:r>
            <a:r>
              <a:rPr lang="en-US" baseline="0"/>
              <a:t> </a:t>
            </a:r>
            <a:r>
              <a:rPr lang="ru-RU" baseline="0"/>
              <a:t>от </a:t>
            </a:r>
            <a:r>
              <a:rPr lang="en-US" baseline="0"/>
              <a:t>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9В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Лист1!$K$6:$K$25</c:f>
              <c:numCache>
                <c:formatCode>General</c:formatCode>
                <c:ptCount val="20"/>
                <c:pt idx="0">
                  <c:v>0.03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0.23</c:v>
                </c:pt>
                <c:pt idx="9">
                  <c:v>0.25</c:v>
                </c:pt>
                <c:pt idx="10">
                  <c:v>0.27</c:v>
                </c:pt>
                <c:pt idx="11">
                  <c:v>0.3</c:v>
                </c:pt>
                <c:pt idx="12">
                  <c:v>0.32</c:v>
                </c:pt>
                <c:pt idx="13">
                  <c:v>0.35</c:v>
                </c:pt>
                <c:pt idx="14">
                  <c:v>0.37</c:v>
                </c:pt>
                <c:pt idx="15">
                  <c:v>0.4</c:v>
                </c:pt>
                <c:pt idx="16">
                  <c:v>0.43</c:v>
                </c:pt>
                <c:pt idx="17">
                  <c:v>0.45</c:v>
                </c:pt>
                <c:pt idx="18">
                  <c:v>0.48</c:v>
                </c:pt>
                <c:pt idx="19">
                  <c:v>0.5</c:v>
                </c:pt>
              </c:numCache>
            </c:numRef>
          </c:cat>
          <c:val>
            <c:numRef>
              <c:f>Лист1!$J$6:$J$24</c:f>
              <c:numCache>
                <c:formatCode>General</c:formatCode>
                <c:ptCount val="19"/>
                <c:pt idx="0">
                  <c:v>7.4766666666666666</c:v>
                </c:pt>
                <c:pt idx="1">
                  <c:v>4.4819999999999993</c:v>
                </c:pt>
                <c:pt idx="2">
                  <c:v>3.198571428571428</c:v>
                </c:pt>
                <c:pt idx="3">
                  <c:v>2.2429999999999999</c:v>
                </c:pt>
                <c:pt idx="4">
                  <c:v>1.726923076923077</c:v>
                </c:pt>
                <c:pt idx="5">
                  <c:v>1.4966666666666668</c:v>
                </c:pt>
                <c:pt idx="6">
                  <c:v>1.3117647058823529</c:v>
                </c:pt>
                <c:pt idx="7">
                  <c:v>1.1159999999999999</c:v>
                </c:pt>
                <c:pt idx="8">
                  <c:v>0.91909090909090907</c:v>
                </c:pt>
                <c:pt idx="9">
                  <c:v>0.53800000000000003</c:v>
                </c:pt>
                <c:pt idx="10">
                  <c:v>0.38285714285714284</c:v>
                </c:pt>
                <c:pt idx="11">
                  <c:v>0.29866666666666669</c:v>
                </c:pt>
                <c:pt idx="12">
                  <c:v>0.17742857142857144</c:v>
                </c:pt>
                <c:pt idx="13">
                  <c:v>0.13999999999999999</c:v>
                </c:pt>
                <c:pt idx="14">
                  <c:v>0.11749999999999999</c:v>
                </c:pt>
                <c:pt idx="15">
                  <c:v>0.1030952380952381</c:v>
                </c:pt>
                <c:pt idx="16">
                  <c:v>8.511111111111111E-2</c:v>
                </c:pt>
                <c:pt idx="17">
                  <c:v>7.1250000000000008E-2</c:v>
                </c:pt>
                <c:pt idx="18">
                  <c:v>6.3200000000000006E-2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1C-46FB-B431-CD27E1ADB686}"/>
            </c:ext>
          </c:extLst>
        </c:ser>
        <c:ser>
          <c:idx val="1"/>
          <c:order val="1"/>
          <c:tx>
            <c:v>11В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Лист1!$K$6:$K$25</c:f>
              <c:numCache>
                <c:formatCode>General</c:formatCode>
                <c:ptCount val="20"/>
                <c:pt idx="0">
                  <c:v>0.03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0.23</c:v>
                </c:pt>
                <c:pt idx="9">
                  <c:v>0.25</c:v>
                </c:pt>
                <c:pt idx="10">
                  <c:v>0.27</c:v>
                </c:pt>
                <c:pt idx="11">
                  <c:v>0.3</c:v>
                </c:pt>
                <c:pt idx="12">
                  <c:v>0.32</c:v>
                </c:pt>
                <c:pt idx="13">
                  <c:v>0.35</c:v>
                </c:pt>
                <c:pt idx="14">
                  <c:v>0.37</c:v>
                </c:pt>
                <c:pt idx="15">
                  <c:v>0.4</c:v>
                </c:pt>
                <c:pt idx="16">
                  <c:v>0.43</c:v>
                </c:pt>
                <c:pt idx="17">
                  <c:v>0.45</c:v>
                </c:pt>
                <c:pt idx="18">
                  <c:v>0.48</c:v>
                </c:pt>
                <c:pt idx="19">
                  <c:v>0.5</c:v>
                </c:pt>
              </c:numCache>
            </c:numRef>
          </c:cat>
          <c:val>
            <c:numRef>
              <c:f>Лист1!$L$6:$L$25</c:f>
              <c:numCache>
                <c:formatCode>General</c:formatCode>
                <c:ptCount val="20"/>
                <c:pt idx="0">
                  <c:v>9.3233333333333341</c:v>
                </c:pt>
                <c:pt idx="1">
                  <c:v>5.6020000000000003</c:v>
                </c:pt>
                <c:pt idx="2">
                  <c:v>4.0071428571428571</c:v>
                </c:pt>
                <c:pt idx="3">
                  <c:v>3.1211111111111109</c:v>
                </c:pt>
                <c:pt idx="4">
                  <c:v>2.3425000000000002</c:v>
                </c:pt>
                <c:pt idx="5">
                  <c:v>1.88</c:v>
                </c:pt>
                <c:pt idx="6">
                  <c:v>1.5561111111111112</c:v>
                </c:pt>
                <c:pt idx="7">
                  <c:v>1.3019047619047619</c:v>
                </c:pt>
                <c:pt idx="8">
                  <c:v>1.0756521739130436</c:v>
                </c:pt>
                <c:pt idx="9">
                  <c:v>0.75319999999999998</c:v>
                </c:pt>
                <c:pt idx="10">
                  <c:v>0.557037037037037</c:v>
                </c:pt>
                <c:pt idx="11">
                  <c:v>0.40533333333333332</c:v>
                </c:pt>
                <c:pt idx="12">
                  <c:v>0.34968749999999998</c:v>
                </c:pt>
                <c:pt idx="13">
                  <c:v>0.26885714285714291</c:v>
                </c:pt>
                <c:pt idx="14">
                  <c:v>0.2227027027027027</c:v>
                </c:pt>
                <c:pt idx="15">
                  <c:v>0.17649999999999999</c:v>
                </c:pt>
                <c:pt idx="16">
                  <c:v>0.14209302325581397</c:v>
                </c:pt>
                <c:pt idx="17">
                  <c:v>0.12333333333333334</c:v>
                </c:pt>
                <c:pt idx="18">
                  <c:v>0.10145833333333333</c:v>
                </c:pt>
                <c:pt idx="19">
                  <c:v>9.0200000000000002E-2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1C-46FB-B431-CD27E1ADB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8329359"/>
        <c:axId val="1568327919"/>
      </c:lineChart>
      <c:catAx>
        <c:axId val="1568329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L</a:t>
                </a:r>
                <a:r>
                  <a:rPr lang="en-US" baseline="0"/>
                  <a:t>, </a:t>
                </a:r>
                <a:r>
                  <a:rPr lang="ru-RU" baseline="0"/>
                  <a:t>мкА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8327919"/>
        <c:crosses val="autoZero"/>
        <c:auto val="1"/>
        <c:lblAlgn val="ctr"/>
        <c:lblOffset val="100"/>
        <c:noMultiLvlLbl val="0"/>
      </c:catAx>
      <c:valAx>
        <c:axId val="156832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-25000"/>
                  <a:t>a</a:t>
                </a:r>
                <a:r>
                  <a:rPr lang="en-US"/>
                  <a:t> / I</a:t>
                </a:r>
                <a:r>
                  <a:rPr lang="en-US" baseline="-25000"/>
                  <a:t>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832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Bc^2 </a:t>
            </a:r>
            <a:r>
              <a:rPr lang="ru-RU" baseline="0"/>
              <a:t>от анодного напряжения </a:t>
            </a:r>
            <a:r>
              <a:rPr lang="en-US" baseline="0"/>
              <a:t>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В_кр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Лист1!$P$3:$P$4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cat>
          <c:val>
            <c:numRef>
              <c:f>Лист1!$S$7:$S$8</c:f>
              <c:numCache>
                <c:formatCode>General</c:formatCode>
                <c:ptCount val="2"/>
                <c:pt idx="0">
                  <c:v>6.4528325360067938E-5</c:v>
                </c:pt>
                <c:pt idx="1">
                  <c:v>6.4528325360067938E-5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B7-47AF-95C6-D85E2DA3B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39455"/>
        <c:axId val="37432255"/>
      </c:lineChart>
      <c:catAx>
        <c:axId val="37439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2255"/>
        <c:crosses val="autoZero"/>
        <c:auto val="1"/>
        <c:lblAlgn val="ctr"/>
        <c:lblOffset val="100"/>
        <c:noMultiLvlLbl val="0"/>
      </c:catAx>
      <c:valAx>
        <c:axId val="3743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r>
                  <a:rPr lang="ru-RU" baseline="-25000"/>
                  <a:t>с</a:t>
                </a:r>
                <a:r>
                  <a:rPr lang="ru-RU" baseline="30000"/>
                  <a:t>2</a:t>
                </a:r>
                <a:r>
                  <a:rPr lang="ru-RU" baseline="0"/>
                  <a:t>, мкА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79C4-9D8C-49C2-A609-E208DB24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физика.dotx</Template>
  <TotalTime>1883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5174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Азат Сиразетдинов</dc:creator>
  <cp:keywords/>
  <dc:description/>
  <cp:lastModifiedBy>Сиразетдинов Азат Ниязович</cp:lastModifiedBy>
  <cp:revision>16</cp:revision>
  <cp:lastPrinted>2024-04-22T00:02:00Z</cp:lastPrinted>
  <dcterms:created xsi:type="dcterms:W3CDTF">2024-04-21T22:38:00Z</dcterms:created>
  <dcterms:modified xsi:type="dcterms:W3CDTF">2024-05-28T15:37:00Z</dcterms:modified>
</cp:coreProperties>
</file>