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00E0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Министерство науки и высшего образования Российской Федерации</w:t>
      </w:r>
    </w:p>
    <w:p w:rsidR="007D622D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7D622D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Высшего образования</w:t>
      </w:r>
    </w:p>
    <w:p w:rsidR="007D622D" w:rsidRDefault="007D622D" w:rsidP="007D622D">
      <w:pPr>
        <w:jc w:val="center"/>
        <w:rPr>
          <w:i/>
          <w:iCs/>
          <w:sz w:val="28"/>
          <w:szCs w:val="28"/>
        </w:rPr>
      </w:pPr>
      <w:r w:rsidRPr="007D622D">
        <w:rPr>
          <w:i/>
          <w:iCs/>
          <w:sz w:val="28"/>
          <w:szCs w:val="28"/>
        </w:rPr>
        <w:t xml:space="preserve">Факультет </w:t>
      </w:r>
      <w:r>
        <w:rPr>
          <w:i/>
          <w:iCs/>
          <w:sz w:val="28"/>
          <w:szCs w:val="28"/>
        </w:rPr>
        <w:t>Программной Инженерии и Компьютерной Техники</w:t>
      </w:r>
    </w:p>
    <w:p w:rsidR="007D622D" w:rsidRDefault="007D622D" w:rsidP="007D622D">
      <w:pPr>
        <w:jc w:val="center"/>
        <w:rPr>
          <w:i/>
          <w:iCs/>
          <w:sz w:val="28"/>
          <w:szCs w:val="28"/>
        </w:rPr>
      </w:pPr>
    </w:p>
    <w:p w:rsidR="007D622D" w:rsidRDefault="007D622D" w:rsidP="007D622D">
      <w:pPr>
        <w:jc w:val="center"/>
        <w:rPr>
          <w:i/>
          <w:iCs/>
          <w:sz w:val="28"/>
          <w:szCs w:val="28"/>
        </w:rPr>
      </w:pPr>
    </w:p>
    <w:p w:rsidR="007D622D" w:rsidRDefault="007D622D" w:rsidP="007D622D">
      <w:pPr>
        <w:jc w:val="center"/>
        <w:rPr>
          <w:i/>
          <w:iCs/>
          <w:sz w:val="28"/>
          <w:szCs w:val="28"/>
        </w:rPr>
      </w:pPr>
    </w:p>
    <w:p w:rsidR="007D622D" w:rsidRDefault="007D622D" w:rsidP="007D622D">
      <w:pPr>
        <w:jc w:val="center"/>
        <w:rPr>
          <w:i/>
          <w:iCs/>
          <w:sz w:val="28"/>
          <w:szCs w:val="28"/>
        </w:rPr>
      </w:pPr>
    </w:p>
    <w:p w:rsidR="007D622D" w:rsidRDefault="007D622D" w:rsidP="007D622D">
      <w:pPr>
        <w:jc w:val="center"/>
        <w:rPr>
          <w:i/>
          <w:iCs/>
          <w:sz w:val="28"/>
          <w:szCs w:val="28"/>
        </w:rPr>
      </w:pPr>
    </w:p>
    <w:p w:rsidR="007D622D" w:rsidRDefault="007D622D" w:rsidP="004D00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4D00E6">
        <w:rPr>
          <w:b/>
          <w:bCs/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>по</w:t>
      </w:r>
      <w:r w:rsidR="004D00E6">
        <w:rPr>
          <w:b/>
          <w:bCs/>
          <w:sz w:val="28"/>
          <w:szCs w:val="28"/>
        </w:rPr>
        <w:t xml:space="preserve"> АПС</w:t>
      </w:r>
      <w:r>
        <w:rPr>
          <w:b/>
          <w:bCs/>
          <w:sz w:val="28"/>
          <w:szCs w:val="28"/>
        </w:rPr>
        <w:t xml:space="preserve"> </w:t>
      </w:r>
    </w:p>
    <w:p w:rsidR="004D00E6" w:rsidRPr="00C14E39" w:rsidRDefault="004D00E6" w:rsidP="004D00E6">
      <w:pPr>
        <w:jc w:val="center"/>
        <w:rPr>
          <w:b/>
          <w:bCs/>
          <w:sz w:val="28"/>
          <w:szCs w:val="28"/>
        </w:rPr>
      </w:pPr>
    </w:p>
    <w:p w:rsidR="004D00E6" w:rsidRPr="004D00E6" w:rsidRDefault="004D00E6" w:rsidP="004D00E6">
      <w:pPr>
        <w:jc w:val="center"/>
        <w:rPr>
          <w:b/>
          <w:bCs/>
          <w:sz w:val="28"/>
          <w:szCs w:val="28"/>
        </w:rPr>
      </w:pPr>
    </w:p>
    <w:p w:rsidR="006E69ED" w:rsidRPr="00733B55" w:rsidRDefault="006E69ED" w:rsidP="007D622D">
      <w:pPr>
        <w:jc w:val="center"/>
        <w:rPr>
          <w:sz w:val="28"/>
          <w:szCs w:val="28"/>
        </w:rPr>
      </w:pPr>
    </w:p>
    <w:p w:rsidR="006E69ED" w:rsidRPr="00733B55" w:rsidRDefault="006E69ED" w:rsidP="007D622D">
      <w:pPr>
        <w:jc w:val="center"/>
        <w:rPr>
          <w:sz w:val="28"/>
          <w:szCs w:val="28"/>
        </w:rPr>
      </w:pPr>
    </w:p>
    <w:p w:rsidR="006E69ED" w:rsidRPr="00733B55" w:rsidRDefault="006E69ED" w:rsidP="007D622D">
      <w:pPr>
        <w:jc w:val="center"/>
        <w:rPr>
          <w:sz w:val="28"/>
          <w:szCs w:val="28"/>
        </w:rPr>
      </w:pPr>
    </w:p>
    <w:p w:rsidR="006E69ED" w:rsidRPr="00733B55" w:rsidRDefault="006E69ED" w:rsidP="007D622D">
      <w:pPr>
        <w:jc w:val="center"/>
        <w:rPr>
          <w:sz w:val="28"/>
          <w:szCs w:val="28"/>
        </w:rPr>
      </w:pPr>
    </w:p>
    <w:p w:rsidR="006E69ED" w:rsidRPr="00733B55" w:rsidRDefault="006E69ED" w:rsidP="007D622D">
      <w:pPr>
        <w:jc w:val="center"/>
        <w:rPr>
          <w:sz w:val="28"/>
          <w:szCs w:val="28"/>
        </w:rPr>
      </w:pPr>
    </w:p>
    <w:p w:rsidR="006E69ED" w:rsidRPr="004D00E6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733B55">
        <w:rPr>
          <w:sz w:val="28"/>
          <w:szCs w:val="28"/>
        </w:rPr>
        <w:t>3</w:t>
      </w:r>
      <w:r w:rsidR="004D00E6">
        <w:rPr>
          <w:sz w:val="28"/>
          <w:szCs w:val="28"/>
        </w:rPr>
        <w:t>316</w:t>
      </w:r>
    </w:p>
    <w:p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Сиразетдинов А.Н.</w:t>
      </w:r>
    </w:p>
    <w:p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6E69ED" w:rsidRPr="004D00E6" w:rsidRDefault="004D00E6" w:rsidP="004D00E6">
      <w:pPr>
        <w:shd w:val="clear" w:color="auto" w:fill="FFFFFF"/>
        <w:spacing w:after="120" w:line="240" w:lineRule="auto"/>
        <w:ind w:right="105" w:firstLine="700"/>
        <w:jc w:val="right"/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  <w:r w:rsidRPr="004D00E6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Перл И. А.</w:t>
      </w:r>
    </w:p>
    <w:p w:rsidR="006E69ED" w:rsidRDefault="006E69ED" w:rsidP="006E69ED">
      <w:pPr>
        <w:jc w:val="right"/>
        <w:rPr>
          <w:sz w:val="28"/>
          <w:szCs w:val="28"/>
        </w:rPr>
      </w:pPr>
    </w:p>
    <w:p w:rsidR="006E69ED" w:rsidRDefault="006E69ED" w:rsidP="006E69ED">
      <w:pPr>
        <w:jc w:val="right"/>
        <w:rPr>
          <w:sz w:val="28"/>
          <w:szCs w:val="28"/>
        </w:rPr>
      </w:pPr>
    </w:p>
    <w:p w:rsidR="006E69ED" w:rsidRDefault="006E69ED" w:rsidP="006E69ED">
      <w:pPr>
        <w:jc w:val="right"/>
        <w:rPr>
          <w:sz w:val="28"/>
          <w:szCs w:val="28"/>
        </w:rPr>
      </w:pPr>
    </w:p>
    <w:p w:rsidR="006E69ED" w:rsidRDefault="006E69ED" w:rsidP="006E69ED">
      <w:pPr>
        <w:jc w:val="right"/>
        <w:rPr>
          <w:sz w:val="28"/>
          <w:szCs w:val="28"/>
        </w:rPr>
      </w:pPr>
    </w:p>
    <w:p w:rsidR="006E69ED" w:rsidRDefault="006E69ED" w:rsidP="006E69ED">
      <w:pPr>
        <w:jc w:val="right"/>
        <w:rPr>
          <w:sz w:val="28"/>
          <w:szCs w:val="28"/>
        </w:rPr>
      </w:pPr>
    </w:p>
    <w:p w:rsidR="006E69ED" w:rsidRDefault="006E69ED" w:rsidP="006E69ED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:rsidR="006E69ED" w:rsidRDefault="006E69ED" w:rsidP="006E69E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4D00E6">
        <w:rPr>
          <w:sz w:val="28"/>
          <w:szCs w:val="28"/>
        </w:rPr>
        <w:t>4</w:t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9123307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6E69ED" w:rsidRPr="006E69ED" w:rsidRDefault="006E69ED">
          <w:pPr>
            <w:pStyle w:val="a5"/>
            <w:rPr>
              <w:rFonts w:cs="Times New Roman"/>
            </w:rPr>
          </w:pPr>
          <w:r w:rsidRPr="006E69ED">
            <w:rPr>
              <w:rFonts w:cs="Times New Roman"/>
            </w:rPr>
            <w:t>Оглавление</w:t>
          </w:r>
        </w:p>
        <w:p w:rsidR="003A33D1" w:rsidRDefault="006E69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28080" w:history="1">
            <w:r w:rsidR="003A33D1" w:rsidRPr="00CA622E">
              <w:rPr>
                <w:rStyle w:val="a7"/>
                <w:noProof/>
              </w:rPr>
              <w:t>Задание</w:t>
            </w:r>
            <w:r w:rsidR="003A33D1">
              <w:rPr>
                <w:noProof/>
                <w:webHidden/>
              </w:rPr>
              <w:tab/>
            </w:r>
            <w:r w:rsidR="003A33D1">
              <w:rPr>
                <w:noProof/>
                <w:webHidden/>
              </w:rPr>
              <w:fldChar w:fldCharType="begin"/>
            </w:r>
            <w:r w:rsidR="003A33D1">
              <w:rPr>
                <w:noProof/>
                <w:webHidden/>
              </w:rPr>
              <w:instrText xml:space="preserve"> PAGEREF _Toc187528080 \h </w:instrText>
            </w:r>
            <w:r w:rsidR="003A33D1">
              <w:rPr>
                <w:noProof/>
                <w:webHidden/>
              </w:rPr>
            </w:r>
            <w:r w:rsidR="003A33D1">
              <w:rPr>
                <w:noProof/>
                <w:webHidden/>
              </w:rPr>
              <w:fldChar w:fldCharType="separate"/>
            </w:r>
            <w:r w:rsidR="00C14E39">
              <w:rPr>
                <w:noProof/>
                <w:webHidden/>
              </w:rPr>
              <w:t>3</w:t>
            </w:r>
            <w:r w:rsidR="003A33D1">
              <w:rPr>
                <w:noProof/>
                <w:webHidden/>
              </w:rPr>
              <w:fldChar w:fldCharType="end"/>
            </w:r>
          </w:hyperlink>
        </w:p>
        <w:p w:rsidR="003A33D1" w:rsidRDefault="003A33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7528081" w:history="1">
            <w:r w:rsidRPr="00CA622E">
              <w:rPr>
                <w:rStyle w:val="a7"/>
                <w:noProof/>
              </w:rPr>
              <w:t>Описание рассматриваемой системы с требованиями к 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E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3D1" w:rsidRDefault="003A33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7528082" w:history="1">
            <w:r w:rsidRPr="00CA622E">
              <w:rPr>
                <w:rStyle w:val="a7"/>
                <w:noProof/>
              </w:rPr>
              <w:t>Формальное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E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3D1" w:rsidRDefault="003A33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7528083" w:history="1">
            <w:r w:rsidRPr="00CA622E">
              <w:rPr>
                <w:rStyle w:val="a7"/>
                <w:noProof/>
                <w:lang w:val="en-US"/>
              </w:rPr>
              <w:t xml:space="preserve">UseCase </w:t>
            </w:r>
            <w:r w:rsidRPr="00CA622E">
              <w:rPr>
                <w:rStyle w:val="a7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E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3D1" w:rsidRDefault="003A33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7528084" w:history="1">
            <w:r w:rsidRPr="00CA622E">
              <w:rPr>
                <w:rStyle w:val="a7"/>
                <w:noProof/>
                <w:lang w:val="en-US"/>
              </w:rPr>
              <w:t xml:space="preserve">Sequence </w:t>
            </w:r>
            <w:r w:rsidRPr="00CA622E">
              <w:rPr>
                <w:rStyle w:val="a7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E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3D1" w:rsidRDefault="003A33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7528085" w:history="1">
            <w:r w:rsidRPr="00CA622E">
              <w:rPr>
                <w:rStyle w:val="a7"/>
                <w:noProof/>
              </w:rPr>
              <w:t>Описание сценариев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E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ED" w:rsidRDefault="006E69ED">
          <w:r>
            <w:rPr>
              <w:b/>
              <w:bCs/>
            </w:rPr>
            <w:fldChar w:fldCharType="end"/>
          </w:r>
        </w:p>
      </w:sdtContent>
    </w:sdt>
    <w:p w:rsidR="006E69ED" w:rsidRDefault="006E69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818E0" w:rsidRDefault="00652622" w:rsidP="009D17BB">
      <w:pPr>
        <w:pStyle w:val="1"/>
      </w:pPr>
      <w:bookmarkStart w:id="0" w:name="_Toc187528080"/>
      <w:r>
        <w:lastRenderedPageBreak/>
        <w:t>Задание</w:t>
      </w:r>
      <w:bookmarkEnd w:id="0"/>
    </w:p>
    <w:p w:rsidR="00652622" w:rsidRDefault="00652622" w:rsidP="00652622">
      <w:r>
        <w:t xml:space="preserve"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(Point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sale</w:t>
      </w:r>
      <w:proofErr w:type="spellEnd"/>
      <w:r>
        <w:t>). Необходимо описать границы системы на разных уровнях, а также описать сценарии использования для нескольких Акторов.</w:t>
      </w:r>
    </w:p>
    <w:p w:rsidR="00652622" w:rsidRDefault="00652622">
      <w:r>
        <w:br w:type="page"/>
      </w:r>
    </w:p>
    <w:p w:rsidR="00652622" w:rsidRDefault="00652622" w:rsidP="00652622">
      <w:pPr>
        <w:pStyle w:val="1"/>
      </w:pPr>
      <w:bookmarkStart w:id="1" w:name="_Toc187528081"/>
      <w:r>
        <w:lastRenderedPageBreak/>
        <w:t>Описание рассматриваемой системы с требованиями к ней</w:t>
      </w:r>
      <w:bookmarkEnd w:id="1"/>
    </w:p>
    <w:p w:rsidR="000C70A0" w:rsidRDefault="000C70A0" w:rsidP="000C70A0">
      <w:r>
        <w:t>Рассматриваемая система: Система бронирования билетов в кинотеатр</w:t>
      </w:r>
    </w:p>
    <w:p w:rsidR="000C70A0" w:rsidRDefault="000C70A0" w:rsidP="000C70A0">
      <w:r>
        <w:t>Описание: Система предназначена для автоматизации процесса покупки билетов на киносеансы. Пользователи могут выбирать фильмы и сеансы, бронировать места в зале и оплачивать билеты онлайн. Администраторы управляют расписанием сеансов</w:t>
      </w:r>
    </w:p>
    <w:p w:rsidR="000C70A0" w:rsidRDefault="000C70A0" w:rsidP="000C70A0">
      <w:r>
        <w:t xml:space="preserve"> Функциональные требования: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8721"/>
      </w:tblGrid>
      <w:tr w:rsidR="000C70A0" w:rsidRPr="000C70A0" w:rsidTr="000C70A0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A0" w:rsidRPr="000C70A0" w:rsidRDefault="000C70A0" w:rsidP="000C70A0">
            <w:pPr>
              <w:rPr>
                <w:rFonts w:cs="Times New Roman"/>
                <w:szCs w:val="24"/>
                <w:lang w:eastAsia="ru-RU"/>
              </w:rPr>
            </w:pPr>
            <w:r w:rsidRPr="000C70A0">
              <w:rPr>
                <w:lang w:eastAsia="ru-RU"/>
              </w:rPr>
              <w:t>FR0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A0" w:rsidRPr="000C70A0" w:rsidRDefault="000C70A0" w:rsidP="000C70A0">
            <w:pPr>
              <w:rPr>
                <w:rFonts w:cs="Times New Roman"/>
                <w:color w:val="000000" w:themeColor="text1"/>
                <w:szCs w:val="24"/>
                <w:lang w:eastAsia="ru-RU"/>
              </w:rPr>
            </w:pPr>
            <w:r w:rsidRPr="000C70A0">
              <w:rPr>
                <w:color w:val="000000" w:themeColor="text1"/>
                <w:shd w:val="clear" w:color="auto" w:fill="FFFFFF"/>
                <w:lang w:eastAsia="ru-RU"/>
              </w:rPr>
              <w:t>Система должна предоставлять пользователям возможность просмотреть список фильмов</w:t>
            </w:r>
          </w:p>
        </w:tc>
      </w:tr>
      <w:tr w:rsidR="000C70A0" w:rsidRPr="000C70A0" w:rsidTr="000C70A0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A0" w:rsidRPr="000C70A0" w:rsidRDefault="000C70A0" w:rsidP="000C70A0">
            <w:pPr>
              <w:rPr>
                <w:rFonts w:cs="Times New Roman"/>
                <w:szCs w:val="24"/>
                <w:lang w:eastAsia="ru-RU"/>
              </w:rPr>
            </w:pPr>
            <w:r w:rsidRPr="000C70A0">
              <w:rPr>
                <w:lang w:eastAsia="ru-RU"/>
              </w:rPr>
              <w:t>FR1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A0" w:rsidRPr="000C70A0" w:rsidRDefault="000C70A0" w:rsidP="000C70A0">
            <w:pPr>
              <w:rPr>
                <w:rFonts w:cs="Times New Roman"/>
                <w:color w:val="000000" w:themeColor="text1"/>
                <w:szCs w:val="24"/>
                <w:lang w:eastAsia="ru-RU"/>
              </w:rPr>
            </w:pPr>
            <w:r w:rsidRPr="000C70A0">
              <w:rPr>
                <w:color w:val="000000" w:themeColor="text1"/>
                <w:shd w:val="clear" w:color="auto" w:fill="FFFFFF"/>
                <w:lang w:eastAsia="ru-RU"/>
              </w:rPr>
              <w:t xml:space="preserve">Система должна предоставить </w:t>
            </w:r>
            <w:r>
              <w:rPr>
                <w:color w:val="000000" w:themeColor="text1"/>
                <w:shd w:val="clear" w:color="auto" w:fill="FFFFFF"/>
                <w:lang w:eastAsia="ru-RU"/>
              </w:rPr>
              <w:t>пользователям возможность посмотреть список доступных сеансов и кинотеатров для выбранного фильма</w:t>
            </w:r>
          </w:p>
        </w:tc>
      </w:tr>
      <w:tr w:rsidR="000C70A0" w:rsidRPr="000C70A0" w:rsidTr="000C70A0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A0" w:rsidRPr="000C70A0" w:rsidRDefault="000C70A0" w:rsidP="000C70A0">
            <w:pPr>
              <w:rPr>
                <w:rFonts w:cs="Times New Roman"/>
                <w:szCs w:val="24"/>
                <w:lang w:eastAsia="ru-RU"/>
              </w:rPr>
            </w:pPr>
            <w:r w:rsidRPr="000C70A0">
              <w:rPr>
                <w:lang w:eastAsia="ru-RU"/>
              </w:rPr>
              <w:t>FR2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A0" w:rsidRPr="000C70A0" w:rsidRDefault="000C70A0" w:rsidP="000C70A0">
            <w:pPr>
              <w:rPr>
                <w:rFonts w:cs="Times New Roman"/>
                <w:color w:val="000000" w:themeColor="text1"/>
                <w:szCs w:val="24"/>
                <w:lang w:eastAsia="ru-RU"/>
              </w:rPr>
            </w:pPr>
            <w:r w:rsidRPr="000C70A0">
              <w:rPr>
                <w:color w:val="000000" w:themeColor="text1"/>
                <w:lang w:eastAsia="ru-RU"/>
              </w:rPr>
              <w:t xml:space="preserve">Система </w:t>
            </w:r>
            <w:r>
              <w:rPr>
                <w:color w:val="000000" w:themeColor="text1"/>
                <w:lang w:eastAsia="ru-RU"/>
              </w:rPr>
              <w:t>должна предоставить пользователям возможность увидеть схему зала с отмеченными свободными и занятыми местами на выбранный сеанс</w:t>
            </w:r>
          </w:p>
        </w:tc>
      </w:tr>
      <w:tr w:rsidR="000C70A0" w:rsidRPr="000C70A0" w:rsidTr="000C70A0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A0" w:rsidRPr="000C70A0" w:rsidRDefault="000C70A0" w:rsidP="000C70A0">
            <w:pPr>
              <w:rPr>
                <w:rFonts w:cs="Times New Roman"/>
                <w:szCs w:val="24"/>
                <w:lang w:eastAsia="ru-RU"/>
              </w:rPr>
            </w:pPr>
            <w:r w:rsidRPr="000C70A0">
              <w:rPr>
                <w:lang w:eastAsia="ru-RU"/>
              </w:rPr>
              <w:t>FR3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A0" w:rsidRPr="000C70A0" w:rsidRDefault="000C70A0" w:rsidP="000C70A0">
            <w:pPr>
              <w:rPr>
                <w:rFonts w:cs="Times New Roman"/>
                <w:color w:val="000000" w:themeColor="text1"/>
                <w:szCs w:val="24"/>
                <w:lang w:eastAsia="ru-RU"/>
              </w:rPr>
            </w:pPr>
            <w:r w:rsidRPr="000C70A0">
              <w:rPr>
                <w:color w:val="000000" w:themeColor="text1"/>
                <w:shd w:val="clear" w:color="auto" w:fill="FFFFFF"/>
                <w:lang w:eastAsia="ru-RU"/>
              </w:rPr>
              <w:t xml:space="preserve">Система должна </w:t>
            </w:r>
            <w:r>
              <w:rPr>
                <w:color w:val="000000" w:themeColor="text1"/>
                <w:shd w:val="clear" w:color="auto" w:fill="FFFFFF"/>
                <w:lang w:eastAsia="ru-RU"/>
              </w:rPr>
              <w:t xml:space="preserve">предоставить пользователям возможность </w:t>
            </w:r>
            <w:r w:rsidR="0064772A">
              <w:rPr>
                <w:color w:val="000000" w:themeColor="text1"/>
                <w:shd w:val="clear" w:color="auto" w:fill="FFFFFF"/>
                <w:lang w:eastAsia="ru-RU"/>
              </w:rPr>
              <w:t xml:space="preserve">выбрать место и </w:t>
            </w:r>
            <w:r>
              <w:rPr>
                <w:color w:val="000000" w:themeColor="text1"/>
                <w:shd w:val="clear" w:color="auto" w:fill="FFFFFF"/>
                <w:lang w:eastAsia="ru-RU"/>
              </w:rPr>
              <w:t>оплатить билет онлайн с помощью внешнего сервиса по совершению транзакций</w:t>
            </w:r>
          </w:p>
        </w:tc>
      </w:tr>
      <w:tr w:rsidR="000C70A0" w:rsidRPr="000C70A0" w:rsidTr="000C70A0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A0" w:rsidRPr="000C70A0" w:rsidRDefault="000C70A0" w:rsidP="000C70A0">
            <w:pPr>
              <w:rPr>
                <w:rFonts w:cs="Times New Roman"/>
                <w:szCs w:val="24"/>
                <w:lang w:eastAsia="ru-RU"/>
              </w:rPr>
            </w:pPr>
            <w:r w:rsidRPr="000C70A0">
              <w:rPr>
                <w:lang w:eastAsia="ru-RU"/>
              </w:rPr>
              <w:t>FR4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A0" w:rsidRPr="000C70A0" w:rsidRDefault="000C70A0" w:rsidP="000C70A0">
            <w:pPr>
              <w:rPr>
                <w:rFonts w:cs="Times New Roman"/>
                <w:color w:val="000000" w:themeColor="text1"/>
                <w:szCs w:val="24"/>
                <w:lang w:eastAsia="ru-RU"/>
              </w:rPr>
            </w:pPr>
            <w:r w:rsidRPr="000C70A0">
              <w:rPr>
                <w:color w:val="000000" w:themeColor="text1"/>
                <w:shd w:val="clear" w:color="auto" w:fill="FFFFFF"/>
                <w:lang w:eastAsia="ru-RU"/>
              </w:rPr>
              <w:t xml:space="preserve">Система должна </w:t>
            </w:r>
            <w:r>
              <w:rPr>
                <w:color w:val="000000" w:themeColor="text1"/>
                <w:shd w:val="clear" w:color="auto" w:fill="FFFFFF"/>
                <w:lang w:eastAsia="ru-RU"/>
              </w:rPr>
              <w:t>отправить билет на почту пользователю после успешной покупки</w:t>
            </w:r>
          </w:p>
        </w:tc>
      </w:tr>
      <w:tr w:rsidR="000C70A0" w:rsidRPr="000C70A0" w:rsidTr="000C70A0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A0" w:rsidRPr="000C70A0" w:rsidRDefault="000C70A0" w:rsidP="000C70A0">
            <w:pPr>
              <w:rPr>
                <w:rFonts w:cs="Times New Roman"/>
                <w:szCs w:val="24"/>
                <w:lang w:eastAsia="ru-RU"/>
              </w:rPr>
            </w:pPr>
            <w:r w:rsidRPr="000C70A0">
              <w:rPr>
                <w:lang w:eastAsia="ru-RU"/>
              </w:rPr>
              <w:t>FR5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A0" w:rsidRPr="000C70A0" w:rsidRDefault="000C70A0" w:rsidP="000C70A0">
            <w:pPr>
              <w:rPr>
                <w:rFonts w:cs="Times New Roman"/>
                <w:color w:val="000000" w:themeColor="text1"/>
                <w:szCs w:val="24"/>
                <w:lang w:eastAsia="ru-RU"/>
              </w:rPr>
            </w:pPr>
            <w:r w:rsidRPr="000C70A0">
              <w:rPr>
                <w:color w:val="000000" w:themeColor="text1"/>
                <w:shd w:val="clear" w:color="auto" w:fill="FFFFFF"/>
                <w:lang w:eastAsia="ru-RU"/>
              </w:rPr>
              <w:t xml:space="preserve">Система должна </w:t>
            </w:r>
            <w:r>
              <w:rPr>
                <w:color w:val="000000" w:themeColor="text1"/>
                <w:shd w:val="clear" w:color="auto" w:fill="FFFFFF"/>
                <w:lang w:eastAsia="ru-RU"/>
              </w:rPr>
              <w:t>подтвердить и отметить билет как использованный после предоставления пользователем при входе в кинотеатр</w:t>
            </w:r>
          </w:p>
        </w:tc>
      </w:tr>
      <w:tr w:rsidR="000C70A0" w:rsidRPr="000C70A0" w:rsidTr="000C70A0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A0" w:rsidRPr="000C70A0" w:rsidRDefault="000C70A0" w:rsidP="000C70A0">
            <w:pPr>
              <w:rPr>
                <w:rFonts w:cs="Times New Roman"/>
                <w:szCs w:val="24"/>
                <w:lang w:eastAsia="ru-RU"/>
              </w:rPr>
            </w:pPr>
            <w:r w:rsidRPr="000C70A0">
              <w:rPr>
                <w:lang w:eastAsia="ru-RU"/>
              </w:rPr>
              <w:t>FR6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A0" w:rsidRPr="000C70A0" w:rsidRDefault="000C70A0" w:rsidP="000C70A0">
            <w:pPr>
              <w:rPr>
                <w:rFonts w:cs="Times New Roman"/>
                <w:color w:val="000000" w:themeColor="text1"/>
                <w:szCs w:val="24"/>
                <w:lang w:eastAsia="ru-RU"/>
              </w:rPr>
            </w:pPr>
            <w:r w:rsidRPr="000C70A0">
              <w:rPr>
                <w:color w:val="000000" w:themeColor="text1"/>
                <w:shd w:val="clear" w:color="auto" w:fill="FFFFFF"/>
                <w:lang w:eastAsia="ru-RU"/>
              </w:rPr>
              <w:t xml:space="preserve">Система должна </w:t>
            </w:r>
            <w:r w:rsidR="0064772A">
              <w:rPr>
                <w:color w:val="000000" w:themeColor="text1"/>
                <w:shd w:val="clear" w:color="auto" w:fill="FFFFFF"/>
                <w:lang w:eastAsia="ru-RU"/>
              </w:rPr>
              <w:t>предоставить администраторам возможность изменять расписание сеансов</w:t>
            </w:r>
          </w:p>
        </w:tc>
      </w:tr>
    </w:tbl>
    <w:p w:rsidR="0064772A" w:rsidRDefault="0064772A" w:rsidP="000C70A0">
      <w:r>
        <w:t>Нефункциональные требования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8853"/>
      </w:tblGrid>
      <w:tr w:rsidR="0050220F" w:rsidRPr="0050220F" w:rsidTr="005022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20F" w:rsidRPr="0050220F" w:rsidRDefault="0050220F" w:rsidP="0050220F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50220F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lang w:eastAsia="ru-RU"/>
                <w14:ligatures w14:val="none"/>
              </w:rPr>
              <w:t>N0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20F" w:rsidRDefault="0050220F" w:rsidP="0050220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kern w:val="0"/>
                <w:szCs w:val="24"/>
              </w:rPr>
            </w:pPr>
            <w:r>
              <w:rPr>
                <w:rFonts w:cs="Times New Roman"/>
                <w:color w:val="000000"/>
                <w:kern w:val="0"/>
                <w:szCs w:val="24"/>
              </w:rPr>
              <w:t>Система должна отображать сайт с полностью работающим функционалом и без</w:t>
            </w:r>
          </w:p>
          <w:p w:rsidR="0050220F" w:rsidRPr="0050220F" w:rsidRDefault="0050220F" w:rsidP="0050220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kern w:val="0"/>
                <w:szCs w:val="24"/>
              </w:rPr>
            </w:pPr>
            <w:r>
              <w:rPr>
                <w:rFonts w:cs="Times New Roman"/>
                <w:color w:val="000000"/>
                <w:kern w:val="0"/>
                <w:szCs w:val="24"/>
              </w:rPr>
              <w:t xml:space="preserve">нарушения дизайна в современных популярных браузерах: </w:t>
            </w:r>
            <w:proofErr w:type="spellStart"/>
            <w:r>
              <w:rPr>
                <w:rFonts w:cs="Times New Roman"/>
                <w:color w:val="000000"/>
                <w:kern w:val="0"/>
                <w:szCs w:val="24"/>
              </w:rPr>
              <w:t>Chrome</w:t>
            </w:r>
            <w:proofErr w:type="spellEnd"/>
            <w:r>
              <w:rPr>
                <w:rFonts w:cs="Times New Roman"/>
                <w:color w:val="000000"/>
                <w:kern w:val="0"/>
                <w:szCs w:val="24"/>
              </w:rPr>
              <w:t xml:space="preserve"> 79+, Safari 11+, Mozilla 70+, Яндекс Браузер 21+.</w:t>
            </w:r>
          </w:p>
        </w:tc>
      </w:tr>
      <w:tr w:rsidR="0050220F" w:rsidRPr="0050220F" w:rsidTr="005022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20F" w:rsidRPr="0050220F" w:rsidRDefault="0050220F" w:rsidP="0050220F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50220F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hd w:val="clear" w:color="auto" w:fill="FFFFFF"/>
                <w:lang w:eastAsia="ru-RU"/>
                <w14:ligatures w14:val="none"/>
              </w:rPr>
              <w:t>N1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20F" w:rsidRDefault="0050220F" w:rsidP="0050220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kern w:val="0"/>
                <w:szCs w:val="24"/>
              </w:rPr>
            </w:pPr>
            <w:r>
              <w:rPr>
                <w:rFonts w:cs="Times New Roman"/>
                <w:color w:val="000000"/>
                <w:kern w:val="0"/>
                <w:szCs w:val="24"/>
              </w:rPr>
              <w:t>Системе должны быть реализована удобная навигация, которая позволяет</w:t>
            </w:r>
          </w:p>
          <w:p w:rsidR="0050220F" w:rsidRDefault="0050220F" w:rsidP="0050220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kern w:val="0"/>
                <w:szCs w:val="24"/>
              </w:rPr>
            </w:pPr>
            <w:r>
              <w:rPr>
                <w:rFonts w:cs="Times New Roman"/>
                <w:color w:val="000000"/>
                <w:kern w:val="0"/>
                <w:szCs w:val="24"/>
              </w:rPr>
              <w:t>пользователям быстро (менее 20 секунд на визуальный поиск нужного элемента</w:t>
            </w:r>
          </w:p>
          <w:p w:rsidR="0050220F" w:rsidRDefault="0050220F" w:rsidP="0050220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kern w:val="0"/>
                <w:szCs w:val="24"/>
              </w:rPr>
            </w:pPr>
            <w:r>
              <w:rPr>
                <w:rFonts w:cs="Times New Roman"/>
                <w:color w:val="000000"/>
                <w:kern w:val="0"/>
                <w:szCs w:val="24"/>
              </w:rPr>
              <w:t>интерфейса) и легко (основные правила UX выполняются) находить нужную</w:t>
            </w:r>
          </w:p>
          <w:p w:rsidR="0050220F" w:rsidRPr="0050220F" w:rsidRDefault="0050220F" w:rsidP="0050220F">
            <w:pPr>
              <w:shd w:val="clear" w:color="auto" w:fill="FFFFFF"/>
              <w:spacing w:after="240" w:line="240" w:lineRule="auto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cs="Times New Roman"/>
                <w:color w:val="000000"/>
                <w:kern w:val="0"/>
                <w:szCs w:val="24"/>
              </w:rPr>
              <w:t>информацию.</w:t>
            </w:r>
          </w:p>
        </w:tc>
      </w:tr>
    </w:tbl>
    <w:p w:rsidR="0064772A" w:rsidRDefault="0050220F" w:rsidP="000C70A0">
      <w:r>
        <w:t>Требования к безопасности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8560"/>
      </w:tblGrid>
      <w:tr w:rsidR="0050220F" w:rsidRPr="0050220F" w:rsidTr="005022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20F" w:rsidRPr="0050220F" w:rsidRDefault="0050220F" w:rsidP="0050220F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50220F">
              <w:rPr>
                <w:rFonts w:ascii="Arial" w:eastAsia="Times New Roman" w:hAnsi="Arial" w:cs="Arial"/>
                <w:color w:val="000000"/>
                <w:kern w:val="0"/>
                <w:sz w:val="22"/>
                <w:lang w:eastAsia="ru-RU"/>
                <w14:ligatures w14:val="none"/>
              </w:rPr>
              <w:t>SEC0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20F" w:rsidRPr="0050220F" w:rsidRDefault="0050220F" w:rsidP="0050220F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lang w:eastAsia="ru-RU"/>
                <w14:ligatures w14:val="none"/>
              </w:rPr>
              <w:t xml:space="preserve">Система должна предоставлять пользователям возможность авторизироваться с помощью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lang w:val="en-US" w:eastAsia="ru-RU"/>
                <w14:ligatures w14:val="none"/>
              </w:rPr>
              <w:t>Yandex ID</w:t>
            </w:r>
          </w:p>
        </w:tc>
      </w:tr>
      <w:tr w:rsidR="0050220F" w:rsidRPr="0050220F" w:rsidTr="005022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20F" w:rsidRPr="0050220F" w:rsidRDefault="0050220F" w:rsidP="0050220F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50220F">
              <w:rPr>
                <w:rFonts w:ascii="Arial" w:eastAsia="Times New Roman" w:hAnsi="Arial" w:cs="Arial"/>
                <w:color w:val="000000"/>
                <w:kern w:val="0"/>
                <w:sz w:val="22"/>
                <w:lang w:eastAsia="ru-RU"/>
                <w14:ligatures w14:val="none"/>
              </w:rPr>
              <w:t>SEC1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20F" w:rsidRPr="0050220F" w:rsidRDefault="0050220F" w:rsidP="0050220F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50220F">
              <w:rPr>
                <w:rFonts w:ascii="Arial" w:eastAsia="Times New Roman" w:hAnsi="Arial" w:cs="Arial"/>
                <w:color w:val="000000"/>
                <w:kern w:val="0"/>
                <w:sz w:val="22"/>
                <w:lang w:eastAsia="ru-RU"/>
                <w14:ligatures w14:val="none"/>
              </w:rPr>
              <w:t xml:space="preserve">Система должна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lang w:eastAsia="ru-RU"/>
                <w14:ligatures w14:val="none"/>
              </w:rPr>
              <w:t>использовать внешний ресурс для проведения транзакций и не хранить данные банковских карт</w:t>
            </w:r>
          </w:p>
        </w:tc>
      </w:tr>
    </w:tbl>
    <w:p w:rsidR="0050220F" w:rsidRDefault="006816B4" w:rsidP="006816B4">
      <w:pPr>
        <w:pStyle w:val="1"/>
        <w:jc w:val="left"/>
      </w:pPr>
      <w:bookmarkStart w:id="2" w:name="_Toc187528082"/>
      <w:r>
        <w:lastRenderedPageBreak/>
        <w:t>Формальное описание системы</w:t>
      </w:r>
      <w:bookmarkEnd w:id="2"/>
    </w:p>
    <w:p w:rsidR="006816B4" w:rsidRPr="006816B4" w:rsidRDefault="006816B4" w:rsidP="006816B4">
      <w:pPr>
        <w:pStyle w:val="2"/>
      </w:pPr>
      <w:bookmarkStart w:id="3" w:name="_Toc187528083"/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r>
        <w:t>диаграмма</w:t>
      </w:r>
      <w:bookmarkEnd w:id="3"/>
    </w:p>
    <w:p w:rsidR="006816B4" w:rsidRDefault="006816B4" w:rsidP="006816B4">
      <w:r>
        <w:rPr>
          <w:noProof/>
        </w:rPr>
        <w:drawing>
          <wp:inline distT="0" distB="0" distL="0" distR="0">
            <wp:extent cx="2734945" cy="4136390"/>
            <wp:effectExtent l="0" t="0" r="0" b="3810"/>
            <wp:docPr id="1921951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6B4" w:rsidRDefault="006816B4" w:rsidP="006816B4">
      <w:pPr>
        <w:pStyle w:val="2"/>
      </w:pPr>
      <w:bookmarkStart w:id="4" w:name="_Toc187528084"/>
      <w:r>
        <w:rPr>
          <w:lang w:val="en-US"/>
        </w:rPr>
        <w:t xml:space="preserve">Sequence </w:t>
      </w:r>
      <w:r>
        <w:t>диаграмма</w:t>
      </w:r>
      <w:bookmarkEnd w:id="4"/>
    </w:p>
    <w:p w:rsidR="006816B4" w:rsidRDefault="006816B4" w:rsidP="006816B4">
      <w:r>
        <w:rPr>
          <w:noProof/>
        </w:rPr>
        <w:drawing>
          <wp:inline distT="0" distB="0" distL="0" distR="0">
            <wp:extent cx="3119120" cy="3503930"/>
            <wp:effectExtent l="0" t="0" r="5080" b="1270"/>
            <wp:docPr id="10631700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6B4" w:rsidRDefault="006816B4">
      <w:r>
        <w:br w:type="page"/>
      </w:r>
    </w:p>
    <w:p w:rsidR="006816B4" w:rsidRDefault="006816B4" w:rsidP="006816B4">
      <w:pPr>
        <w:pStyle w:val="1"/>
      </w:pPr>
      <w:bookmarkStart w:id="5" w:name="_Toc187528085"/>
      <w:r>
        <w:lastRenderedPageBreak/>
        <w:t>Описание сценариев использования</w:t>
      </w:r>
      <w:bookmarkEnd w:id="5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816B4" w:rsidRPr="006816B4" w:rsidTr="006816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6816B4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Прецедент: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Просмотра списка фильмов</w:t>
            </w:r>
          </w:p>
        </w:tc>
      </w:tr>
      <w:tr w:rsidR="006816B4" w:rsidRPr="006816B4" w:rsidTr="006816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6816B4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ID: 1</w:t>
            </w:r>
          </w:p>
        </w:tc>
      </w:tr>
      <w:tr w:rsidR="006816B4" w:rsidRPr="006816B4" w:rsidTr="006816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6816B4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Главный актор: пользователь</w:t>
            </w:r>
          </w:p>
        </w:tc>
      </w:tr>
      <w:tr w:rsidR="006816B4" w:rsidRPr="006816B4" w:rsidTr="006816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6816B4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Предусловия: пользователь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авторизован</w:t>
            </w:r>
          </w:p>
        </w:tc>
      </w:tr>
      <w:tr w:rsidR="006816B4" w:rsidRPr="006816B4" w:rsidTr="006816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6816B4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Основной поток: пользователь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смотрит список фильмов, обложек и описания</w:t>
            </w:r>
          </w:p>
        </w:tc>
      </w:tr>
      <w:tr w:rsidR="006816B4" w:rsidRPr="006816B4" w:rsidTr="006816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6816B4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Альтернативный поток: </w:t>
            </w:r>
          </w:p>
          <w:p w:rsidR="006816B4" w:rsidRPr="006816B4" w:rsidRDefault="006816B4" w:rsidP="006816B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пользователь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использует фильтры и поиск по фильмам</w:t>
            </w:r>
          </w:p>
        </w:tc>
      </w:tr>
      <w:tr w:rsidR="006816B4" w:rsidRPr="006816B4" w:rsidTr="006816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6816B4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Постусловия: пользователь может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посмотреть список сеансов и кинотеатров</w:t>
            </w:r>
          </w:p>
        </w:tc>
      </w:tr>
    </w:tbl>
    <w:p w:rsidR="006816B4" w:rsidRDefault="006816B4" w:rsidP="006816B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Прецедент: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Просмотра списка сеансов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ID: 1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Главный актор: пользователь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Предусловия: пользователь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выбрал фильм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Основной поток: пользователь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смотрит список сеансов и кинотеатров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Альтернативный поток: </w:t>
            </w:r>
          </w:p>
          <w:p w:rsidR="006816B4" w:rsidRPr="006816B4" w:rsidRDefault="006816B4" w:rsidP="000C7CA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пользователь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использует фильтры по городу, времени сеансам и кинотеатрам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Постусловия: пользователь может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посмотреть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посмотреть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 схему зала</w:t>
            </w:r>
          </w:p>
        </w:tc>
      </w:tr>
    </w:tbl>
    <w:p w:rsidR="006816B4" w:rsidRDefault="006816B4" w:rsidP="006816B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Прецедент: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Просмотр схемы зала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ID: 1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Главный актор: пользователь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Предусловия: пользователь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выбрал сеанс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Основной поток: пользователь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смотрит схему зала и видит занятые и свободные места 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Постусловия: пользователь может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купить билет</w:t>
            </w:r>
          </w:p>
        </w:tc>
      </w:tr>
    </w:tbl>
    <w:p w:rsidR="006816B4" w:rsidRDefault="006816B4" w:rsidP="006816B4"/>
    <w:p w:rsidR="006816B4" w:rsidRDefault="006816B4" w:rsidP="006816B4">
      <w:r>
        <w:br w:type="page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lastRenderedPageBreak/>
              <w:t xml:space="preserve">Прецедент: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Покупка билета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ID: 1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Главный актор: пользователь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Предусловия: пользователь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выбрал сеанс и место в схеме зала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Основной поток: пользователь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 переходит на внешний сайт, совершает транзакцию и получает подтверждение в виде билета на почте 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Альтернативный поток: </w:t>
            </w:r>
          </w:p>
          <w:p w:rsidR="006816B4" w:rsidRPr="006816B4" w:rsidRDefault="006816B4" w:rsidP="000C7CA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пользователь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не выполняет транзакцию, тогда место должно снова пометиться как свободное через 15 минут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Постусловия: пользователь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получил билет на почту</w:t>
            </w:r>
          </w:p>
        </w:tc>
      </w:tr>
    </w:tbl>
    <w:p w:rsidR="006816B4" w:rsidRDefault="006816B4" w:rsidP="006816B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Прецедент: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Пользователь заходит в кинотеатр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ID: 1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Главный актор: пользователь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Предусловия: пользователь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купил билет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Основной поток: пользователь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 предоставляет </w:t>
            </w:r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билет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 и система подтверждает его валидность 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Альтернативный поток: </w:t>
            </w:r>
          </w:p>
          <w:p w:rsidR="006816B4" w:rsidRPr="006816B4" w:rsidRDefault="006816B4" w:rsidP="000C7CA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пользователь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показывает билет второй раз, система должна отклонить запрос</w:t>
            </w:r>
          </w:p>
          <w:p w:rsidR="006816B4" w:rsidRPr="006816B4" w:rsidRDefault="006816B4" w:rsidP="000C7CA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пользователь показывает билет, который система не выдавала. Система должна отклонить запрос</w:t>
            </w:r>
          </w:p>
        </w:tc>
      </w:tr>
      <w:tr w:rsidR="006816B4" w:rsidRPr="006816B4" w:rsidTr="000C7C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6B4" w:rsidRPr="006816B4" w:rsidRDefault="006816B4" w:rsidP="000C7CAB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Постусловия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: администратор видит подтверждение билета в системе</w:t>
            </w:r>
            <w:r w:rsidRPr="006816B4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 </w:t>
            </w:r>
          </w:p>
        </w:tc>
      </w:tr>
    </w:tbl>
    <w:p w:rsidR="006816B4" w:rsidRDefault="006816B4" w:rsidP="006816B4"/>
    <w:p w:rsidR="006816B4" w:rsidRPr="006816B4" w:rsidRDefault="006816B4" w:rsidP="006816B4"/>
    <w:sectPr w:rsidR="006816B4" w:rsidRPr="00681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40DEB"/>
    <w:multiLevelType w:val="multilevel"/>
    <w:tmpl w:val="3422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54668"/>
    <w:multiLevelType w:val="multilevel"/>
    <w:tmpl w:val="880E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F2009"/>
    <w:multiLevelType w:val="multilevel"/>
    <w:tmpl w:val="5FC8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83972"/>
    <w:multiLevelType w:val="multilevel"/>
    <w:tmpl w:val="1192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27046"/>
    <w:multiLevelType w:val="multilevel"/>
    <w:tmpl w:val="EB5A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C1100A"/>
    <w:multiLevelType w:val="multilevel"/>
    <w:tmpl w:val="FD92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460762">
    <w:abstractNumId w:val="2"/>
  </w:num>
  <w:num w:numId="2" w16cid:durableId="1238828749">
    <w:abstractNumId w:val="3"/>
  </w:num>
  <w:num w:numId="3" w16cid:durableId="1989699489">
    <w:abstractNumId w:val="4"/>
  </w:num>
  <w:num w:numId="4" w16cid:durableId="1473250267">
    <w:abstractNumId w:val="0"/>
  </w:num>
  <w:num w:numId="5" w16cid:durableId="619149216">
    <w:abstractNumId w:val="1"/>
  </w:num>
  <w:num w:numId="6" w16cid:durableId="2035494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D6"/>
    <w:rsid w:val="000219FB"/>
    <w:rsid w:val="000410D5"/>
    <w:rsid w:val="0007716E"/>
    <w:rsid w:val="00081104"/>
    <w:rsid w:val="000C70A0"/>
    <w:rsid w:val="002550A5"/>
    <w:rsid w:val="0038332B"/>
    <w:rsid w:val="003A33D1"/>
    <w:rsid w:val="004A095E"/>
    <w:rsid w:val="004D00E6"/>
    <w:rsid w:val="0050220F"/>
    <w:rsid w:val="005123F0"/>
    <w:rsid w:val="0064772A"/>
    <w:rsid w:val="00652622"/>
    <w:rsid w:val="006816B4"/>
    <w:rsid w:val="006E69ED"/>
    <w:rsid w:val="00733B55"/>
    <w:rsid w:val="007D622D"/>
    <w:rsid w:val="008679D6"/>
    <w:rsid w:val="008D1092"/>
    <w:rsid w:val="008F0325"/>
    <w:rsid w:val="009D17BB"/>
    <w:rsid w:val="00A818E0"/>
    <w:rsid w:val="00BD00E0"/>
    <w:rsid w:val="00BD58D1"/>
    <w:rsid w:val="00C14E39"/>
    <w:rsid w:val="00CE3AE7"/>
    <w:rsid w:val="00DD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55DAB-5614-AE48-89B0-231F3BEF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0A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C70A0"/>
    <w:pPr>
      <w:keepNext/>
      <w:keepLines/>
      <w:spacing w:before="480" w:after="24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104"/>
    <w:pPr>
      <w:keepNext/>
      <w:keepLines/>
      <w:spacing w:before="160" w:after="120"/>
      <w:outlineLvl w:val="1"/>
    </w:pPr>
    <w:rPr>
      <w:rFonts w:eastAsiaTheme="majorEastAsia" w:cstheme="majorBidi"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69ED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6E69ED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0C70A0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E69ED"/>
    <w:pPr>
      <w:outlineLvl w:val="9"/>
    </w:pPr>
    <w:rPr>
      <w:kern w:val="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6E69E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6E69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69ED"/>
    <w:rPr>
      <w:rFonts w:ascii="Courier New" w:eastAsia="Times New Roman" w:hAnsi="Courier New" w:cs="Courier New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A818E0"/>
    <w:pPr>
      <w:numPr>
        <w:ilvl w:val="1"/>
      </w:numPr>
    </w:pPr>
    <w:rPr>
      <w:rFonts w:eastAsiaTheme="minorEastAsia"/>
      <w:b/>
      <w:i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A818E0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styleId="aa">
    <w:name w:val="Unresolved Mention"/>
    <w:basedOn w:val="a0"/>
    <w:uiPriority w:val="99"/>
    <w:semiHidden/>
    <w:unhideWhenUsed/>
    <w:rsid w:val="00A818E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81104"/>
    <w:rPr>
      <w:rFonts w:ascii="Times New Roman" w:eastAsiaTheme="majorEastAsia" w:hAnsi="Times New Roman" w:cstheme="majorBidi"/>
      <w:i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811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11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0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2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9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zat222/Library/Group%20Containers/UBF8T346G9.Office/User%20Content.localized/Templates.localized/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C57FB-575C-4583-BFEB-D1087F75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Отчет.dotx</Template>
  <TotalTime>1</TotalTime>
  <Pages>7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 Sirazetdinov</dc:creator>
  <cp:keywords/>
  <dc:description/>
  <cp:lastModifiedBy>Сиразетдинов Азат Ниязович</cp:lastModifiedBy>
  <cp:revision>3</cp:revision>
  <cp:lastPrinted>2025-01-11T21:18:00Z</cp:lastPrinted>
  <dcterms:created xsi:type="dcterms:W3CDTF">2025-01-11T21:18:00Z</dcterms:created>
  <dcterms:modified xsi:type="dcterms:W3CDTF">2025-01-11T21:18:00Z</dcterms:modified>
</cp:coreProperties>
</file>