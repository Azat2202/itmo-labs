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D00E0" w:rsidRPr="007D622D" w:rsidRDefault="007D622D" w:rsidP="007D622D">
      <w:pPr>
        <w:jc w:val="center"/>
        <w:rPr>
          <w:szCs w:val="28"/>
        </w:rPr>
      </w:pPr>
      <w:r w:rsidRPr="007D622D">
        <w:rPr>
          <w:szCs w:val="28"/>
        </w:rPr>
        <w:t>Министерство науки и высшего образования Российской Федерации</w:t>
      </w:r>
    </w:p>
    <w:p w:rsidR="007D622D" w:rsidRPr="007D622D" w:rsidRDefault="007D622D" w:rsidP="007D622D">
      <w:pPr>
        <w:jc w:val="center"/>
        <w:rPr>
          <w:szCs w:val="28"/>
        </w:rPr>
      </w:pPr>
      <w:r w:rsidRPr="007D622D">
        <w:rPr>
          <w:szCs w:val="28"/>
        </w:rPr>
        <w:t>Федеральное государственное автономное образовательное учреждение</w:t>
      </w:r>
    </w:p>
    <w:p w:rsidR="007D622D" w:rsidRPr="007D622D" w:rsidRDefault="007D622D" w:rsidP="007D622D">
      <w:pPr>
        <w:jc w:val="center"/>
        <w:rPr>
          <w:szCs w:val="28"/>
        </w:rPr>
      </w:pPr>
      <w:r w:rsidRPr="007D622D">
        <w:rPr>
          <w:szCs w:val="28"/>
        </w:rPr>
        <w:t>Высшего образования</w:t>
      </w:r>
    </w:p>
    <w:p w:rsidR="007D622D" w:rsidRDefault="007D622D" w:rsidP="007D622D">
      <w:pPr>
        <w:jc w:val="center"/>
        <w:rPr>
          <w:i/>
          <w:iCs/>
          <w:szCs w:val="28"/>
        </w:rPr>
      </w:pPr>
      <w:r w:rsidRPr="007D622D">
        <w:rPr>
          <w:i/>
          <w:iCs/>
          <w:szCs w:val="28"/>
        </w:rPr>
        <w:t xml:space="preserve">Факультет </w:t>
      </w:r>
      <w:r>
        <w:rPr>
          <w:i/>
          <w:iCs/>
          <w:szCs w:val="28"/>
        </w:rPr>
        <w:t>Программной Инженерии и Компьютерной Техники</w:t>
      </w:r>
    </w:p>
    <w:p w:rsidR="007D622D" w:rsidRDefault="007D622D" w:rsidP="007D622D">
      <w:pPr>
        <w:jc w:val="center"/>
        <w:rPr>
          <w:i/>
          <w:iCs/>
          <w:szCs w:val="28"/>
        </w:rPr>
      </w:pPr>
    </w:p>
    <w:p w:rsidR="007D622D" w:rsidRDefault="007D622D" w:rsidP="007D622D">
      <w:pPr>
        <w:jc w:val="center"/>
        <w:rPr>
          <w:i/>
          <w:iCs/>
          <w:szCs w:val="28"/>
        </w:rPr>
      </w:pPr>
    </w:p>
    <w:p w:rsidR="007D622D" w:rsidRDefault="007D622D" w:rsidP="007D622D">
      <w:pPr>
        <w:jc w:val="center"/>
        <w:rPr>
          <w:i/>
          <w:iCs/>
          <w:szCs w:val="28"/>
        </w:rPr>
      </w:pPr>
    </w:p>
    <w:p w:rsidR="007D622D" w:rsidRDefault="007D622D" w:rsidP="007D622D">
      <w:pPr>
        <w:jc w:val="center"/>
        <w:rPr>
          <w:i/>
          <w:iCs/>
          <w:szCs w:val="28"/>
        </w:rPr>
      </w:pPr>
    </w:p>
    <w:p w:rsidR="007D622D" w:rsidRDefault="007D622D" w:rsidP="007D622D">
      <w:pPr>
        <w:jc w:val="center"/>
        <w:rPr>
          <w:i/>
          <w:iCs/>
          <w:szCs w:val="28"/>
        </w:rPr>
      </w:pPr>
    </w:p>
    <w:p w:rsidR="007D622D" w:rsidRPr="00733B55" w:rsidRDefault="007D622D" w:rsidP="007D622D">
      <w:pPr>
        <w:jc w:val="center"/>
        <w:rPr>
          <w:szCs w:val="28"/>
        </w:rPr>
      </w:pPr>
      <w:r>
        <w:rPr>
          <w:b/>
          <w:bCs/>
          <w:szCs w:val="28"/>
        </w:rPr>
        <w:t xml:space="preserve">Лабораторная работа </w:t>
      </w:r>
      <w:r w:rsidR="00BB5921">
        <w:rPr>
          <w:b/>
          <w:bCs/>
          <w:szCs w:val="28"/>
        </w:rPr>
        <w:t>2</w:t>
      </w:r>
      <w:r>
        <w:rPr>
          <w:b/>
          <w:bCs/>
          <w:szCs w:val="28"/>
        </w:rPr>
        <w:t xml:space="preserve"> по</w:t>
      </w:r>
      <w:r w:rsidR="00BB5921">
        <w:rPr>
          <w:b/>
          <w:bCs/>
          <w:szCs w:val="28"/>
        </w:rPr>
        <w:t xml:space="preserve"> АПС</w:t>
      </w:r>
      <w:r>
        <w:rPr>
          <w:b/>
          <w:bCs/>
          <w:szCs w:val="28"/>
        </w:rPr>
        <w:t xml:space="preserve"> </w:t>
      </w:r>
    </w:p>
    <w:p w:rsidR="007D622D" w:rsidRDefault="007D622D" w:rsidP="007D622D">
      <w:pPr>
        <w:jc w:val="center"/>
        <w:rPr>
          <w:szCs w:val="28"/>
        </w:rPr>
      </w:pPr>
    </w:p>
    <w:p w:rsidR="00BB5921" w:rsidRPr="00733B55" w:rsidRDefault="00BB5921" w:rsidP="007D622D">
      <w:pPr>
        <w:jc w:val="center"/>
        <w:rPr>
          <w:szCs w:val="28"/>
        </w:rPr>
      </w:pPr>
    </w:p>
    <w:p w:rsidR="006E69ED" w:rsidRPr="00733B55" w:rsidRDefault="006E69ED" w:rsidP="007D622D">
      <w:pPr>
        <w:jc w:val="center"/>
        <w:rPr>
          <w:szCs w:val="28"/>
        </w:rPr>
      </w:pPr>
    </w:p>
    <w:p w:rsidR="006E69ED" w:rsidRPr="00733B55" w:rsidRDefault="006E69ED" w:rsidP="007D622D">
      <w:pPr>
        <w:jc w:val="center"/>
        <w:rPr>
          <w:szCs w:val="28"/>
        </w:rPr>
      </w:pPr>
    </w:p>
    <w:p w:rsidR="006E69ED" w:rsidRPr="00733B55" w:rsidRDefault="006E69ED" w:rsidP="007D622D">
      <w:pPr>
        <w:jc w:val="center"/>
        <w:rPr>
          <w:szCs w:val="28"/>
        </w:rPr>
      </w:pPr>
    </w:p>
    <w:p w:rsidR="006E69ED" w:rsidRPr="00733B55" w:rsidRDefault="006E69ED" w:rsidP="007D622D">
      <w:pPr>
        <w:jc w:val="center"/>
        <w:rPr>
          <w:szCs w:val="28"/>
        </w:rPr>
      </w:pPr>
    </w:p>
    <w:p w:rsidR="006E69ED" w:rsidRPr="00733B55" w:rsidRDefault="006E69ED" w:rsidP="007D622D">
      <w:pPr>
        <w:jc w:val="center"/>
        <w:rPr>
          <w:szCs w:val="28"/>
        </w:rPr>
      </w:pPr>
    </w:p>
    <w:p w:rsidR="006E69ED" w:rsidRPr="00733B55" w:rsidRDefault="006E69ED" w:rsidP="006E69ED">
      <w:pPr>
        <w:jc w:val="right"/>
        <w:rPr>
          <w:szCs w:val="28"/>
        </w:rPr>
      </w:pPr>
      <w:r>
        <w:rPr>
          <w:szCs w:val="28"/>
        </w:rPr>
        <w:t xml:space="preserve">Группа: </w:t>
      </w:r>
      <w:r>
        <w:rPr>
          <w:szCs w:val="28"/>
          <w:lang w:val="en-US"/>
        </w:rPr>
        <w:t>P</w:t>
      </w:r>
      <w:r w:rsidRPr="00733B55">
        <w:rPr>
          <w:szCs w:val="28"/>
        </w:rPr>
        <w:t>3</w:t>
      </w:r>
      <w:r w:rsidR="00BB5921">
        <w:rPr>
          <w:szCs w:val="28"/>
        </w:rPr>
        <w:t>31</w:t>
      </w:r>
      <w:r w:rsidRPr="00733B55">
        <w:rPr>
          <w:szCs w:val="28"/>
        </w:rPr>
        <w:t>6</w:t>
      </w:r>
    </w:p>
    <w:p w:rsidR="006E69ED" w:rsidRDefault="006E69ED" w:rsidP="006E69ED">
      <w:pPr>
        <w:jc w:val="right"/>
        <w:rPr>
          <w:szCs w:val="28"/>
        </w:rPr>
      </w:pPr>
      <w:r>
        <w:rPr>
          <w:szCs w:val="28"/>
        </w:rPr>
        <w:t xml:space="preserve">Выполнил: </w:t>
      </w:r>
    </w:p>
    <w:p w:rsidR="006E69ED" w:rsidRDefault="006E69ED" w:rsidP="006E69ED">
      <w:pPr>
        <w:jc w:val="right"/>
        <w:rPr>
          <w:szCs w:val="28"/>
        </w:rPr>
      </w:pPr>
      <w:r>
        <w:rPr>
          <w:szCs w:val="28"/>
        </w:rPr>
        <w:t>Сиразетдинов А.Н.</w:t>
      </w:r>
    </w:p>
    <w:p w:rsidR="006E69ED" w:rsidRDefault="006E69ED" w:rsidP="006E69ED">
      <w:pPr>
        <w:jc w:val="right"/>
        <w:rPr>
          <w:szCs w:val="28"/>
        </w:rPr>
      </w:pPr>
      <w:r>
        <w:rPr>
          <w:szCs w:val="28"/>
        </w:rPr>
        <w:t>Проверил:</w:t>
      </w:r>
    </w:p>
    <w:p w:rsidR="006E69ED" w:rsidRDefault="00BB5921" w:rsidP="006E69ED">
      <w:pPr>
        <w:jc w:val="right"/>
        <w:rPr>
          <w:szCs w:val="28"/>
        </w:rPr>
      </w:pPr>
      <w:r>
        <w:rPr>
          <w:szCs w:val="28"/>
        </w:rPr>
        <w:t>Перл И</w:t>
      </w:r>
      <w:r w:rsidR="006E69ED">
        <w:rPr>
          <w:szCs w:val="28"/>
        </w:rPr>
        <w:t>.</w:t>
      </w:r>
      <w:r>
        <w:rPr>
          <w:szCs w:val="28"/>
        </w:rPr>
        <w:t xml:space="preserve"> А.</w:t>
      </w:r>
    </w:p>
    <w:p w:rsidR="006E69ED" w:rsidRDefault="006E69ED" w:rsidP="006E69ED">
      <w:pPr>
        <w:jc w:val="right"/>
        <w:rPr>
          <w:szCs w:val="28"/>
        </w:rPr>
      </w:pPr>
    </w:p>
    <w:p w:rsidR="006E69ED" w:rsidRDefault="006E69ED" w:rsidP="006E69ED">
      <w:pPr>
        <w:jc w:val="right"/>
        <w:rPr>
          <w:szCs w:val="28"/>
        </w:rPr>
      </w:pPr>
    </w:p>
    <w:p w:rsidR="006E69ED" w:rsidRDefault="006E69ED" w:rsidP="006E69ED">
      <w:pPr>
        <w:jc w:val="right"/>
        <w:rPr>
          <w:szCs w:val="28"/>
        </w:rPr>
      </w:pPr>
    </w:p>
    <w:p w:rsidR="006E69ED" w:rsidRDefault="006E69ED" w:rsidP="006E69ED">
      <w:pPr>
        <w:jc w:val="right"/>
        <w:rPr>
          <w:szCs w:val="28"/>
        </w:rPr>
      </w:pPr>
    </w:p>
    <w:p w:rsidR="006E69ED" w:rsidRDefault="006E69ED" w:rsidP="006E69ED">
      <w:pPr>
        <w:jc w:val="right"/>
        <w:rPr>
          <w:szCs w:val="28"/>
        </w:rPr>
      </w:pPr>
    </w:p>
    <w:p w:rsidR="006E69ED" w:rsidRDefault="006E69ED" w:rsidP="006E69ED">
      <w:pPr>
        <w:jc w:val="center"/>
        <w:rPr>
          <w:szCs w:val="28"/>
        </w:rPr>
      </w:pPr>
      <w:r>
        <w:rPr>
          <w:szCs w:val="28"/>
        </w:rPr>
        <w:t>Г. Санкт-Петербург</w:t>
      </w:r>
    </w:p>
    <w:p w:rsidR="006E69ED" w:rsidRDefault="006E69ED" w:rsidP="006E69ED">
      <w:pPr>
        <w:jc w:val="center"/>
        <w:rPr>
          <w:szCs w:val="28"/>
        </w:rPr>
      </w:pPr>
      <w:r>
        <w:rPr>
          <w:szCs w:val="28"/>
        </w:rPr>
        <w:t>202</w:t>
      </w:r>
      <w:r w:rsidR="00BB5921">
        <w:rPr>
          <w:szCs w:val="28"/>
        </w:rPr>
        <w:t>4</w:t>
      </w:r>
    </w:p>
    <w:sdt>
      <w:sdtPr>
        <w:rPr>
          <w:rFonts w:eastAsia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091233078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:rsidR="006E69ED" w:rsidRPr="006E69ED" w:rsidRDefault="006E69ED">
          <w:pPr>
            <w:pStyle w:val="a5"/>
            <w:rPr>
              <w:rFonts w:cs="Times New Roman"/>
            </w:rPr>
          </w:pPr>
          <w:r w:rsidRPr="006E69ED">
            <w:rPr>
              <w:rFonts w:cs="Times New Roman"/>
            </w:rPr>
            <w:t>Оглавление</w:t>
          </w:r>
        </w:p>
        <w:p w:rsidR="00E00A37" w:rsidRDefault="006E69E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533318" w:history="1">
            <w:r w:rsidR="00E00A37" w:rsidRPr="00C5369D">
              <w:rPr>
                <w:rStyle w:val="a7"/>
                <w:noProof/>
              </w:rPr>
              <w:t>Задание</w:t>
            </w:r>
            <w:r w:rsidR="00E00A37">
              <w:rPr>
                <w:noProof/>
                <w:webHidden/>
              </w:rPr>
              <w:tab/>
            </w:r>
            <w:r w:rsidR="00E00A37">
              <w:rPr>
                <w:noProof/>
                <w:webHidden/>
              </w:rPr>
              <w:fldChar w:fldCharType="begin"/>
            </w:r>
            <w:r w:rsidR="00E00A37">
              <w:rPr>
                <w:noProof/>
                <w:webHidden/>
              </w:rPr>
              <w:instrText xml:space="preserve"> PAGEREF _Toc187533318 \h </w:instrText>
            </w:r>
            <w:r w:rsidR="00E00A37">
              <w:rPr>
                <w:noProof/>
                <w:webHidden/>
              </w:rPr>
            </w:r>
            <w:r w:rsidR="00E00A37">
              <w:rPr>
                <w:noProof/>
                <w:webHidden/>
              </w:rPr>
              <w:fldChar w:fldCharType="separate"/>
            </w:r>
            <w:r w:rsidR="00035F7A">
              <w:rPr>
                <w:noProof/>
                <w:webHidden/>
              </w:rPr>
              <w:t>3</w:t>
            </w:r>
            <w:r w:rsidR="00E00A37">
              <w:rPr>
                <w:noProof/>
                <w:webHidden/>
              </w:rPr>
              <w:fldChar w:fldCharType="end"/>
            </w:r>
          </w:hyperlink>
        </w:p>
        <w:p w:rsidR="00E00A37" w:rsidRDefault="00E00A3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7533319" w:history="1">
            <w:r w:rsidRPr="00C5369D">
              <w:rPr>
                <w:rStyle w:val="a7"/>
                <w:noProof/>
              </w:rPr>
              <w:t>Посетитель (</w:t>
            </w:r>
            <w:r w:rsidRPr="00C5369D">
              <w:rPr>
                <w:rStyle w:val="a7"/>
                <w:noProof/>
                <w:lang w:val="en-US"/>
              </w:rPr>
              <w:t>visitor</w:t>
            </w:r>
            <w:r w:rsidRPr="00C5369D">
              <w:rPr>
                <w:rStyle w:val="a7"/>
                <w:noProof/>
              </w:rPr>
              <w:t xml:space="preserve">, </w:t>
            </w:r>
            <w:r w:rsidRPr="00C5369D">
              <w:rPr>
                <w:rStyle w:val="a7"/>
                <w:noProof/>
                <w:lang w:val="en-US"/>
              </w:rPr>
              <w:t>GoF</w:t>
            </w:r>
            <w:r w:rsidRPr="00C5369D">
              <w:rPr>
                <w:rStyle w:val="a7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_Toc187533319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5F7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A37" w:rsidRDefault="00E00A3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7533320" w:history="1">
            <w:r w:rsidRPr="00C5369D">
              <w:rPr>
                <w:rStyle w:val="a7"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_Toc187533320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5F7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A37" w:rsidRDefault="00E00A3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7533321" w:history="1">
            <w:r w:rsidRPr="00C5369D">
              <w:rPr>
                <w:rStyle w:val="a7"/>
                <w:noProof/>
              </w:rPr>
              <w:t>Примеры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_Toc187533321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5F7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A37" w:rsidRDefault="00E00A3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7533322" w:history="1">
            <w:r w:rsidRPr="00C5369D">
              <w:rPr>
                <w:rStyle w:val="a7"/>
                <w:noProof/>
              </w:rPr>
              <w:t>Фабричный</w:t>
            </w:r>
            <w:r w:rsidRPr="00C5369D">
              <w:rPr>
                <w:rStyle w:val="a7"/>
                <w:noProof/>
                <w:lang w:val="en-US"/>
              </w:rPr>
              <w:t xml:space="preserve"> </w:t>
            </w:r>
            <w:r w:rsidRPr="00C5369D">
              <w:rPr>
                <w:rStyle w:val="a7"/>
                <w:noProof/>
              </w:rPr>
              <w:t>метод</w:t>
            </w:r>
            <w:r w:rsidRPr="00C5369D">
              <w:rPr>
                <w:rStyle w:val="a7"/>
                <w:noProof/>
                <w:lang w:val="en-US"/>
              </w:rPr>
              <w:t xml:space="preserve"> (Factory Method, GoF)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_Toc187533322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5F7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A37" w:rsidRDefault="00E00A3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7533323" w:history="1">
            <w:r w:rsidRPr="00C5369D">
              <w:rPr>
                <w:rStyle w:val="a7"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_Toc187533323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5F7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A37" w:rsidRDefault="00E00A3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7533324" w:history="1">
            <w:r w:rsidRPr="00C5369D">
              <w:rPr>
                <w:rStyle w:val="a7"/>
                <w:noProof/>
              </w:rPr>
              <w:t>Примеры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_Toc187533324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5F7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A37" w:rsidRDefault="00E00A3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7533325" w:history="1">
            <w:r w:rsidRPr="00C5369D">
              <w:rPr>
                <w:rStyle w:val="a7"/>
                <w:noProof/>
              </w:rPr>
              <w:t>Посредник (</w:t>
            </w:r>
            <w:r w:rsidRPr="00C5369D">
              <w:rPr>
                <w:rStyle w:val="a7"/>
                <w:noProof/>
                <w:lang w:val="en-US"/>
              </w:rPr>
              <w:t>Indirection</w:t>
            </w:r>
            <w:r w:rsidRPr="00C5369D">
              <w:rPr>
                <w:rStyle w:val="a7"/>
                <w:noProof/>
              </w:rPr>
              <w:t xml:space="preserve">, </w:t>
            </w:r>
            <w:r w:rsidRPr="00C5369D">
              <w:rPr>
                <w:rStyle w:val="a7"/>
                <w:noProof/>
                <w:lang w:val="en-US"/>
              </w:rPr>
              <w:t>grasp</w:t>
            </w:r>
            <w:r w:rsidRPr="00C5369D">
              <w:rPr>
                <w:rStyle w:val="a7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_Toc187533325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5F7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A37" w:rsidRDefault="00E00A3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7533326" w:history="1">
            <w:r w:rsidRPr="00C5369D">
              <w:rPr>
                <w:rStyle w:val="a7"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_Toc187533326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5F7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A37" w:rsidRDefault="00E00A3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7533327" w:history="1">
            <w:r w:rsidRPr="00C5369D">
              <w:rPr>
                <w:rStyle w:val="a7"/>
                <w:noProof/>
              </w:rPr>
              <w:t>Примеры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_Toc187533327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5F7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9ED" w:rsidRDefault="006E69ED">
          <w:r>
            <w:rPr>
              <w:b/>
              <w:bCs/>
            </w:rPr>
            <w:fldChar w:fldCharType="end"/>
          </w:r>
        </w:p>
      </w:sdtContent>
    </w:sdt>
    <w:p w:rsidR="006E69ED" w:rsidRPr="006F30DE" w:rsidRDefault="006E69ED">
      <w:pPr>
        <w:rPr>
          <w:szCs w:val="28"/>
        </w:rPr>
      </w:pPr>
      <w:r>
        <w:rPr>
          <w:szCs w:val="28"/>
        </w:rPr>
        <w:br w:type="page"/>
      </w:r>
    </w:p>
    <w:p w:rsidR="00A818E0" w:rsidRDefault="00BB5921" w:rsidP="009D17BB">
      <w:pPr>
        <w:pStyle w:val="1"/>
      </w:pPr>
      <w:bookmarkStart w:id="0" w:name="_Toc187533318"/>
      <w:r>
        <w:lastRenderedPageBreak/>
        <w:t>Задание</w:t>
      </w:r>
      <w:bookmarkEnd w:id="0"/>
    </w:p>
    <w:p w:rsidR="00BB5921" w:rsidRDefault="00BB5921" w:rsidP="00BB5921">
      <w:r>
        <w:t xml:space="preserve">Из списка шаблонов проектирования </w:t>
      </w:r>
      <w:proofErr w:type="spellStart"/>
      <w:r>
        <w:t>GoF</w:t>
      </w:r>
      <w:proofErr w:type="spellEnd"/>
      <w:r>
        <w:t xml:space="preserve"> и GRASP выбрать 3-4 шаблона и для каждого из них придумать 2-3 сценария, для решения которых могу применены выбранные шаблоны.</w:t>
      </w:r>
    </w:p>
    <w:p w:rsidR="00BB5921" w:rsidRDefault="00BB5921" w:rsidP="00BB5921">
      <w:r>
        <w:t>Сделать предположение о возможных ограничениях, к которым можем привести использование шаблона в каждом описанном случае. Обязательно выбрать шаблоны из обоих списков.</w:t>
      </w:r>
    </w:p>
    <w:p w:rsidR="00BB5921" w:rsidRDefault="00BB5921">
      <w:r>
        <w:br w:type="page"/>
      </w:r>
    </w:p>
    <w:p w:rsidR="00BB5921" w:rsidRPr="00BB5921" w:rsidRDefault="00BB5921" w:rsidP="00BB5921">
      <w:pPr>
        <w:pStyle w:val="1"/>
      </w:pPr>
      <w:bookmarkStart w:id="1" w:name="_Toc187533319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3078480</wp:posOffset>
            </wp:positionH>
            <wp:positionV relativeFrom="paragraph">
              <wp:posOffset>467360</wp:posOffset>
            </wp:positionV>
            <wp:extent cx="3138805" cy="2794000"/>
            <wp:effectExtent l="0" t="0" r="0" b="0"/>
            <wp:wrapSquare wrapText="bothSides"/>
            <wp:docPr id="10252107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805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Посетитель (</w:t>
      </w:r>
      <w:r>
        <w:rPr>
          <w:lang w:val="en-US"/>
        </w:rPr>
        <w:t>visitor</w:t>
      </w:r>
      <w:r w:rsidRPr="00BB5921">
        <w:t xml:space="preserve">, </w:t>
      </w:r>
      <w:proofErr w:type="spellStart"/>
      <w:r>
        <w:rPr>
          <w:lang w:val="en-US"/>
        </w:rPr>
        <w:t>GoF</w:t>
      </w:r>
      <w:proofErr w:type="spellEnd"/>
      <w:r w:rsidRPr="00BB5921">
        <w:t>)</w:t>
      </w:r>
      <w:bookmarkEnd w:id="1"/>
    </w:p>
    <w:p w:rsidR="00BB5921" w:rsidRDefault="00BB5921" w:rsidP="00BB5921">
      <w:pPr>
        <w:pStyle w:val="2"/>
      </w:pPr>
      <w:bookmarkStart w:id="2" w:name="_Toc187533320"/>
      <w:r>
        <w:t>Описание</w:t>
      </w:r>
      <w:bookmarkEnd w:id="2"/>
    </w:p>
    <w:p w:rsidR="00BB5921" w:rsidRDefault="00BB5921" w:rsidP="00BB5921">
      <w:r>
        <w:t>П</w:t>
      </w:r>
      <w:r w:rsidRPr="00BB5921">
        <w:t>оведенческий паттерн проектирования, который позволяет добавлять новые операции к существующим объектам, не изменяя их классы. Паттерн достигается благодаря тому, что операции выносятся в отдельный объект — «посетителя», а сами объекты предоставляют метод для его принятия.</w:t>
      </w:r>
      <w:r w:rsidRPr="00BB5921">
        <w:t xml:space="preserve"> </w:t>
      </w:r>
    </w:p>
    <w:p w:rsidR="00BB5921" w:rsidRDefault="00BB5921" w:rsidP="00BB5921">
      <w:pPr>
        <w:pStyle w:val="2"/>
      </w:pPr>
      <w:bookmarkStart w:id="3" w:name="_Toc187533321"/>
      <w:r>
        <w:t>Примеры использования</w:t>
      </w:r>
      <w:bookmarkEnd w:id="3"/>
    </w:p>
    <w:p w:rsidR="00BC4EC4" w:rsidRDefault="00BB5921" w:rsidP="00BB5921">
      <w:pPr>
        <w:pStyle w:val="ab"/>
        <w:numPr>
          <w:ilvl w:val="0"/>
          <w:numId w:val="7"/>
        </w:numPr>
      </w:pPr>
      <w:r>
        <w:t>Есть информационная система сотрудников</w:t>
      </w:r>
      <w:r w:rsidR="00BC4EC4">
        <w:t xml:space="preserve">. Наша цель – построить дерево зарплат по отделам и сотрудникам. Имеется абстрактный класс и две реализации – сотрудник и отдел. </w:t>
      </w:r>
      <w:proofErr w:type="spellStart"/>
      <w:r w:rsidR="00BC4EC4">
        <w:t>Визитор</w:t>
      </w:r>
      <w:proofErr w:type="spellEnd"/>
      <w:r w:rsidR="00BC4EC4">
        <w:t xml:space="preserve"> будет иметь два разных метода под каждый класс, который будет в зависимости от вызванной функции по-разному производить операцию создания дерева и еще сохранять промежуточное состояние</w:t>
      </w:r>
    </w:p>
    <w:p w:rsidR="00BC4EC4" w:rsidRDefault="00BC4EC4" w:rsidP="00BC4EC4">
      <w:pPr>
        <w:pStyle w:val="ab"/>
      </w:pPr>
    </w:p>
    <w:p w:rsidR="00BC4EC4" w:rsidRDefault="00BC4EC4" w:rsidP="00BC4EC4">
      <w:pPr>
        <w:pStyle w:val="ab"/>
      </w:pPr>
      <w:r>
        <w:t>Преимущества: чтобы создать дополнительный функционал, нам не нужно захламлять реализации абстрактного класса. Нам не требуются проверки и приведения типов</w:t>
      </w:r>
    </w:p>
    <w:p w:rsidR="00BB5921" w:rsidRDefault="00BC4EC4" w:rsidP="00BC4EC4">
      <w:pPr>
        <w:pStyle w:val="ab"/>
      </w:pPr>
      <w:r>
        <w:t xml:space="preserve">Ограничения: при добавлении новой реализации класса, нам нужно обновлять все </w:t>
      </w:r>
      <w:proofErr w:type="spellStart"/>
      <w:r>
        <w:t>визиторы</w:t>
      </w:r>
      <w:proofErr w:type="spellEnd"/>
      <w:r>
        <w:t>, что проблематично для больших систем.</w:t>
      </w:r>
      <w:r w:rsidR="00BB5921" w:rsidRPr="00BB5921">
        <w:fldChar w:fldCharType="begin"/>
      </w:r>
      <w:r w:rsidR="00BB5921" w:rsidRPr="00BB5921">
        <w:instrText xml:space="preserve"> INCLUDEPICTURE "https://upload.wikimedia.org/wikipedia/commons/thumb/9/9d/VisitorDiagram.svg/300px-VisitorDiagram.svg.png" \* MERGEFORMATINET </w:instrText>
      </w:r>
      <w:r w:rsidR="00BB5921" w:rsidRPr="00BB5921">
        <w:fldChar w:fldCharType="separate"/>
      </w:r>
      <w:r w:rsidR="00BB5921" w:rsidRPr="00BB5921">
        <w:fldChar w:fldCharType="end"/>
      </w:r>
    </w:p>
    <w:p w:rsidR="00185591" w:rsidRDefault="00185591" w:rsidP="00BC4EC4">
      <w:pPr>
        <w:pStyle w:val="ab"/>
        <w:numPr>
          <w:ilvl w:val="0"/>
          <w:numId w:val="7"/>
        </w:numPr>
      </w:pPr>
      <w:r>
        <w:t xml:space="preserve">Информационная система – система для 2д моделирования. В ней можно создавать сложные фигуры из простых компонентов (квадраты, треугольники </w:t>
      </w:r>
      <w:proofErr w:type="spellStart"/>
      <w:r>
        <w:t>итп</w:t>
      </w:r>
      <w:proofErr w:type="spellEnd"/>
      <w:r>
        <w:t xml:space="preserve">). И можно сделать большое количество операций с сложной фигурой – посчитать площадь, периметр, </w:t>
      </w:r>
      <w:proofErr w:type="spellStart"/>
      <w:r>
        <w:t>отрендерить</w:t>
      </w:r>
      <w:proofErr w:type="spellEnd"/>
      <w:r>
        <w:t xml:space="preserve"> ее</w:t>
      </w:r>
    </w:p>
    <w:p w:rsidR="00BC4EC4" w:rsidRDefault="00185591" w:rsidP="00185591">
      <w:pPr>
        <w:pStyle w:val="ab"/>
      </w:pPr>
      <w:r>
        <w:br/>
        <w:t xml:space="preserve">Преимущества: паттерн очень удобен, когда количество реализаций абстрактного класса конечно и мало, а количество вариантов </w:t>
      </w:r>
      <w:proofErr w:type="spellStart"/>
      <w:r>
        <w:t>визиторов</w:t>
      </w:r>
      <w:proofErr w:type="spellEnd"/>
      <w:r>
        <w:t xml:space="preserve"> огромен</w:t>
      </w:r>
    </w:p>
    <w:p w:rsidR="00185591" w:rsidRDefault="00185591" w:rsidP="00185591">
      <w:pPr>
        <w:pStyle w:val="ab"/>
      </w:pPr>
      <w:r>
        <w:t xml:space="preserve">Ограничения: будет проблематично хранить состояние для такой системы, ведь фигуры могут накладываться, скорее всего нужно будет не абстрагировать </w:t>
      </w:r>
      <w:proofErr w:type="gramStart"/>
      <w:r>
        <w:t>поведение</w:t>
      </w:r>
      <w:proofErr w:type="gramEnd"/>
      <w:r>
        <w:t xml:space="preserve"> а реализовывать оптимизированные алгоритмы</w:t>
      </w:r>
    </w:p>
    <w:p w:rsidR="00185591" w:rsidRDefault="00185591">
      <w:r>
        <w:br w:type="page"/>
      </w:r>
    </w:p>
    <w:p w:rsidR="00185591" w:rsidRDefault="006F30DE" w:rsidP="00185591">
      <w:pPr>
        <w:pStyle w:val="1"/>
        <w:rPr>
          <w:lang w:val="en-US"/>
        </w:rPr>
      </w:pPr>
      <w:bookmarkStart w:id="4" w:name="_Toc187533322"/>
      <w:r>
        <w:lastRenderedPageBreak/>
        <w:t>Фабричный</w:t>
      </w:r>
      <w:r w:rsidRPr="006F30DE">
        <w:rPr>
          <w:lang w:val="en-US"/>
        </w:rPr>
        <w:t xml:space="preserve"> </w:t>
      </w:r>
      <w:r>
        <w:t>метод</w:t>
      </w:r>
      <w:r w:rsidRPr="006F30DE">
        <w:rPr>
          <w:lang w:val="en-US"/>
        </w:rPr>
        <w:t xml:space="preserve"> (</w:t>
      </w:r>
      <w:r>
        <w:rPr>
          <w:lang w:val="en-US"/>
        </w:rPr>
        <w:t xml:space="preserve">Factory Method, </w:t>
      </w:r>
      <w:proofErr w:type="spellStart"/>
      <w:r>
        <w:rPr>
          <w:lang w:val="en-US"/>
        </w:rPr>
        <w:t>GoF</w:t>
      </w:r>
      <w:proofErr w:type="spellEnd"/>
      <w:r>
        <w:rPr>
          <w:lang w:val="en-US"/>
        </w:rPr>
        <w:t>)</w:t>
      </w:r>
      <w:bookmarkEnd w:id="4"/>
    </w:p>
    <w:p w:rsidR="006F30DE" w:rsidRDefault="00621FE3" w:rsidP="006F30DE">
      <w:pPr>
        <w:pStyle w:val="2"/>
      </w:pPr>
      <w:bookmarkStart w:id="5" w:name="_Toc187533323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2056130</wp:posOffset>
            </wp:positionH>
            <wp:positionV relativeFrom="paragraph">
              <wp:posOffset>85773</wp:posOffset>
            </wp:positionV>
            <wp:extent cx="4342765" cy="2156460"/>
            <wp:effectExtent l="0" t="0" r="635" b="2540"/>
            <wp:wrapSquare wrapText="bothSides"/>
            <wp:docPr id="151715081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150817" name="Рисунок 15171508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30DE">
        <w:t>Описание</w:t>
      </w:r>
      <w:bookmarkEnd w:id="5"/>
    </w:p>
    <w:p w:rsidR="006F30DE" w:rsidRDefault="006F30DE" w:rsidP="006F30DE">
      <w:r w:rsidRPr="006F30DE">
        <w:t>порождающий паттерн проектирования, который предоставляет интерфейс для создания объектов в суперклассе, но позволяет подклассам изменять тип создаваемых объектов. Основная идея заключается в том, чтобы делегировать создание объектов дочерним классам.</w:t>
      </w:r>
    </w:p>
    <w:p w:rsidR="00621FE3" w:rsidRDefault="00621FE3" w:rsidP="00621FE3">
      <w:pPr>
        <w:pStyle w:val="2"/>
      </w:pPr>
      <w:bookmarkStart w:id="6" w:name="_Toc187533324"/>
      <w:r>
        <w:t>Примеры использования</w:t>
      </w:r>
      <w:bookmarkEnd w:id="6"/>
    </w:p>
    <w:p w:rsidR="00621FE3" w:rsidRPr="00621FE3" w:rsidRDefault="00621FE3" w:rsidP="000019C2">
      <w:pPr>
        <w:pStyle w:val="ab"/>
        <w:numPr>
          <w:ilvl w:val="0"/>
          <w:numId w:val="8"/>
        </w:numPr>
        <w:rPr>
          <w:color w:val="000000" w:themeColor="text1"/>
        </w:rPr>
      </w:pPr>
      <w:r w:rsidRPr="00621FE3">
        <w:rPr>
          <w:color w:val="000000" w:themeColor="text1"/>
        </w:rPr>
        <w:t xml:space="preserve">Мы хотим сделать </w:t>
      </w:r>
      <w:proofErr w:type="spellStart"/>
      <w:r w:rsidRPr="00621FE3">
        <w:rPr>
          <w:color w:val="000000" w:themeColor="text1"/>
        </w:rPr>
        <w:t>логгирование</w:t>
      </w:r>
      <w:proofErr w:type="spellEnd"/>
      <w:r w:rsidRPr="00621FE3">
        <w:rPr>
          <w:color w:val="000000" w:themeColor="text1"/>
        </w:rPr>
        <w:t xml:space="preserve"> в информационной системе. Для этого мы можем сделать абстрактный </w:t>
      </w:r>
      <w:r w:rsidRPr="00621FE3">
        <w:rPr>
          <w:color w:val="000000" w:themeColor="text1"/>
          <w:lang w:val="en-US"/>
        </w:rPr>
        <w:t>Logger</w:t>
      </w:r>
      <w:r w:rsidRPr="00621FE3">
        <w:rPr>
          <w:color w:val="000000" w:themeColor="text1"/>
        </w:rPr>
        <w:t xml:space="preserve"> с методом </w:t>
      </w:r>
      <w:r w:rsidRPr="00621FE3">
        <w:rPr>
          <w:color w:val="000000" w:themeColor="text1"/>
          <w:lang w:val="en-US"/>
        </w:rPr>
        <w:t>log</w:t>
      </w:r>
      <w:r w:rsidRPr="00621FE3">
        <w:rPr>
          <w:color w:val="000000" w:themeColor="text1"/>
        </w:rPr>
        <w:t xml:space="preserve"> и абстрактный </w:t>
      </w:r>
      <w:proofErr w:type="spellStart"/>
      <w:r w:rsidRPr="00621FE3">
        <w:rPr>
          <w:color w:val="000000" w:themeColor="text1"/>
          <w:lang w:val="en-US"/>
        </w:rPr>
        <w:t>LoggerFactory</w:t>
      </w:r>
      <w:proofErr w:type="spellEnd"/>
      <w:r w:rsidRPr="00621FE3">
        <w:rPr>
          <w:color w:val="000000" w:themeColor="text1"/>
        </w:rPr>
        <w:t xml:space="preserve"> который будет возвращать </w:t>
      </w:r>
      <w:r w:rsidRPr="00621FE3">
        <w:rPr>
          <w:color w:val="000000" w:themeColor="text1"/>
          <w:lang w:val="en-US"/>
        </w:rPr>
        <w:t>Logger</w:t>
      </w:r>
      <w:r w:rsidRPr="00621FE3">
        <w:rPr>
          <w:color w:val="000000" w:themeColor="text1"/>
        </w:rPr>
        <w:t xml:space="preserve">. Затем в зависимости от требований мы можем реализовать несколько различных </w:t>
      </w:r>
      <w:proofErr w:type="spellStart"/>
      <w:r w:rsidRPr="00621FE3">
        <w:rPr>
          <w:color w:val="000000" w:themeColor="text1"/>
          <w:lang w:val="en-US"/>
        </w:rPr>
        <w:t>LoggerFactory</w:t>
      </w:r>
      <w:proofErr w:type="spellEnd"/>
      <w:r w:rsidRPr="00621FE3">
        <w:rPr>
          <w:color w:val="000000" w:themeColor="text1"/>
        </w:rPr>
        <w:t xml:space="preserve">, которые будут возвращать разные классы </w:t>
      </w:r>
      <w:r w:rsidRPr="00621FE3">
        <w:rPr>
          <w:color w:val="000000" w:themeColor="text1"/>
          <w:lang w:val="en-US"/>
        </w:rPr>
        <w:t>Logger</w:t>
      </w:r>
      <w:r w:rsidRPr="00621FE3">
        <w:rPr>
          <w:color w:val="000000" w:themeColor="text1"/>
        </w:rPr>
        <w:t xml:space="preserve">, например </w:t>
      </w:r>
      <w:proofErr w:type="spellStart"/>
      <w:r w:rsidRPr="00621FE3">
        <w:rPr>
          <w:color w:val="000000" w:themeColor="text1"/>
          <w:lang w:val="en-US"/>
        </w:rPr>
        <w:t>JsonLogger</w:t>
      </w:r>
      <w:proofErr w:type="spellEnd"/>
      <w:r w:rsidRPr="00621FE3">
        <w:rPr>
          <w:color w:val="000000" w:themeColor="text1"/>
        </w:rPr>
        <w:t xml:space="preserve">, </w:t>
      </w:r>
      <w:proofErr w:type="spellStart"/>
      <w:r w:rsidRPr="00621FE3">
        <w:rPr>
          <w:color w:val="000000" w:themeColor="text1"/>
          <w:lang w:val="en-US"/>
        </w:rPr>
        <w:t>StdoutLogger</w:t>
      </w:r>
      <w:proofErr w:type="spellEnd"/>
      <w:r w:rsidRPr="00621FE3">
        <w:rPr>
          <w:color w:val="000000" w:themeColor="text1"/>
        </w:rPr>
        <w:t xml:space="preserve">, </w:t>
      </w:r>
      <w:proofErr w:type="spellStart"/>
      <w:r w:rsidRPr="00621FE3">
        <w:rPr>
          <w:color w:val="000000" w:themeColor="text1"/>
          <w:lang w:val="en-US"/>
        </w:rPr>
        <w:t>CsvLogger</w:t>
      </w:r>
      <w:proofErr w:type="spellEnd"/>
    </w:p>
    <w:p w:rsidR="00621FE3" w:rsidRDefault="00621FE3" w:rsidP="00621FE3">
      <w:pPr>
        <w:pStyle w:val="ab"/>
      </w:pPr>
    </w:p>
    <w:p w:rsidR="00621FE3" w:rsidRDefault="00621FE3" w:rsidP="00621FE3">
      <w:pPr>
        <w:pStyle w:val="ab"/>
        <w:rPr>
          <w:lang w:val="en-US"/>
        </w:rPr>
      </w:pPr>
      <w:r>
        <w:t xml:space="preserve">Преимущества: удобно для расширения (в том числе внешними разработчиками), потому что они могут добавлять </w:t>
      </w:r>
      <w:proofErr w:type="gramStart"/>
      <w:r>
        <w:t>функциональность</w:t>
      </w:r>
      <w:proofErr w:type="gramEnd"/>
      <w:r>
        <w:t xml:space="preserve"> не </w:t>
      </w:r>
      <w:proofErr w:type="spellStart"/>
      <w:r>
        <w:t>изменяя</w:t>
      </w:r>
      <w:proofErr w:type="spellEnd"/>
      <w:r>
        <w:t xml:space="preserve"> основной код. Чтобы в приложении изменить логгер, будет достаточно изменить </w:t>
      </w:r>
      <w:proofErr w:type="spellStart"/>
      <w:r>
        <w:rPr>
          <w:lang w:val="en-US"/>
        </w:rPr>
        <w:t>LoggerFactory</w:t>
      </w:r>
      <w:proofErr w:type="spellEnd"/>
    </w:p>
    <w:p w:rsidR="00621FE3" w:rsidRDefault="00621FE3" w:rsidP="00621FE3">
      <w:pPr>
        <w:pStyle w:val="ab"/>
        <w:rPr>
          <w:lang w:val="en-US"/>
        </w:rPr>
      </w:pPr>
      <w:r>
        <w:t xml:space="preserve">Ограничения: мы не можем изменять параметры конкретного логгера, потому что мы получаем его абстрактно, а для передачи параметра нужно их передавать в конструктор </w:t>
      </w:r>
      <w:proofErr w:type="spellStart"/>
      <w:r>
        <w:rPr>
          <w:lang w:val="en-US"/>
        </w:rPr>
        <w:t>LoggerFactory</w:t>
      </w:r>
      <w:proofErr w:type="spellEnd"/>
      <w:r w:rsidRPr="00621FE3">
        <w:t xml:space="preserve">. </w:t>
      </w:r>
    </w:p>
    <w:p w:rsidR="00621FE3" w:rsidRDefault="00621FE3" w:rsidP="00621FE3">
      <w:pPr>
        <w:pStyle w:val="ab"/>
        <w:numPr>
          <w:ilvl w:val="0"/>
          <w:numId w:val="8"/>
        </w:numPr>
      </w:pPr>
      <w:r>
        <w:t xml:space="preserve">Мы разрабатываем мультиплатформенный фреймворк для создания приложений, но сталкиваемся с проблемой, что кнопки в </w:t>
      </w:r>
      <w:r>
        <w:rPr>
          <w:lang w:val="en-US"/>
        </w:rPr>
        <w:t>Android</w:t>
      </w:r>
      <w:r w:rsidRPr="00621FE3">
        <w:t xml:space="preserve"> </w:t>
      </w:r>
      <w:r>
        <w:t xml:space="preserve">и </w:t>
      </w:r>
      <w:r>
        <w:rPr>
          <w:lang w:val="en-US"/>
        </w:rPr>
        <w:t>Ios</w:t>
      </w:r>
      <w:r>
        <w:t xml:space="preserve"> различаются по дизайну. Чтобы в реализации интерфейса не привязываться к операционной системе, мы будем использовать фабричный метод с фабрикой для конкретной ОС.</w:t>
      </w:r>
    </w:p>
    <w:p w:rsidR="00621FE3" w:rsidRDefault="00621FE3" w:rsidP="00621FE3">
      <w:pPr>
        <w:ind w:left="708"/>
      </w:pPr>
      <w:r>
        <w:t>Преимущества: в коде мы не привязаны к ОС, и манипулируем абстрактной кнопкой</w:t>
      </w:r>
    </w:p>
    <w:p w:rsidR="00A118A5" w:rsidRDefault="00621FE3" w:rsidP="00621FE3">
      <w:pPr>
        <w:ind w:left="708"/>
      </w:pPr>
      <w:r>
        <w:t>Ограничения: скорее всего абстрактная кнопка будет с очень сильно урезанным функционалом, потому что будет реализовывать только общие параметры кнопки операционных систем</w:t>
      </w:r>
    </w:p>
    <w:p w:rsidR="00A118A5" w:rsidRDefault="00A118A5">
      <w:r>
        <w:br w:type="page"/>
      </w:r>
    </w:p>
    <w:p w:rsidR="00621FE3" w:rsidRPr="0033288A" w:rsidRDefault="0033288A" w:rsidP="0033288A">
      <w:pPr>
        <w:pStyle w:val="1"/>
      </w:pPr>
      <w:bookmarkStart w:id="7" w:name="_Toc187533325"/>
      <w:r>
        <w:lastRenderedPageBreak/>
        <w:t>Посредник (</w:t>
      </w:r>
      <w:r>
        <w:rPr>
          <w:lang w:val="en-US"/>
        </w:rPr>
        <w:t>Indirection</w:t>
      </w:r>
      <w:r w:rsidRPr="0033288A">
        <w:t xml:space="preserve">, </w:t>
      </w:r>
      <w:r>
        <w:rPr>
          <w:lang w:val="en-US"/>
        </w:rPr>
        <w:t>grasp</w:t>
      </w:r>
      <w:r w:rsidRPr="0033288A">
        <w:t>)</w:t>
      </w:r>
      <w:bookmarkEnd w:id="7"/>
    </w:p>
    <w:p w:rsidR="0033288A" w:rsidRDefault="0033288A" w:rsidP="0033288A">
      <w:pPr>
        <w:pStyle w:val="2"/>
      </w:pPr>
      <w:bookmarkStart w:id="8" w:name="_Toc187533326"/>
      <w:r>
        <w:t>Описание</w:t>
      </w:r>
      <w:bookmarkEnd w:id="8"/>
    </w:p>
    <w:p w:rsidR="0033288A" w:rsidRDefault="0033288A" w:rsidP="0033288A">
      <w:r>
        <w:t>П</w:t>
      </w:r>
      <w:r>
        <w:t>оведенческий паттерн проектирования, который обеспечивает централизованное взаимодействие между множеством объектов. Вместо прямого взаимодействия объектов друг с другом, они общаются через посредника, что уменьшает их взаимные зависимости.</w:t>
      </w:r>
    </w:p>
    <w:p w:rsidR="0033288A" w:rsidRDefault="0033288A" w:rsidP="0033288A">
      <w:pPr>
        <w:pStyle w:val="2"/>
      </w:pPr>
      <w:bookmarkStart w:id="9" w:name="_Toc187533327"/>
      <w:r>
        <w:t>Примеры использования</w:t>
      </w:r>
      <w:bookmarkEnd w:id="9"/>
    </w:p>
    <w:p w:rsidR="0033288A" w:rsidRDefault="0033288A" w:rsidP="0033288A">
      <w:pPr>
        <w:pStyle w:val="ab"/>
        <w:numPr>
          <w:ilvl w:val="0"/>
          <w:numId w:val="9"/>
        </w:numPr>
      </w:pPr>
      <w:r>
        <w:t xml:space="preserve">Информационная система – система сигнализации. У нас есть много датчиков, и есть системы оповещения. Чтобы абстрагировать зависимость систем оповещения от систем сигнализации мы вводим объект </w:t>
      </w:r>
      <w:proofErr w:type="gramStart"/>
      <w:r>
        <w:t>посредник</w:t>
      </w:r>
      <w:proofErr w:type="gramEnd"/>
      <w:r>
        <w:t xml:space="preserve"> который будет зависеть от датчиков и в случае </w:t>
      </w:r>
      <w:r w:rsidR="00C93362">
        <w:t>срабатывания их будет вызывать системы оповещения</w:t>
      </w:r>
    </w:p>
    <w:p w:rsidR="00C93362" w:rsidRDefault="00C93362" w:rsidP="00C93362">
      <w:pPr>
        <w:pStyle w:val="ab"/>
      </w:pPr>
      <w:r>
        <w:t>Преимущества: локализуем зависимости в одном классе, абстрагируем все системы оповещения</w:t>
      </w:r>
    </w:p>
    <w:p w:rsidR="00C93362" w:rsidRDefault="00C93362" w:rsidP="00C93362">
      <w:pPr>
        <w:pStyle w:val="ab"/>
      </w:pPr>
      <w:r>
        <w:t>Ограничения: посредник может быть слишком объемным и потребуются дополнительные абстракции (бог-объект)</w:t>
      </w:r>
    </w:p>
    <w:p w:rsidR="00C93362" w:rsidRDefault="00C93362" w:rsidP="00C93362">
      <w:pPr>
        <w:pStyle w:val="ab"/>
        <w:numPr>
          <w:ilvl w:val="0"/>
          <w:numId w:val="9"/>
        </w:numPr>
      </w:pPr>
      <w:proofErr w:type="spellStart"/>
      <w:r>
        <w:t>Информационнная</w:t>
      </w:r>
      <w:proofErr w:type="spellEnd"/>
      <w:r>
        <w:t xml:space="preserve"> система – фреймворк для </w:t>
      </w:r>
      <w:r>
        <w:rPr>
          <w:lang w:val="en-US"/>
        </w:rPr>
        <w:t>ORM</w:t>
      </w:r>
      <w:r w:rsidRPr="00C93362">
        <w:t xml:space="preserve">. </w:t>
      </w:r>
      <w:r>
        <w:t xml:space="preserve">Мы вводим посредник </w:t>
      </w:r>
      <w:r w:rsidRPr="00C93362">
        <w:t>(</w:t>
      </w:r>
      <w:proofErr w:type="spellStart"/>
      <w:r>
        <w:rPr>
          <w:lang w:val="en-US"/>
        </w:rPr>
        <w:t>EntityManager</w:t>
      </w:r>
      <w:proofErr w:type="spellEnd"/>
      <w:r w:rsidRPr="00C93362">
        <w:t xml:space="preserve">), </w:t>
      </w:r>
      <w:r>
        <w:t xml:space="preserve">который будет зависеть от </w:t>
      </w:r>
      <w:proofErr w:type="spellStart"/>
      <w:r>
        <w:rPr>
          <w:lang w:val="en-US"/>
        </w:rPr>
        <w:t>DataSource</w:t>
      </w:r>
      <w:proofErr w:type="spellEnd"/>
      <w:r w:rsidRPr="00C93362">
        <w:t xml:space="preserve"> </w:t>
      </w:r>
      <w:r>
        <w:t xml:space="preserve">и репозиториев. Это позволяет нам убрать зависимость репозиториев от </w:t>
      </w:r>
      <w:proofErr w:type="spellStart"/>
      <w:r>
        <w:t>датасурсов</w:t>
      </w:r>
      <w:proofErr w:type="spellEnd"/>
    </w:p>
    <w:p w:rsidR="00C93362" w:rsidRPr="0033288A" w:rsidRDefault="00C93362" w:rsidP="00C93362">
      <w:pPr>
        <w:pStyle w:val="ab"/>
      </w:pPr>
      <w:r>
        <w:t>Ограничения: посредник получается объемным, и для небольших информационных систем он может быть чрезмерно функциональным</w:t>
      </w:r>
      <w:r w:rsidRPr="00C93362">
        <w:t xml:space="preserve"> </w:t>
      </w:r>
    </w:p>
    <w:sectPr w:rsidR="00C93362" w:rsidRPr="003328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11A73"/>
    <w:multiLevelType w:val="hybridMultilevel"/>
    <w:tmpl w:val="491082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40DEB"/>
    <w:multiLevelType w:val="multilevel"/>
    <w:tmpl w:val="34227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8C1D4F"/>
    <w:multiLevelType w:val="hybridMultilevel"/>
    <w:tmpl w:val="F398CC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54668"/>
    <w:multiLevelType w:val="multilevel"/>
    <w:tmpl w:val="880EE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3F2009"/>
    <w:multiLevelType w:val="multilevel"/>
    <w:tmpl w:val="5FC81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787C1C"/>
    <w:multiLevelType w:val="hybridMultilevel"/>
    <w:tmpl w:val="7D209E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C36208"/>
    <w:multiLevelType w:val="hybridMultilevel"/>
    <w:tmpl w:val="CDBE98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83972"/>
    <w:multiLevelType w:val="multilevel"/>
    <w:tmpl w:val="11926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927046"/>
    <w:multiLevelType w:val="multilevel"/>
    <w:tmpl w:val="EB5A7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0460762">
    <w:abstractNumId w:val="4"/>
  </w:num>
  <w:num w:numId="2" w16cid:durableId="1238828749">
    <w:abstractNumId w:val="7"/>
  </w:num>
  <w:num w:numId="3" w16cid:durableId="1989699489">
    <w:abstractNumId w:val="8"/>
  </w:num>
  <w:num w:numId="4" w16cid:durableId="1473250267">
    <w:abstractNumId w:val="1"/>
  </w:num>
  <w:num w:numId="5" w16cid:durableId="619149216">
    <w:abstractNumId w:val="3"/>
  </w:num>
  <w:num w:numId="6" w16cid:durableId="2094423679">
    <w:abstractNumId w:val="6"/>
  </w:num>
  <w:num w:numId="7" w16cid:durableId="81991531">
    <w:abstractNumId w:val="0"/>
  </w:num>
  <w:num w:numId="8" w16cid:durableId="1359427725">
    <w:abstractNumId w:val="5"/>
  </w:num>
  <w:num w:numId="9" w16cid:durableId="15735857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921"/>
    <w:rsid w:val="000219FB"/>
    <w:rsid w:val="00035F7A"/>
    <w:rsid w:val="000410D5"/>
    <w:rsid w:val="0007716E"/>
    <w:rsid w:val="00081104"/>
    <w:rsid w:val="00185591"/>
    <w:rsid w:val="0033288A"/>
    <w:rsid w:val="0038332B"/>
    <w:rsid w:val="004A095E"/>
    <w:rsid w:val="005123F0"/>
    <w:rsid w:val="00621FE3"/>
    <w:rsid w:val="006E69ED"/>
    <w:rsid w:val="006F30DE"/>
    <w:rsid w:val="00733B55"/>
    <w:rsid w:val="007D622D"/>
    <w:rsid w:val="008D1092"/>
    <w:rsid w:val="008F0325"/>
    <w:rsid w:val="009D17BB"/>
    <w:rsid w:val="00A118A5"/>
    <w:rsid w:val="00A818E0"/>
    <w:rsid w:val="00BB5921"/>
    <w:rsid w:val="00BC4EC4"/>
    <w:rsid w:val="00BD00E0"/>
    <w:rsid w:val="00BD58D1"/>
    <w:rsid w:val="00C93362"/>
    <w:rsid w:val="00CE3AE7"/>
    <w:rsid w:val="00DD4298"/>
    <w:rsid w:val="00E0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C1DB7"/>
  <w15:chartTrackingRefBased/>
  <w15:docId w15:val="{A450D50F-A8F2-8640-83FE-52157B015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5921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81104"/>
    <w:pPr>
      <w:keepNext/>
      <w:keepLines/>
      <w:spacing w:before="480" w:after="240"/>
      <w:jc w:val="center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1104"/>
    <w:pPr>
      <w:keepNext/>
      <w:keepLines/>
      <w:spacing w:before="160" w:after="120"/>
      <w:outlineLvl w:val="1"/>
    </w:pPr>
    <w:rPr>
      <w:rFonts w:eastAsiaTheme="majorEastAsia" w:cstheme="majorBidi"/>
      <w:i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E69ED"/>
    <w:pPr>
      <w:spacing w:after="0" w:line="360" w:lineRule="auto"/>
      <w:contextualSpacing/>
      <w:jc w:val="center"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a4">
    <w:name w:val="Заголовок Знак"/>
    <w:basedOn w:val="a0"/>
    <w:link w:val="a3"/>
    <w:uiPriority w:val="10"/>
    <w:rsid w:val="006E69ED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character" w:customStyle="1" w:styleId="10">
    <w:name w:val="Заголовок 1 Знак"/>
    <w:basedOn w:val="a0"/>
    <w:link w:val="1"/>
    <w:uiPriority w:val="9"/>
    <w:rsid w:val="00081104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6E69ED"/>
    <w:pPr>
      <w:outlineLvl w:val="9"/>
    </w:pPr>
    <w:rPr>
      <w:kern w:val="0"/>
      <w:lang w:eastAsia="ru-RU"/>
      <w14:ligatures w14:val="none"/>
    </w:rPr>
  </w:style>
  <w:style w:type="paragraph" w:styleId="a6">
    <w:name w:val="Normal (Web)"/>
    <w:basedOn w:val="a"/>
    <w:uiPriority w:val="99"/>
    <w:semiHidden/>
    <w:unhideWhenUsed/>
    <w:rsid w:val="006E69ED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7">
    <w:name w:val="Hyperlink"/>
    <w:basedOn w:val="a0"/>
    <w:uiPriority w:val="99"/>
    <w:unhideWhenUsed/>
    <w:rsid w:val="006E69E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E69ED"/>
    <w:rPr>
      <w:rFonts w:ascii="Courier New" w:eastAsia="Times New Roman" w:hAnsi="Courier New" w:cs="Courier New"/>
      <w:sz w:val="20"/>
      <w:szCs w:val="20"/>
    </w:rPr>
  </w:style>
  <w:style w:type="paragraph" w:styleId="a8">
    <w:name w:val="Subtitle"/>
    <w:basedOn w:val="a"/>
    <w:next w:val="a"/>
    <w:link w:val="a9"/>
    <w:uiPriority w:val="11"/>
    <w:qFormat/>
    <w:rsid w:val="00A818E0"/>
    <w:pPr>
      <w:numPr>
        <w:ilvl w:val="1"/>
      </w:numPr>
    </w:pPr>
    <w:rPr>
      <w:rFonts w:eastAsiaTheme="minorEastAsia"/>
      <w:b/>
      <w:i/>
      <w:color w:val="5A5A5A" w:themeColor="text1" w:themeTint="A5"/>
      <w:spacing w:val="15"/>
      <w:sz w:val="24"/>
    </w:rPr>
  </w:style>
  <w:style w:type="character" w:customStyle="1" w:styleId="a9">
    <w:name w:val="Подзаголовок Знак"/>
    <w:basedOn w:val="a0"/>
    <w:link w:val="a8"/>
    <w:uiPriority w:val="11"/>
    <w:rsid w:val="00A818E0"/>
    <w:rPr>
      <w:rFonts w:ascii="Times New Roman" w:eastAsiaTheme="minorEastAsia" w:hAnsi="Times New Roman"/>
      <w:b/>
      <w:i/>
      <w:color w:val="5A5A5A" w:themeColor="text1" w:themeTint="A5"/>
      <w:spacing w:val="15"/>
      <w:sz w:val="24"/>
    </w:rPr>
  </w:style>
  <w:style w:type="character" w:styleId="aa">
    <w:name w:val="Unresolved Mention"/>
    <w:basedOn w:val="a0"/>
    <w:uiPriority w:val="99"/>
    <w:semiHidden/>
    <w:unhideWhenUsed/>
    <w:rsid w:val="00A818E0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081104"/>
    <w:rPr>
      <w:rFonts w:ascii="Times New Roman" w:eastAsiaTheme="majorEastAsia" w:hAnsi="Times New Roman" w:cstheme="majorBidi"/>
      <w:i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8110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81104"/>
    <w:pPr>
      <w:spacing w:after="100"/>
      <w:ind w:left="220"/>
    </w:pPr>
  </w:style>
  <w:style w:type="paragraph" w:styleId="ab">
    <w:name w:val="List Paragraph"/>
    <w:basedOn w:val="a"/>
    <w:uiPriority w:val="34"/>
    <w:qFormat/>
    <w:rsid w:val="00BB5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59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36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03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24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31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80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3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4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8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46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6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2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55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29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zat222/Library/Group%20Containers/UBF8T346G9.Office/User%20Content.localized/Templates.localized/&#1054;&#1090;&#1095;&#1077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C57FB-575C-4583-BFEB-D1087F75A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Отчет.dotx</Template>
  <TotalTime>0</TotalTime>
  <Pages>6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Azat Sirazetdinov</dc:creator>
  <cp:keywords/>
  <dc:description/>
  <cp:lastModifiedBy>Сиразетдинов Азат Ниязович</cp:lastModifiedBy>
  <cp:revision>3</cp:revision>
  <cp:lastPrinted>2025-01-11T21:17:00Z</cp:lastPrinted>
  <dcterms:created xsi:type="dcterms:W3CDTF">2025-01-11T21:17:00Z</dcterms:created>
  <dcterms:modified xsi:type="dcterms:W3CDTF">2025-01-11T21:17:00Z</dcterms:modified>
</cp:coreProperties>
</file>