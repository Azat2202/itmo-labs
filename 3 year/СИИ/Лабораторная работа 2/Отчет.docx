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9C3A" w14:textId="77777777" w:rsidR="00BD00E0" w:rsidRPr="007D622D" w:rsidRDefault="007D622D" w:rsidP="002770B4">
      <w:pPr>
        <w:rPr>
          <w:sz w:val="28"/>
          <w:szCs w:val="28"/>
        </w:rPr>
      </w:pPr>
      <w:r w:rsidRPr="007D622D">
        <w:rPr>
          <w:sz w:val="28"/>
          <w:szCs w:val="28"/>
        </w:rPr>
        <w:t>Министерство науки и высшего образования Российской Федерации</w:t>
      </w:r>
    </w:p>
    <w:p w14:paraId="2D6E2B86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6886DF9" w14:textId="77777777" w:rsidR="007D622D" w:rsidRPr="007D622D" w:rsidRDefault="007D622D" w:rsidP="007D622D">
      <w:pPr>
        <w:jc w:val="center"/>
        <w:rPr>
          <w:sz w:val="28"/>
          <w:szCs w:val="28"/>
        </w:rPr>
      </w:pPr>
      <w:r w:rsidRPr="007D622D">
        <w:rPr>
          <w:sz w:val="28"/>
          <w:szCs w:val="28"/>
        </w:rPr>
        <w:t>Высшего образования</w:t>
      </w:r>
    </w:p>
    <w:p w14:paraId="6AEFCF6F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  <w:r w:rsidRPr="007D622D">
        <w:rPr>
          <w:i/>
          <w:iCs/>
          <w:sz w:val="28"/>
          <w:szCs w:val="28"/>
        </w:rPr>
        <w:t xml:space="preserve">Факультет </w:t>
      </w:r>
      <w:r>
        <w:rPr>
          <w:i/>
          <w:iCs/>
          <w:sz w:val="28"/>
          <w:szCs w:val="28"/>
        </w:rPr>
        <w:t>Программной Инженерии и Компьютерной Техники</w:t>
      </w:r>
    </w:p>
    <w:p w14:paraId="0CF5B769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4989E1C7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49A776B2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881579E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550B10C7" w14:textId="77777777" w:rsidR="007D622D" w:rsidRDefault="007D622D" w:rsidP="007D622D">
      <w:pPr>
        <w:jc w:val="center"/>
        <w:rPr>
          <w:i/>
          <w:iCs/>
          <w:sz w:val="28"/>
          <w:szCs w:val="28"/>
        </w:rPr>
      </w:pPr>
    </w:p>
    <w:p w14:paraId="3246173F" w14:textId="734793B5" w:rsidR="007D622D" w:rsidRPr="00733B55" w:rsidRDefault="002770B4" w:rsidP="007D622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Модуль 1</w:t>
      </w:r>
      <w:r w:rsidR="007D622D">
        <w:rPr>
          <w:b/>
          <w:bCs/>
          <w:sz w:val="28"/>
          <w:szCs w:val="28"/>
        </w:rPr>
        <w:t xml:space="preserve"> по </w:t>
      </w:r>
      <w:r>
        <w:rPr>
          <w:b/>
          <w:bCs/>
          <w:sz w:val="28"/>
          <w:szCs w:val="28"/>
        </w:rPr>
        <w:t>СИИ</w:t>
      </w:r>
    </w:p>
    <w:p w14:paraId="45F68F8C" w14:textId="0884508E" w:rsidR="007D622D" w:rsidRDefault="007D622D" w:rsidP="007D622D">
      <w:pPr>
        <w:jc w:val="center"/>
        <w:rPr>
          <w:sz w:val="28"/>
          <w:szCs w:val="28"/>
        </w:rPr>
      </w:pPr>
    </w:p>
    <w:p w14:paraId="10293BA9" w14:textId="77777777" w:rsidR="002770B4" w:rsidRPr="00733B55" w:rsidRDefault="002770B4" w:rsidP="007D622D">
      <w:pPr>
        <w:jc w:val="center"/>
        <w:rPr>
          <w:sz w:val="28"/>
          <w:szCs w:val="28"/>
        </w:rPr>
      </w:pPr>
    </w:p>
    <w:p w14:paraId="1EEDC886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23328E47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65890C36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55A66C53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6C969DE4" w14:textId="77777777" w:rsidR="006E69ED" w:rsidRPr="00733B55" w:rsidRDefault="006E69ED" w:rsidP="007D622D">
      <w:pPr>
        <w:jc w:val="center"/>
        <w:rPr>
          <w:sz w:val="28"/>
          <w:szCs w:val="28"/>
        </w:rPr>
      </w:pPr>
    </w:p>
    <w:p w14:paraId="693429B0" w14:textId="44746ACD" w:rsidR="006E69ED" w:rsidRPr="00733B55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 w:rsidR="002770B4">
        <w:rPr>
          <w:sz w:val="28"/>
          <w:szCs w:val="28"/>
        </w:rPr>
        <w:t>3</w:t>
      </w:r>
      <w:r w:rsidRPr="00733B55">
        <w:rPr>
          <w:sz w:val="28"/>
          <w:szCs w:val="28"/>
        </w:rPr>
        <w:t>16</w:t>
      </w:r>
    </w:p>
    <w:p w14:paraId="11303A81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02411A1E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Сиразетдинов А.Н.</w:t>
      </w:r>
    </w:p>
    <w:p w14:paraId="1693ADAB" w14:textId="77777777" w:rsidR="006E69ED" w:rsidRDefault="006E69ED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A7A3883" w14:textId="610C26E1" w:rsidR="006E69ED" w:rsidRDefault="002770B4" w:rsidP="006E69ED">
      <w:pPr>
        <w:jc w:val="right"/>
        <w:rPr>
          <w:sz w:val="28"/>
          <w:szCs w:val="28"/>
        </w:rPr>
      </w:pPr>
      <w:r>
        <w:rPr>
          <w:sz w:val="28"/>
          <w:szCs w:val="28"/>
        </w:rPr>
        <w:t>Авдюшина А.Е</w:t>
      </w:r>
    </w:p>
    <w:p w14:paraId="7DD6DDB1" w14:textId="77777777" w:rsidR="006E69ED" w:rsidRDefault="006E69ED" w:rsidP="006E69ED">
      <w:pPr>
        <w:jc w:val="right"/>
        <w:rPr>
          <w:sz w:val="28"/>
          <w:szCs w:val="28"/>
        </w:rPr>
      </w:pPr>
    </w:p>
    <w:p w14:paraId="3703C2EA" w14:textId="77777777" w:rsidR="006E69ED" w:rsidRDefault="006E69ED" w:rsidP="006E69ED">
      <w:pPr>
        <w:jc w:val="right"/>
        <w:rPr>
          <w:sz w:val="28"/>
          <w:szCs w:val="28"/>
        </w:rPr>
      </w:pPr>
    </w:p>
    <w:p w14:paraId="26596F57" w14:textId="77777777" w:rsidR="006E69ED" w:rsidRDefault="006E69ED" w:rsidP="006E69ED">
      <w:pPr>
        <w:jc w:val="right"/>
        <w:rPr>
          <w:sz w:val="28"/>
          <w:szCs w:val="28"/>
        </w:rPr>
      </w:pPr>
    </w:p>
    <w:p w14:paraId="50111866" w14:textId="77777777" w:rsidR="006E69ED" w:rsidRDefault="006E69ED" w:rsidP="006E69ED">
      <w:pPr>
        <w:jc w:val="right"/>
        <w:rPr>
          <w:sz w:val="28"/>
          <w:szCs w:val="28"/>
        </w:rPr>
      </w:pPr>
    </w:p>
    <w:p w14:paraId="3AE1D8F2" w14:textId="77777777" w:rsidR="006E69ED" w:rsidRDefault="006E69ED" w:rsidP="002770B4">
      <w:pPr>
        <w:jc w:val="center"/>
        <w:rPr>
          <w:sz w:val="28"/>
          <w:szCs w:val="28"/>
        </w:rPr>
      </w:pPr>
    </w:p>
    <w:p w14:paraId="054C983B" w14:textId="77777777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6678BA84" w14:textId="2EF3BA65" w:rsidR="006E69ED" w:rsidRDefault="006E69ED" w:rsidP="006E69ED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2770B4">
        <w:rPr>
          <w:sz w:val="28"/>
          <w:szCs w:val="28"/>
        </w:rPr>
        <w:t>4</w:t>
      </w:r>
    </w:p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0912330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844CD" w14:textId="77777777" w:rsidR="006E69ED" w:rsidRPr="006E69ED" w:rsidRDefault="006E69ED">
          <w:pPr>
            <w:pStyle w:val="a5"/>
            <w:rPr>
              <w:rFonts w:cs="Times New Roman"/>
            </w:rPr>
          </w:pPr>
          <w:r w:rsidRPr="006E69ED">
            <w:rPr>
              <w:rFonts w:cs="Times New Roman"/>
            </w:rPr>
            <w:t>Оглавление</w:t>
          </w:r>
        </w:p>
        <w:p w14:paraId="3BB1FCD8" w14:textId="3AF65DF9" w:rsidR="00752B4B" w:rsidRDefault="006E69E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8530" w:history="1">
            <w:r w:rsidR="00752B4B" w:rsidRPr="00A32059">
              <w:rPr>
                <w:rStyle w:val="a7"/>
                <w:noProof/>
              </w:rPr>
              <w:t>Введение</w:t>
            </w:r>
            <w:r w:rsidR="00752B4B">
              <w:rPr>
                <w:noProof/>
                <w:webHidden/>
              </w:rPr>
              <w:tab/>
            </w:r>
            <w:r w:rsidR="00752B4B">
              <w:rPr>
                <w:noProof/>
                <w:webHidden/>
              </w:rPr>
              <w:fldChar w:fldCharType="begin"/>
            </w:r>
            <w:r w:rsidR="00752B4B">
              <w:rPr>
                <w:noProof/>
                <w:webHidden/>
              </w:rPr>
              <w:instrText xml:space="preserve"> PAGEREF _Toc178168530 \h </w:instrText>
            </w:r>
            <w:r w:rsidR="00752B4B">
              <w:rPr>
                <w:noProof/>
                <w:webHidden/>
              </w:rPr>
            </w:r>
            <w:r w:rsidR="00752B4B">
              <w:rPr>
                <w:noProof/>
                <w:webHidden/>
              </w:rPr>
              <w:fldChar w:fldCharType="separate"/>
            </w:r>
            <w:r w:rsidR="00FD6F73">
              <w:rPr>
                <w:noProof/>
                <w:webHidden/>
              </w:rPr>
              <w:t>3</w:t>
            </w:r>
            <w:r w:rsidR="00752B4B">
              <w:rPr>
                <w:noProof/>
                <w:webHidden/>
              </w:rPr>
              <w:fldChar w:fldCharType="end"/>
            </w:r>
          </w:hyperlink>
        </w:p>
        <w:p w14:paraId="363DB686" w14:textId="09A87B95" w:rsidR="00752B4B" w:rsidRDefault="00752B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168531" w:history="1">
            <w:r w:rsidRPr="00A32059">
              <w:rPr>
                <w:rStyle w:val="a7"/>
                <w:noProof/>
                <w:lang w:val="en-US"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FF42A" w14:textId="699FCBB7" w:rsidR="00752B4B" w:rsidRDefault="00752B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168532" w:history="1">
            <w:r w:rsidRPr="00A32059">
              <w:rPr>
                <w:rStyle w:val="a7"/>
                <w:noProof/>
                <w:lang w:val="en-US"/>
              </w:rPr>
              <w:t>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E605" w14:textId="54593413" w:rsidR="00752B4B" w:rsidRDefault="00752B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78168533" w:history="1">
            <w:r w:rsidRPr="00A32059">
              <w:rPr>
                <w:rStyle w:val="a7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6F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6347" w14:textId="490323E9" w:rsidR="002770B4" w:rsidRDefault="006E69ED" w:rsidP="00081104">
          <w:r>
            <w:rPr>
              <w:b/>
              <w:bCs/>
            </w:rPr>
            <w:fldChar w:fldCharType="end"/>
          </w:r>
        </w:p>
      </w:sdtContent>
    </w:sdt>
    <w:p w14:paraId="6DD134DD" w14:textId="77777777" w:rsidR="002770B4" w:rsidRDefault="002770B4">
      <w:r>
        <w:br w:type="page"/>
      </w:r>
    </w:p>
    <w:p w14:paraId="2F6B68B1" w14:textId="3FCB0830" w:rsidR="00A818E0" w:rsidRDefault="002770B4" w:rsidP="002770B4">
      <w:pPr>
        <w:pStyle w:val="1"/>
      </w:pPr>
      <w:bookmarkStart w:id="0" w:name="_Toc178168530"/>
      <w:r>
        <w:lastRenderedPageBreak/>
        <w:t>Введение</w:t>
      </w:r>
      <w:bookmarkEnd w:id="0"/>
    </w:p>
    <w:p w14:paraId="60412638" w14:textId="6C3A168B" w:rsidR="002770B4" w:rsidRDefault="002770B4" w:rsidP="002770B4">
      <w:r>
        <w:t>Модуль включает в себя выполнение трех заданий:</w:t>
      </w:r>
    </w:p>
    <w:p w14:paraId="3F3C2BF3" w14:textId="3AC9ADA9" w:rsidR="002770B4" w:rsidRDefault="002770B4" w:rsidP="002770B4">
      <w:pPr>
        <w:pStyle w:val="ab"/>
        <w:numPr>
          <w:ilvl w:val="0"/>
          <w:numId w:val="6"/>
        </w:numPr>
      </w:pPr>
      <w:r w:rsidRPr="002770B4">
        <w:t xml:space="preserve">Требуется создать базу знаний в языке программирования </w:t>
      </w:r>
      <w:proofErr w:type="spellStart"/>
      <w:r w:rsidRPr="002770B4">
        <w:t>Prolog</w:t>
      </w:r>
      <w:proofErr w:type="spellEnd"/>
      <w:r w:rsidRPr="002770B4">
        <w:t xml:space="preserve"> и реализовать набор запросов, используя эту базу знаний. Задача направлена на развитие навыков работы с фактами, предикатами, и правилами в логическом программировании.</w:t>
      </w:r>
    </w:p>
    <w:p w14:paraId="47D8BED4" w14:textId="5BA22354" w:rsidR="002770B4" w:rsidRDefault="002770B4" w:rsidP="002770B4">
      <w:pPr>
        <w:pStyle w:val="ab"/>
        <w:numPr>
          <w:ilvl w:val="0"/>
          <w:numId w:val="6"/>
        </w:numPr>
      </w:pPr>
      <w:r w:rsidRPr="002770B4">
        <w:t xml:space="preserve">Целью этой лабораторной работы является знакомство со средой разработки онтологий </w:t>
      </w:r>
      <w:proofErr w:type="spellStart"/>
      <w:r w:rsidRPr="002770B4">
        <w:t>Protege</w:t>
      </w:r>
      <w:proofErr w:type="spellEnd"/>
      <w:r w:rsidRPr="002770B4">
        <w:t xml:space="preserve"> и перевод базы знаний, созданной в предыдущей лабораторной работе в онтологическую форму в </w:t>
      </w:r>
      <w:proofErr w:type="spellStart"/>
      <w:r w:rsidRPr="002770B4">
        <w:t>Protege</w:t>
      </w:r>
      <w:proofErr w:type="spellEnd"/>
      <w:r w:rsidRPr="002770B4">
        <w:t>.</w:t>
      </w:r>
    </w:p>
    <w:p w14:paraId="17D18711" w14:textId="77777777" w:rsidR="00A81069" w:rsidRDefault="002770B4" w:rsidP="00A81069">
      <w:pPr>
        <w:pStyle w:val="ab"/>
        <w:numPr>
          <w:ilvl w:val="0"/>
          <w:numId w:val="6"/>
        </w:numPr>
      </w:pPr>
      <w:r w:rsidRPr="002770B4">
        <w:t>Целью этой лабораторной работы является разработка программы (рекомендательной системы), которая будет использовать базу знаний или онтологию для предоставления рекомендаций на основе введенных пользователем данных. (</w:t>
      </w:r>
      <w:proofErr w:type="spellStart"/>
      <w:r w:rsidRPr="002770B4">
        <w:t>Knowledge-based</w:t>
      </w:r>
      <w:proofErr w:type="spellEnd"/>
      <w:r w:rsidRPr="002770B4">
        <w:t xml:space="preserve"> </w:t>
      </w:r>
      <w:proofErr w:type="spellStart"/>
      <w:r w:rsidRPr="002770B4">
        <w:t>support</w:t>
      </w:r>
      <w:proofErr w:type="spellEnd"/>
      <w:r w:rsidRPr="002770B4">
        <w:t xml:space="preserve"> </w:t>
      </w:r>
      <w:proofErr w:type="spellStart"/>
      <w:r w:rsidRPr="002770B4">
        <w:t>system</w:t>
      </w:r>
      <w:proofErr w:type="spellEnd"/>
      <w:r w:rsidRPr="002770B4">
        <w:t>)</w:t>
      </w:r>
    </w:p>
    <w:p w14:paraId="53EC4FA9" w14:textId="77777777" w:rsidR="00A81069" w:rsidRDefault="00A81069">
      <w:r>
        <w:br w:type="page"/>
      </w:r>
    </w:p>
    <w:p w14:paraId="76CA3A5B" w14:textId="77777777" w:rsidR="00A81069" w:rsidRDefault="00A81069" w:rsidP="00A81069">
      <w:pPr>
        <w:pStyle w:val="1"/>
        <w:rPr>
          <w:lang w:val="en-US"/>
        </w:rPr>
      </w:pPr>
      <w:bookmarkStart w:id="1" w:name="_Toc178168531"/>
      <w:r>
        <w:rPr>
          <w:lang w:val="en-US"/>
        </w:rPr>
        <w:lastRenderedPageBreak/>
        <w:t>Prolog</w:t>
      </w:r>
      <w:bookmarkEnd w:id="1"/>
    </w:p>
    <w:p w14:paraId="70F7129F" w14:textId="44C245D5" w:rsidR="00A81069" w:rsidRDefault="00A81069" w:rsidP="00A81069">
      <w:r>
        <w:t>Разработаны правила факты и запросы:</w:t>
      </w:r>
    </w:p>
    <w:p w14:paraId="16EDBD7B" w14:textId="77777777" w:rsidR="00A81069" w:rsidRDefault="00A81069" w:rsidP="00A81069">
      <w:pPr>
        <w:spacing w:line="240" w:lineRule="auto"/>
      </w:pPr>
      <w:r>
        <w:t>% Факты описывают объекты (настольные игры) и их характеристики</w:t>
      </w:r>
    </w:p>
    <w:p w14:paraId="398AD965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(шахматы).</w:t>
      </w:r>
    </w:p>
    <w:p w14:paraId="1EC2DCFF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(монополия).</w:t>
      </w:r>
    </w:p>
    <w:p w14:paraId="34A4EC4B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</w:t>
      </w:r>
      <w:proofErr w:type="spellStart"/>
      <w:r>
        <w:t>каркассон</w:t>
      </w:r>
      <w:proofErr w:type="spellEnd"/>
      <w:r>
        <w:t>).</w:t>
      </w:r>
    </w:p>
    <w:p w14:paraId="3609C1ED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(колонизаторы).</w:t>
      </w:r>
    </w:p>
    <w:p w14:paraId="2F618248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(домино).</w:t>
      </w:r>
    </w:p>
    <w:p w14:paraId="4ACFCE2F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(мафия).</w:t>
      </w:r>
    </w:p>
    <w:p w14:paraId="2125CC99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(покер).</w:t>
      </w:r>
    </w:p>
    <w:p w14:paraId="4226D629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</w:t>
      </w:r>
      <w:proofErr w:type="spellStart"/>
      <w:r>
        <w:t>рикен</w:t>
      </w:r>
      <w:proofErr w:type="spellEnd"/>
      <w:r>
        <w:t>).</w:t>
      </w:r>
    </w:p>
    <w:p w14:paraId="66F2AECB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</w:t>
      </w:r>
      <w:proofErr w:type="spellStart"/>
      <w:r>
        <w:t>дженга</w:t>
      </w:r>
      <w:proofErr w:type="spellEnd"/>
      <w:r>
        <w:t>).</w:t>
      </w:r>
    </w:p>
    <w:p w14:paraId="0728A207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(скрабл).</w:t>
      </w:r>
    </w:p>
    <w:p w14:paraId="3CDC98D2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</w:t>
      </w:r>
      <w:proofErr w:type="spellStart"/>
      <w:r>
        <w:t>алиас</w:t>
      </w:r>
      <w:proofErr w:type="spellEnd"/>
      <w:r>
        <w:t>).</w:t>
      </w:r>
    </w:p>
    <w:p w14:paraId="75DF858E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(шашки).</w:t>
      </w:r>
    </w:p>
    <w:p w14:paraId="1B138D8D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(алхимики).</w:t>
      </w:r>
    </w:p>
    <w:p w14:paraId="582A2287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</w:t>
      </w:r>
      <w:proofErr w:type="spellStart"/>
      <w:r>
        <w:t>чапаев</w:t>
      </w:r>
      <w:proofErr w:type="spellEnd"/>
      <w:r>
        <w:t>).</w:t>
      </w:r>
    </w:p>
    <w:p w14:paraId="637B79BF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(лото).</w:t>
      </w:r>
    </w:p>
    <w:p w14:paraId="12FA7306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</w:t>
      </w:r>
      <w:proofErr w:type="spellStart"/>
      <w:r>
        <w:t>элиас</w:t>
      </w:r>
      <w:proofErr w:type="spellEnd"/>
      <w:r>
        <w:t>).</w:t>
      </w:r>
    </w:p>
    <w:p w14:paraId="2D1B7077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(карты).</w:t>
      </w:r>
    </w:p>
    <w:p w14:paraId="10B6636B" w14:textId="77777777" w:rsidR="00A81069" w:rsidRDefault="00A81069" w:rsidP="00A81069">
      <w:pPr>
        <w:spacing w:line="240" w:lineRule="auto"/>
      </w:pPr>
      <w:proofErr w:type="spellStart"/>
      <w:r>
        <w:t>настольная_игра</w:t>
      </w:r>
      <w:proofErr w:type="spellEnd"/>
      <w:r>
        <w:t>(</w:t>
      </w:r>
      <w:proofErr w:type="spellStart"/>
      <w:r>
        <w:t>настольный_футбол</w:t>
      </w:r>
      <w:proofErr w:type="spellEnd"/>
      <w:r>
        <w:t>).</w:t>
      </w:r>
    </w:p>
    <w:p w14:paraId="4010BFB6" w14:textId="77777777" w:rsidR="00A81069" w:rsidRDefault="00A81069" w:rsidP="00A81069">
      <w:pPr>
        <w:spacing w:line="240" w:lineRule="auto"/>
      </w:pPr>
    </w:p>
    <w:p w14:paraId="5D9779AA" w14:textId="77777777" w:rsidR="00A81069" w:rsidRDefault="00A81069" w:rsidP="00A81069">
      <w:pPr>
        <w:spacing w:line="240" w:lineRule="auto"/>
      </w:pPr>
      <w:r>
        <w:t>% Факты о том, к какому типу относится игра</w:t>
      </w:r>
    </w:p>
    <w:p w14:paraId="172352B7" w14:textId="77777777" w:rsidR="00A81069" w:rsidRDefault="00A81069" w:rsidP="00A81069">
      <w:pPr>
        <w:spacing w:line="240" w:lineRule="auto"/>
      </w:pPr>
      <w:r>
        <w:t>стратегическая(шахматы).</w:t>
      </w:r>
    </w:p>
    <w:p w14:paraId="4128F5CC" w14:textId="77777777" w:rsidR="00A81069" w:rsidRDefault="00A81069" w:rsidP="00A81069">
      <w:pPr>
        <w:spacing w:line="240" w:lineRule="auto"/>
      </w:pPr>
      <w:r>
        <w:t>стратегическая(шашки).</w:t>
      </w:r>
    </w:p>
    <w:p w14:paraId="5B6A593E" w14:textId="77777777" w:rsidR="00A81069" w:rsidRDefault="00A81069" w:rsidP="00A81069">
      <w:pPr>
        <w:spacing w:line="240" w:lineRule="auto"/>
      </w:pPr>
      <w:r>
        <w:t>стратегическая(</w:t>
      </w:r>
      <w:proofErr w:type="spellStart"/>
      <w:r>
        <w:t>каркассон</w:t>
      </w:r>
      <w:proofErr w:type="spellEnd"/>
      <w:r>
        <w:t>).</w:t>
      </w:r>
    </w:p>
    <w:p w14:paraId="19EE79F7" w14:textId="77777777" w:rsidR="00A81069" w:rsidRDefault="00A81069" w:rsidP="00A81069">
      <w:pPr>
        <w:spacing w:line="240" w:lineRule="auto"/>
      </w:pPr>
      <w:r>
        <w:t>стратегическая(колонизаторы).</w:t>
      </w:r>
    </w:p>
    <w:p w14:paraId="6CC9B56C" w14:textId="77777777" w:rsidR="00A81069" w:rsidRDefault="00A81069" w:rsidP="00A81069">
      <w:pPr>
        <w:spacing w:line="240" w:lineRule="auto"/>
      </w:pPr>
      <w:r>
        <w:t>стратегическая(алхимики).</w:t>
      </w:r>
    </w:p>
    <w:p w14:paraId="1141CF06" w14:textId="77777777" w:rsidR="00A81069" w:rsidRDefault="00A81069" w:rsidP="00A81069">
      <w:pPr>
        <w:spacing w:line="240" w:lineRule="auto"/>
      </w:pPr>
      <w:r>
        <w:t>стратегическая(</w:t>
      </w:r>
      <w:proofErr w:type="spellStart"/>
      <w:r>
        <w:t>рикен</w:t>
      </w:r>
      <w:proofErr w:type="spellEnd"/>
      <w:r>
        <w:t>).</w:t>
      </w:r>
    </w:p>
    <w:p w14:paraId="24AFC41E" w14:textId="77777777" w:rsidR="00A81069" w:rsidRDefault="00A81069" w:rsidP="00A81069">
      <w:pPr>
        <w:spacing w:line="240" w:lineRule="auto"/>
      </w:pPr>
      <w:r>
        <w:t>экономическая(монополия).</w:t>
      </w:r>
    </w:p>
    <w:p w14:paraId="06036973" w14:textId="77777777" w:rsidR="00A81069" w:rsidRDefault="00A81069" w:rsidP="00A81069">
      <w:pPr>
        <w:spacing w:line="240" w:lineRule="auto"/>
      </w:pPr>
      <w:r>
        <w:t>экономическая(колонизаторы).</w:t>
      </w:r>
    </w:p>
    <w:p w14:paraId="4BF11D3E" w14:textId="77777777" w:rsidR="00A81069" w:rsidRDefault="00A81069" w:rsidP="00A81069">
      <w:pPr>
        <w:spacing w:line="240" w:lineRule="auto"/>
      </w:pPr>
      <w:r>
        <w:t>карточная(покер).</w:t>
      </w:r>
    </w:p>
    <w:p w14:paraId="7BFBC3C3" w14:textId="77777777" w:rsidR="00A81069" w:rsidRDefault="00A81069" w:rsidP="00A81069">
      <w:pPr>
        <w:spacing w:line="240" w:lineRule="auto"/>
      </w:pPr>
      <w:r>
        <w:t>карточная(мафия).</w:t>
      </w:r>
    </w:p>
    <w:p w14:paraId="049213CB" w14:textId="77777777" w:rsidR="00A81069" w:rsidRDefault="00A81069" w:rsidP="00A81069">
      <w:pPr>
        <w:spacing w:line="240" w:lineRule="auto"/>
      </w:pPr>
      <w:r>
        <w:t>карточная(карты).</w:t>
      </w:r>
    </w:p>
    <w:p w14:paraId="730E0146" w14:textId="77777777" w:rsidR="00A81069" w:rsidRDefault="00A81069" w:rsidP="00A81069">
      <w:pPr>
        <w:spacing w:line="240" w:lineRule="auto"/>
      </w:pPr>
      <w:r>
        <w:lastRenderedPageBreak/>
        <w:t>психологическая(мафия).</w:t>
      </w:r>
    </w:p>
    <w:p w14:paraId="7B53D2E9" w14:textId="77777777" w:rsidR="00A81069" w:rsidRDefault="00A81069" w:rsidP="00A81069">
      <w:pPr>
        <w:spacing w:line="240" w:lineRule="auto"/>
      </w:pPr>
      <w:r>
        <w:t>психологическая(покер).</w:t>
      </w:r>
    </w:p>
    <w:p w14:paraId="59CF37D8" w14:textId="77777777" w:rsidR="00A81069" w:rsidRDefault="00A81069" w:rsidP="00A81069">
      <w:pPr>
        <w:spacing w:line="240" w:lineRule="auto"/>
      </w:pPr>
      <w:r>
        <w:t>психологическая(крокодил).</w:t>
      </w:r>
    </w:p>
    <w:p w14:paraId="7D9E3567" w14:textId="77777777" w:rsidR="00A81069" w:rsidRDefault="00A81069" w:rsidP="00A81069">
      <w:pPr>
        <w:spacing w:line="240" w:lineRule="auto"/>
      </w:pPr>
      <w:r>
        <w:t>интерактивная(</w:t>
      </w:r>
      <w:proofErr w:type="spellStart"/>
      <w:r>
        <w:t>дженга</w:t>
      </w:r>
      <w:proofErr w:type="spellEnd"/>
      <w:r>
        <w:t>).</w:t>
      </w:r>
    </w:p>
    <w:p w14:paraId="3973ABC0" w14:textId="77777777" w:rsidR="00A81069" w:rsidRDefault="00A81069" w:rsidP="00A81069">
      <w:pPr>
        <w:spacing w:line="240" w:lineRule="auto"/>
      </w:pPr>
      <w:r>
        <w:t>интерактивная(домино).</w:t>
      </w:r>
    </w:p>
    <w:p w14:paraId="2590BDFE" w14:textId="77777777" w:rsidR="00A81069" w:rsidRDefault="00A81069" w:rsidP="00A81069">
      <w:pPr>
        <w:spacing w:line="240" w:lineRule="auto"/>
      </w:pPr>
      <w:r>
        <w:t>интерактивная(скрабл).</w:t>
      </w:r>
    </w:p>
    <w:p w14:paraId="3CD57990" w14:textId="77777777" w:rsidR="00A81069" w:rsidRDefault="00A81069" w:rsidP="00A81069">
      <w:pPr>
        <w:spacing w:line="240" w:lineRule="auto"/>
      </w:pPr>
      <w:r>
        <w:t>интерактивная(</w:t>
      </w:r>
      <w:proofErr w:type="spellStart"/>
      <w:r>
        <w:t>чапаев</w:t>
      </w:r>
      <w:proofErr w:type="spellEnd"/>
      <w:r>
        <w:t>).</w:t>
      </w:r>
    </w:p>
    <w:p w14:paraId="64A55D4E" w14:textId="77777777" w:rsidR="00A81069" w:rsidRDefault="00A81069" w:rsidP="00A81069">
      <w:pPr>
        <w:spacing w:line="240" w:lineRule="auto"/>
      </w:pPr>
      <w:r>
        <w:t>интерактивная(лото).</w:t>
      </w:r>
    </w:p>
    <w:p w14:paraId="36F96AEE" w14:textId="77777777" w:rsidR="00A81069" w:rsidRDefault="00A81069" w:rsidP="00A81069">
      <w:pPr>
        <w:spacing w:line="240" w:lineRule="auto"/>
      </w:pPr>
      <w:r>
        <w:t>интерактивная(</w:t>
      </w:r>
      <w:proofErr w:type="spellStart"/>
      <w:r>
        <w:t>элиас</w:t>
      </w:r>
      <w:proofErr w:type="spellEnd"/>
      <w:r>
        <w:t>).</w:t>
      </w:r>
    </w:p>
    <w:p w14:paraId="1987EE07" w14:textId="77777777" w:rsidR="00A81069" w:rsidRDefault="00A81069" w:rsidP="00A81069">
      <w:pPr>
        <w:spacing w:line="240" w:lineRule="auto"/>
      </w:pPr>
      <w:r>
        <w:t>интерактивная(</w:t>
      </w:r>
      <w:proofErr w:type="spellStart"/>
      <w:r>
        <w:t>настольный_футбол</w:t>
      </w:r>
      <w:proofErr w:type="spellEnd"/>
      <w:r>
        <w:t>).</w:t>
      </w:r>
    </w:p>
    <w:p w14:paraId="0EC3338D" w14:textId="77777777" w:rsidR="00A81069" w:rsidRDefault="00A81069" w:rsidP="00A81069">
      <w:pPr>
        <w:spacing w:line="240" w:lineRule="auto"/>
      </w:pPr>
    </w:p>
    <w:p w14:paraId="719D53C1" w14:textId="77777777" w:rsidR="00A81069" w:rsidRDefault="00A81069" w:rsidP="00A81069">
      <w:pPr>
        <w:spacing w:line="240" w:lineRule="auto"/>
      </w:pPr>
      <w:r>
        <w:t>% Категория возрастной группы</w:t>
      </w:r>
    </w:p>
    <w:p w14:paraId="3BA30169" w14:textId="77777777" w:rsidR="00A81069" w:rsidRDefault="00A81069" w:rsidP="00A81069">
      <w:pPr>
        <w:spacing w:line="240" w:lineRule="auto"/>
      </w:pPr>
      <w:r>
        <w:t>детская(домино).</w:t>
      </w:r>
    </w:p>
    <w:p w14:paraId="7779DB01" w14:textId="77777777" w:rsidR="00A81069" w:rsidRDefault="00A81069" w:rsidP="00A81069">
      <w:pPr>
        <w:spacing w:line="240" w:lineRule="auto"/>
      </w:pPr>
      <w:r>
        <w:t>детская(лото).</w:t>
      </w:r>
    </w:p>
    <w:p w14:paraId="18D3A89B" w14:textId="77777777" w:rsidR="00A81069" w:rsidRDefault="00A81069" w:rsidP="00A81069">
      <w:pPr>
        <w:spacing w:line="240" w:lineRule="auto"/>
      </w:pPr>
      <w:r>
        <w:t>детская(</w:t>
      </w:r>
      <w:proofErr w:type="spellStart"/>
      <w:r>
        <w:t>дженга</w:t>
      </w:r>
      <w:proofErr w:type="spellEnd"/>
      <w:r>
        <w:t>).</w:t>
      </w:r>
    </w:p>
    <w:p w14:paraId="0AF803E0" w14:textId="77777777" w:rsidR="00A81069" w:rsidRDefault="00A81069" w:rsidP="00A81069">
      <w:pPr>
        <w:spacing w:line="240" w:lineRule="auto"/>
      </w:pPr>
      <w:r>
        <w:t>детская(</w:t>
      </w:r>
      <w:proofErr w:type="spellStart"/>
      <w:r>
        <w:t>чапаев</w:t>
      </w:r>
      <w:proofErr w:type="spellEnd"/>
      <w:r>
        <w:t>).</w:t>
      </w:r>
    </w:p>
    <w:p w14:paraId="67B95960" w14:textId="77777777" w:rsidR="00A81069" w:rsidRDefault="00A81069" w:rsidP="00A81069">
      <w:pPr>
        <w:spacing w:line="240" w:lineRule="auto"/>
      </w:pPr>
      <w:r>
        <w:t>детская(лото).</w:t>
      </w:r>
    </w:p>
    <w:p w14:paraId="4CA6B022" w14:textId="77777777" w:rsidR="00A81069" w:rsidRDefault="00A81069" w:rsidP="00A81069">
      <w:pPr>
        <w:spacing w:line="240" w:lineRule="auto"/>
      </w:pPr>
      <w:r>
        <w:t>детская(</w:t>
      </w:r>
      <w:proofErr w:type="spellStart"/>
      <w:r>
        <w:t>настольный_футбол</w:t>
      </w:r>
      <w:proofErr w:type="spellEnd"/>
      <w:r>
        <w:t>).</w:t>
      </w:r>
    </w:p>
    <w:p w14:paraId="31BFF6A6" w14:textId="77777777" w:rsidR="00A81069" w:rsidRDefault="00A81069" w:rsidP="00A81069">
      <w:pPr>
        <w:spacing w:line="240" w:lineRule="auto"/>
      </w:pPr>
      <w:r>
        <w:t>подростковая(карты).</w:t>
      </w:r>
    </w:p>
    <w:p w14:paraId="2C66002B" w14:textId="77777777" w:rsidR="00A81069" w:rsidRDefault="00A81069" w:rsidP="00A81069">
      <w:pPr>
        <w:spacing w:line="240" w:lineRule="auto"/>
      </w:pPr>
      <w:r>
        <w:t>подростковая(шахматы).</w:t>
      </w:r>
    </w:p>
    <w:p w14:paraId="60213E7F" w14:textId="77777777" w:rsidR="00A81069" w:rsidRDefault="00A81069" w:rsidP="00A81069">
      <w:pPr>
        <w:spacing w:line="240" w:lineRule="auto"/>
      </w:pPr>
      <w:r>
        <w:t>подростковая(шашки).</w:t>
      </w:r>
    </w:p>
    <w:p w14:paraId="766775E9" w14:textId="77777777" w:rsidR="00A81069" w:rsidRDefault="00A81069" w:rsidP="00A81069">
      <w:pPr>
        <w:spacing w:line="240" w:lineRule="auto"/>
      </w:pPr>
      <w:r>
        <w:t>подростковая(мафия).</w:t>
      </w:r>
    </w:p>
    <w:p w14:paraId="7A235B6F" w14:textId="77777777" w:rsidR="00A81069" w:rsidRDefault="00A81069" w:rsidP="00A81069">
      <w:pPr>
        <w:spacing w:line="240" w:lineRule="auto"/>
      </w:pPr>
      <w:r>
        <w:t>подростковая(колонизаторы).</w:t>
      </w:r>
    </w:p>
    <w:p w14:paraId="3977B1D4" w14:textId="77777777" w:rsidR="00A81069" w:rsidRDefault="00A81069" w:rsidP="00A81069">
      <w:pPr>
        <w:spacing w:line="240" w:lineRule="auto"/>
      </w:pPr>
      <w:r>
        <w:t>подростковая(</w:t>
      </w:r>
      <w:proofErr w:type="spellStart"/>
      <w:r>
        <w:t>элиас</w:t>
      </w:r>
      <w:proofErr w:type="spellEnd"/>
      <w:r>
        <w:t>).</w:t>
      </w:r>
    </w:p>
    <w:p w14:paraId="3FEDD946" w14:textId="77777777" w:rsidR="00A81069" w:rsidRDefault="00A81069" w:rsidP="00A81069">
      <w:pPr>
        <w:spacing w:line="240" w:lineRule="auto"/>
      </w:pPr>
      <w:r>
        <w:t>подростковая(монополия).</w:t>
      </w:r>
    </w:p>
    <w:p w14:paraId="22B5224E" w14:textId="77777777" w:rsidR="00A81069" w:rsidRDefault="00A81069" w:rsidP="00A81069">
      <w:pPr>
        <w:spacing w:line="240" w:lineRule="auto"/>
      </w:pPr>
      <w:r>
        <w:t>подростковая(скрабл).</w:t>
      </w:r>
    </w:p>
    <w:p w14:paraId="19F1D5F1" w14:textId="77777777" w:rsidR="00A81069" w:rsidRDefault="00A81069" w:rsidP="00A81069">
      <w:pPr>
        <w:spacing w:line="240" w:lineRule="auto"/>
      </w:pPr>
      <w:r>
        <w:t>взрослая(покер).</w:t>
      </w:r>
    </w:p>
    <w:p w14:paraId="6DA93C97" w14:textId="77777777" w:rsidR="00A81069" w:rsidRDefault="00A81069" w:rsidP="00A81069">
      <w:pPr>
        <w:spacing w:line="240" w:lineRule="auto"/>
      </w:pPr>
      <w:r>
        <w:t>взрослая(</w:t>
      </w:r>
      <w:proofErr w:type="spellStart"/>
      <w:r>
        <w:t>каркассон</w:t>
      </w:r>
      <w:proofErr w:type="spellEnd"/>
      <w:r>
        <w:t>).</w:t>
      </w:r>
    </w:p>
    <w:p w14:paraId="108655FC" w14:textId="77777777" w:rsidR="00A81069" w:rsidRDefault="00A81069" w:rsidP="00A81069">
      <w:pPr>
        <w:spacing w:line="240" w:lineRule="auto"/>
      </w:pPr>
      <w:r>
        <w:t>взрослая(</w:t>
      </w:r>
      <w:proofErr w:type="spellStart"/>
      <w:r>
        <w:t>рикен</w:t>
      </w:r>
      <w:proofErr w:type="spellEnd"/>
      <w:r>
        <w:t>).</w:t>
      </w:r>
    </w:p>
    <w:p w14:paraId="0C9D5208" w14:textId="77777777" w:rsidR="00A81069" w:rsidRDefault="00A81069" w:rsidP="00A81069">
      <w:pPr>
        <w:spacing w:line="240" w:lineRule="auto"/>
      </w:pPr>
      <w:r>
        <w:t>взрослая(алхимики).</w:t>
      </w:r>
    </w:p>
    <w:p w14:paraId="0A60BA34" w14:textId="77777777" w:rsidR="00A81069" w:rsidRDefault="00A81069" w:rsidP="00A81069">
      <w:pPr>
        <w:spacing w:line="240" w:lineRule="auto"/>
      </w:pPr>
    </w:p>
    <w:p w14:paraId="3BD40055" w14:textId="77777777" w:rsidR="00A81069" w:rsidRDefault="00A81069" w:rsidP="00A81069">
      <w:pPr>
        <w:spacing w:line="240" w:lineRule="auto"/>
      </w:pPr>
    </w:p>
    <w:p w14:paraId="4F1D937F" w14:textId="77777777" w:rsidR="00A81069" w:rsidRDefault="00A81069" w:rsidP="00A81069">
      <w:pPr>
        <w:spacing w:line="240" w:lineRule="auto"/>
      </w:pPr>
      <w:r>
        <w:t>% Факты о количестве игроков и возрасте</w:t>
      </w:r>
    </w:p>
    <w:p w14:paraId="3CB04814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шахматы, 2).</w:t>
      </w:r>
    </w:p>
    <w:p w14:paraId="51C9F20B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монополия, 2).</w:t>
      </w:r>
    </w:p>
    <w:p w14:paraId="4B577479" w14:textId="77777777" w:rsidR="00A81069" w:rsidRDefault="00A81069" w:rsidP="00A81069">
      <w:pPr>
        <w:spacing w:line="240" w:lineRule="auto"/>
      </w:pPr>
      <w:proofErr w:type="spellStart"/>
      <w:r>
        <w:lastRenderedPageBreak/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spellStart"/>
      <w:proofErr w:type="gramEnd"/>
      <w:r>
        <w:t>каркассон</w:t>
      </w:r>
      <w:proofErr w:type="spellEnd"/>
      <w:r>
        <w:t>, 2).</w:t>
      </w:r>
    </w:p>
    <w:p w14:paraId="751C360C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колонизаторы, 3).</w:t>
      </w:r>
    </w:p>
    <w:p w14:paraId="5652605F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мафия, 6).</w:t>
      </w:r>
    </w:p>
    <w:p w14:paraId="3147F9A6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домино, 3).</w:t>
      </w:r>
    </w:p>
    <w:p w14:paraId="314126AE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spellStart"/>
      <w:proofErr w:type="gramEnd"/>
      <w:r>
        <w:t>рикен</w:t>
      </w:r>
      <w:proofErr w:type="spellEnd"/>
      <w:r>
        <w:t>, 3).</w:t>
      </w:r>
    </w:p>
    <w:p w14:paraId="2B759EBB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покер, 2).</w:t>
      </w:r>
    </w:p>
    <w:p w14:paraId="5A572447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spellStart"/>
      <w:proofErr w:type="gramEnd"/>
      <w:r>
        <w:t>элиас</w:t>
      </w:r>
      <w:proofErr w:type="spellEnd"/>
      <w:r>
        <w:t>, 4).</w:t>
      </w:r>
    </w:p>
    <w:p w14:paraId="5C17A869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шашки, 2).</w:t>
      </w:r>
    </w:p>
    <w:p w14:paraId="12A49E36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алхимики, 3).</w:t>
      </w:r>
    </w:p>
    <w:p w14:paraId="50563DD4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spellStart"/>
      <w:proofErr w:type="gramEnd"/>
      <w:r>
        <w:t>чапаев</w:t>
      </w:r>
      <w:proofErr w:type="spellEnd"/>
      <w:r>
        <w:t>, 2).</w:t>
      </w:r>
    </w:p>
    <w:p w14:paraId="178EE168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лото, 3).</w:t>
      </w:r>
    </w:p>
    <w:p w14:paraId="5F6A2221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карты, 2).</w:t>
      </w:r>
    </w:p>
    <w:p w14:paraId="05AC338B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spellStart"/>
      <w:proofErr w:type="gramEnd"/>
      <w:r>
        <w:t>дженга</w:t>
      </w:r>
      <w:proofErr w:type="spellEnd"/>
      <w:r>
        <w:t>, 2).</w:t>
      </w:r>
    </w:p>
    <w:p w14:paraId="3A421006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>скрабл, 2).</w:t>
      </w:r>
    </w:p>
    <w:p w14:paraId="136D7652" w14:textId="77777777" w:rsidR="00A81069" w:rsidRDefault="00A81069" w:rsidP="00A81069">
      <w:pPr>
        <w:spacing w:line="240" w:lineRule="auto"/>
      </w:pP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spellStart"/>
      <w:proofErr w:type="gramEnd"/>
      <w:r>
        <w:t>настольный_футбол</w:t>
      </w:r>
      <w:proofErr w:type="spellEnd"/>
      <w:r>
        <w:t>, 2).</w:t>
      </w:r>
    </w:p>
    <w:p w14:paraId="6960EDD8" w14:textId="77777777" w:rsidR="00A81069" w:rsidRDefault="00A81069" w:rsidP="00A81069">
      <w:pPr>
        <w:spacing w:line="240" w:lineRule="auto"/>
      </w:pPr>
    </w:p>
    <w:p w14:paraId="4691714D" w14:textId="77777777" w:rsidR="00A81069" w:rsidRDefault="00A81069" w:rsidP="00A81069">
      <w:pPr>
        <w:spacing w:line="240" w:lineRule="auto"/>
      </w:pPr>
      <w:r>
        <w:t>% Факты о продолжительности игры в минутах</w:t>
      </w:r>
    </w:p>
    <w:p w14:paraId="54B47E26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шахматы, 40).</w:t>
      </w:r>
    </w:p>
    <w:p w14:paraId="2B585637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монополия, 120).</w:t>
      </w:r>
    </w:p>
    <w:p w14:paraId="76F050B9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spellStart"/>
      <w:proofErr w:type="gramEnd"/>
      <w:r>
        <w:t>каркассон</w:t>
      </w:r>
      <w:proofErr w:type="spellEnd"/>
      <w:r>
        <w:t>, 45).</w:t>
      </w:r>
    </w:p>
    <w:p w14:paraId="7C55B3C0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колонизаторы, 90).</w:t>
      </w:r>
    </w:p>
    <w:p w14:paraId="7EDDD857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домино, 30).</w:t>
      </w:r>
    </w:p>
    <w:p w14:paraId="1FC16ABB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мафия, 40).</w:t>
      </w:r>
    </w:p>
    <w:p w14:paraId="5A285BC7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spellStart"/>
      <w:proofErr w:type="gramEnd"/>
      <w:r>
        <w:t>рикен</w:t>
      </w:r>
      <w:proofErr w:type="spellEnd"/>
      <w:r>
        <w:t>, 40).</w:t>
      </w:r>
    </w:p>
    <w:p w14:paraId="5955C4F2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покер, 30).</w:t>
      </w:r>
    </w:p>
    <w:p w14:paraId="4A716815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spellStart"/>
      <w:proofErr w:type="gramEnd"/>
      <w:r>
        <w:t>дженга</w:t>
      </w:r>
      <w:proofErr w:type="spellEnd"/>
      <w:r>
        <w:t>, 20).</w:t>
      </w:r>
    </w:p>
    <w:p w14:paraId="7BB2C43E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spellStart"/>
      <w:proofErr w:type="gramEnd"/>
      <w:r>
        <w:t>алиас</w:t>
      </w:r>
      <w:proofErr w:type="spellEnd"/>
      <w:r>
        <w:t>, 10).</w:t>
      </w:r>
    </w:p>
    <w:p w14:paraId="141F7DD4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шашки, 15).</w:t>
      </w:r>
    </w:p>
    <w:p w14:paraId="172AF8DF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алхимики, 20).</w:t>
      </w:r>
    </w:p>
    <w:p w14:paraId="669A4818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spellStart"/>
      <w:proofErr w:type="gramEnd"/>
      <w:r>
        <w:t>чапаев</w:t>
      </w:r>
      <w:proofErr w:type="spellEnd"/>
      <w:r>
        <w:t>, 10).</w:t>
      </w:r>
    </w:p>
    <w:p w14:paraId="47CCACB1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лото, 10).</w:t>
      </w:r>
    </w:p>
    <w:p w14:paraId="1209D254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карты, 10).</w:t>
      </w:r>
    </w:p>
    <w:p w14:paraId="1DD693B2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gramEnd"/>
      <w:r>
        <w:t>крокодил, 40).</w:t>
      </w:r>
    </w:p>
    <w:p w14:paraId="4BECC976" w14:textId="77777777" w:rsidR="00A81069" w:rsidRDefault="00A81069" w:rsidP="00A81069">
      <w:pPr>
        <w:spacing w:line="240" w:lineRule="auto"/>
      </w:pPr>
      <w:proofErr w:type="gramStart"/>
      <w:r>
        <w:t>продолжительность(</w:t>
      </w:r>
      <w:proofErr w:type="spellStart"/>
      <w:proofErr w:type="gramEnd"/>
      <w:r>
        <w:t>настольный_футбол</w:t>
      </w:r>
      <w:proofErr w:type="spellEnd"/>
      <w:r>
        <w:t>, 20).</w:t>
      </w:r>
    </w:p>
    <w:p w14:paraId="55F99DBD" w14:textId="77777777" w:rsidR="00A81069" w:rsidRDefault="00A81069" w:rsidP="00A81069">
      <w:pPr>
        <w:spacing w:line="240" w:lineRule="auto"/>
      </w:pPr>
    </w:p>
    <w:p w14:paraId="64254EC0" w14:textId="77777777" w:rsidR="00A81069" w:rsidRDefault="00A81069" w:rsidP="00A81069">
      <w:pPr>
        <w:spacing w:line="240" w:lineRule="auto"/>
      </w:pPr>
      <w:r>
        <w:lastRenderedPageBreak/>
        <w:t>% Правило 1: Игра подходит для детей, если она относится к детской категории</w:t>
      </w:r>
    </w:p>
    <w:p w14:paraId="064AF598" w14:textId="77777777" w:rsidR="00A81069" w:rsidRDefault="00A81069" w:rsidP="00A81069">
      <w:pPr>
        <w:spacing w:line="240" w:lineRule="auto"/>
      </w:pPr>
      <w:proofErr w:type="spellStart"/>
      <w:r>
        <w:t>подходит_для_</w:t>
      </w:r>
      <w:proofErr w:type="gramStart"/>
      <w:r>
        <w:t>детей</w:t>
      </w:r>
      <w:proofErr w:type="spellEnd"/>
      <w:r>
        <w:t>(</w:t>
      </w:r>
      <w:proofErr w:type="gramEnd"/>
      <w:r>
        <w:t>Игра) :- детская(Игра).</w:t>
      </w:r>
    </w:p>
    <w:p w14:paraId="04BC7388" w14:textId="77777777" w:rsidR="00A81069" w:rsidRDefault="00A81069" w:rsidP="00A81069">
      <w:pPr>
        <w:spacing w:line="240" w:lineRule="auto"/>
      </w:pPr>
    </w:p>
    <w:p w14:paraId="4CA8DB6F" w14:textId="77777777" w:rsidR="00A81069" w:rsidRDefault="00A81069" w:rsidP="00A81069">
      <w:pPr>
        <w:spacing w:line="240" w:lineRule="auto"/>
      </w:pPr>
      <w:r>
        <w:t>% Правило 2: Игра длиннее 60 минут считается долгой</w:t>
      </w:r>
    </w:p>
    <w:p w14:paraId="04F6FF8E" w14:textId="77777777" w:rsidR="00A81069" w:rsidRDefault="00A81069" w:rsidP="00A81069">
      <w:pPr>
        <w:spacing w:line="240" w:lineRule="auto"/>
      </w:pPr>
      <w:proofErr w:type="spellStart"/>
      <w:r>
        <w:t>долгая_</w:t>
      </w:r>
      <w:proofErr w:type="gramStart"/>
      <w:r>
        <w:t>игра</w:t>
      </w:r>
      <w:proofErr w:type="spellEnd"/>
      <w:r>
        <w:t>(</w:t>
      </w:r>
      <w:proofErr w:type="gramEnd"/>
      <w:r>
        <w:t>Игра) :- продолжительность(Игра, Время), Время &gt; 60.</w:t>
      </w:r>
    </w:p>
    <w:p w14:paraId="12B68FFA" w14:textId="77777777" w:rsidR="00A81069" w:rsidRDefault="00A81069" w:rsidP="00A81069">
      <w:pPr>
        <w:spacing w:line="240" w:lineRule="auto"/>
      </w:pPr>
    </w:p>
    <w:p w14:paraId="00BE35CD" w14:textId="77777777" w:rsidR="00A81069" w:rsidRDefault="00A81069" w:rsidP="00A81069">
      <w:pPr>
        <w:spacing w:line="240" w:lineRule="auto"/>
      </w:pPr>
      <w:r>
        <w:t>% Правило 3: Игра подходит для двух игроков, если минимальное количество игроков — 2</w:t>
      </w:r>
    </w:p>
    <w:p w14:paraId="1C22B3FF" w14:textId="77777777" w:rsidR="00A81069" w:rsidRDefault="00A81069" w:rsidP="00A81069">
      <w:pPr>
        <w:spacing w:line="240" w:lineRule="auto"/>
      </w:pPr>
      <w:proofErr w:type="spellStart"/>
      <w:r>
        <w:t>подходит_для_</w:t>
      </w:r>
      <w:proofErr w:type="gramStart"/>
      <w:r>
        <w:t>двух</w:t>
      </w:r>
      <w:proofErr w:type="spellEnd"/>
      <w:r>
        <w:t>(</w:t>
      </w:r>
      <w:proofErr w:type="gramEnd"/>
      <w:r>
        <w:t xml:space="preserve">Игра) :- </w:t>
      </w:r>
      <w:proofErr w:type="spellStart"/>
      <w:r>
        <w:t>минимальное_количество_игроков</w:t>
      </w:r>
      <w:proofErr w:type="spellEnd"/>
      <w:r>
        <w:t>(Игра, 2).</w:t>
      </w:r>
    </w:p>
    <w:p w14:paraId="7A5FEBCA" w14:textId="77777777" w:rsidR="00A81069" w:rsidRDefault="00A81069" w:rsidP="00A81069">
      <w:pPr>
        <w:spacing w:line="240" w:lineRule="auto"/>
      </w:pPr>
    </w:p>
    <w:p w14:paraId="4CE5ABE4" w14:textId="77777777" w:rsidR="00A81069" w:rsidRDefault="00A81069" w:rsidP="00A81069">
      <w:pPr>
        <w:spacing w:line="240" w:lineRule="auto"/>
      </w:pPr>
      <w:r>
        <w:t>% Правило 4: Игра подходит нескучная если она интерактивная и занимает меньше 15 минут</w:t>
      </w:r>
    </w:p>
    <w:p w14:paraId="220023AB" w14:textId="77777777" w:rsidR="00A81069" w:rsidRDefault="00A81069" w:rsidP="00A81069">
      <w:pPr>
        <w:spacing w:line="240" w:lineRule="auto"/>
      </w:pPr>
      <w:proofErr w:type="gramStart"/>
      <w:r>
        <w:t>нескучная(</w:t>
      </w:r>
      <w:proofErr w:type="gramEnd"/>
      <w:r>
        <w:t>Игра) :- интерактивная(Игра), продолжительность(Игра, Время), Время &lt; 15.</w:t>
      </w:r>
    </w:p>
    <w:p w14:paraId="7A6528CA" w14:textId="77777777" w:rsidR="00A81069" w:rsidRDefault="00A81069" w:rsidP="00A81069">
      <w:pPr>
        <w:spacing w:line="240" w:lineRule="auto"/>
      </w:pPr>
    </w:p>
    <w:p w14:paraId="15DACD23" w14:textId="77777777" w:rsidR="00A81069" w:rsidRDefault="00A81069" w:rsidP="00A81069">
      <w:pPr>
        <w:spacing w:line="240" w:lineRule="auto"/>
      </w:pPr>
      <w:r>
        <w:t>% Правило 5: Игра является психологической, если она относится к психологическим играм</w:t>
      </w:r>
    </w:p>
    <w:p w14:paraId="05FC8605" w14:textId="77777777" w:rsidR="00A81069" w:rsidRDefault="00A81069" w:rsidP="00A81069">
      <w:pPr>
        <w:spacing w:line="240" w:lineRule="auto"/>
      </w:pPr>
      <w:proofErr w:type="spellStart"/>
      <w:r>
        <w:t>психологическая_</w:t>
      </w:r>
      <w:proofErr w:type="gramStart"/>
      <w:r>
        <w:t>игра</w:t>
      </w:r>
      <w:proofErr w:type="spellEnd"/>
      <w:r>
        <w:t>(</w:t>
      </w:r>
      <w:proofErr w:type="gramEnd"/>
      <w:r>
        <w:t>Игра) :- психологическая(Игра).</w:t>
      </w:r>
    </w:p>
    <w:p w14:paraId="43AE1A2D" w14:textId="77777777" w:rsidR="00A81069" w:rsidRDefault="00A81069" w:rsidP="00A81069">
      <w:pPr>
        <w:spacing w:line="240" w:lineRule="auto"/>
      </w:pPr>
    </w:p>
    <w:p w14:paraId="092EF835" w14:textId="77777777" w:rsidR="00A81069" w:rsidRDefault="00A81069" w:rsidP="00A81069">
      <w:pPr>
        <w:spacing w:line="240" w:lineRule="auto"/>
      </w:pPr>
      <w:r>
        <w:t>% Запросы</w:t>
      </w:r>
    </w:p>
    <w:p w14:paraId="69F4C425" w14:textId="77777777" w:rsidR="00A81069" w:rsidRDefault="00A81069" w:rsidP="00A81069">
      <w:pPr>
        <w:spacing w:line="240" w:lineRule="auto"/>
      </w:pPr>
    </w:p>
    <w:p w14:paraId="6E15B6CD" w14:textId="77777777" w:rsidR="00A81069" w:rsidRDefault="00A81069" w:rsidP="00A81069">
      <w:pPr>
        <w:spacing w:line="240" w:lineRule="auto"/>
      </w:pPr>
      <w:r>
        <w:t>% Запрос 1: стратегические игры</w:t>
      </w:r>
    </w:p>
    <w:p w14:paraId="5212BDDF" w14:textId="77777777" w:rsidR="00A81069" w:rsidRDefault="00A81069" w:rsidP="00A81069">
      <w:pPr>
        <w:spacing w:line="240" w:lineRule="auto"/>
      </w:pPr>
      <w:r>
        <w:t xml:space="preserve">% </w:t>
      </w:r>
      <w:proofErr w:type="gramStart"/>
      <w:r>
        <w:t>стратегическая(</w:t>
      </w:r>
      <w:proofErr w:type="gramEnd"/>
      <w:r>
        <w:t>Игра).</w:t>
      </w:r>
    </w:p>
    <w:p w14:paraId="340B0754" w14:textId="77777777" w:rsidR="00A81069" w:rsidRDefault="00A81069" w:rsidP="00A81069">
      <w:pPr>
        <w:spacing w:line="240" w:lineRule="auto"/>
      </w:pPr>
    </w:p>
    <w:p w14:paraId="2624E9E6" w14:textId="77777777" w:rsidR="00A81069" w:rsidRDefault="00A81069" w:rsidP="00A81069">
      <w:pPr>
        <w:spacing w:line="240" w:lineRule="auto"/>
      </w:pPr>
      <w:r>
        <w:t>% Запрос 2: узнать продолжительность мафии</w:t>
      </w:r>
    </w:p>
    <w:p w14:paraId="712DE1DC" w14:textId="77777777" w:rsidR="00A81069" w:rsidRDefault="00A81069" w:rsidP="00A81069">
      <w:pPr>
        <w:spacing w:line="240" w:lineRule="auto"/>
      </w:pPr>
      <w:r>
        <w:t xml:space="preserve">% </w:t>
      </w:r>
      <w:proofErr w:type="gramStart"/>
      <w:r>
        <w:t>продолжительность(</w:t>
      </w:r>
      <w:proofErr w:type="gramEnd"/>
      <w:r>
        <w:t>мафия, Время).</w:t>
      </w:r>
    </w:p>
    <w:p w14:paraId="083EB5CD" w14:textId="77777777" w:rsidR="00A81069" w:rsidRDefault="00A81069" w:rsidP="00A81069">
      <w:pPr>
        <w:spacing w:line="240" w:lineRule="auto"/>
      </w:pPr>
    </w:p>
    <w:p w14:paraId="68D13D21" w14:textId="77777777" w:rsidR="00A81069" w:rsidRDefault="00A81069" w:rsidP="00A81069">
      <w:pPr>
        <w:spacing w:line="240" w:lineRule="auto"/>
      </w:pPr>
      <w:r>
        <w:t>% Запрос 3: найти стратегические или карточные игры</w:t>
      </w:r>
    </w:p>
    <w:p w14:paraId="3E231C04" w14:textId="77777777" w:rsidR="00A81069" w:rsidRDefault="00A81069" w:rsidP="00A81069">
      <w:pPr>
        <w:spacing w:line="240" w:lineRule="auto"/>
      </w:pPr>
      <w:r>
        <w:t xml:space="preserve">% </w:t>
      </w:r>
      <w:proofErr w:type="gramStart"/>
      <w:r>
        <w:t>стратегическая(</w:t>
      </w:r>
      <w:proofErr w:type="gramEnd"/>
      <w:r>
        <w:t>Игра) ; карточная(Игра).</w:t>
      </w:r>
    </w:p>
    <w:p w14:paraId="63F6970C" w14:textId="77777777" w:rsidR="00A81069" w:rsidRDefault="00A81069" w:rsidP="00A81069">
      <w:pPr>
        <w:spacing w:line="240" w:lineRule="auto"/>
      </w:pPr>
    </w:p>
    <w:p w14:paraId="060DA026" w14:textId="77777777" w:rsidR="00A81069" w:rsidRDefault="00A81069" w:rsidP="00A81069">
      <w:pPr>
        <w:spacing w:line="240" w:lineRule="auto"/>
      </w:pPr>
      <w:r>
        <w:t>% Запрос 4: найти детские игры с продолжительностью до 30 минут</w:t>
      </w:r>
    </w:p>
    <w:p w14:paraId="53C57DC9" w14:textId="77777777" w:rsidR="00A81069" w:rsidRDefault="00A81069" w:rsidP="00A81069">
      <w:pPr>
        <w:spacing w:line="240" w:lineRule="auto"/>
      </w:pPr>
      <w:r>
        <w:t xml:space="preserve">% </w:t>
      </w:r>
      <w:proofErr w:type="spellStart"/>
      <w:r>
        <w:t>подходит_для_</w:t>
      </w:r>
      <w:proofErr w:type="gramStart"/>
      <w:r>
        <w:t>детей</w:t>
      </w:r>
      <w:proofErr w:type="spellEnd"/>
      <w:r>
        <w:t>(</w:t>
      </w:r>
      <w:proofErr w:type="gramEnd"/>
      <w:r>
        <w:t>Игра), продолжительность(Игра, Время), Время =&lt; 30.</w:t>
      </w:r>
    </w:p>
    <w:p w14:paraId="5A7779C2" w14:textId="77777777" w:rsidR="00A81069" w:rsidRDefault="00A81069" w:rsidP="00A81069">
      <w:pPr>
        <w:spacing w:line="240" w:lineRule="auto"/>
      </w:pPr>
      <w:r>
        <w:t xml:space="preserve">% </w:t>
      </w:r>
      <w:proofErr w:type="spellStart"/>
      <w:r>
        <w:t>подходит_для_</w:t>
      </w:r>
      <w:proofErr w:type="gramStart"/>
      <w:r>
        <w:t>детей</w:t>
      </w:r>
      <w:proofErr w:type="spellEnd"/>
      <w:r>
        <w:t>(</w:t>
      </w:r>
      <w:proofErr w:type="gramEnd"/>
      <w:r>
        <w:t xml:space="preserve">Игра), \+ </w:t>
      </w:r>
      <w:proofErr w:type="spellStart"/>
      <w:r>
        <w:t>долгая_игра</w:t>
      </w:r>
      <w:proofErr w:type="spellEnd"/>
      <w:r>
        <w:t>(Игра)</w:t>
      </w:r>
    </w:p>
    <w:p w14:paraId="3486FD57" w14:textId="77777777" w:rsidR="00A81069" w:rsidRDefault="00A81069" w:rsidP="00A81069">
      <w:pPr>
        <w:spacing w:line="240" w:lineRule="auto"/>
      </w:pPr>
    </w:p>
    <w:p w14:paraId="39B1C1BB" w14:textId="77777777" w:rsidR="00A81069" w:rsidRDefault="00A81069" w:rsidP="00A81069">
      <w:pPr>
        <w:spacing w:line="240" w:lineRule="auto"/>
      </w:pPr>
      <w:r>
        <w:t>% Запрос 5: игры для двух подростков</w:t>
      </w:r>
    </w:p>
    <w:p w14:paraId="7361F594" w14:textId="77777777" w:rsidR="00A81069" w:rsidRDefault="00A81069" w:rsidP="00A81069">
      <w:pPr>
        <w:spacing w:line="240" w:lineRule="auto"/>
      </w:pPr>
      <w:r>
        <w:t xml:space="preserve">% </w:t>
      </w:r>
      <w:proofErr w:type="spellStart"/>
      <w:r>
        <w:t>минимальное_количество_</w:t>
      </w:r>
      <w:proofErr w:type="gramStart"/>
      <w:r>
        <w:t>игроков</w:t>
      </w:r>
      <w:proofErr w:type="spellEnd"/>
      <w:r>
        <w:t>(</w:t>
      </w:r>
      <w:proofErr w:type="gramEnd"/>
      <w:r>
        <w:t xml:space="preserve">Игра, 2), </w:t>
      </w:r>
      <w:proofErr w:type="spellStart"/>
      <w:r>
        <w:t>возрастная_категория</w:t>
      </w:r>
      <w:proofErr w:type="spellEnd"/>
      <w:r>
        <w:t>(Игра, подростковая).</w:t>
      </w:r>
    </w:p>
    <w:p w14:paraId="10171605" w14:textId="77777777" w:rsidR="00A81069" w:rsidRDefault="00A81069" w:rsidP="00A81069">
      <w:pPr>
        <w:spacing w:line="240" w:lineRule="auto"/>
      </w:pPr>
    </w:p>
    <w:p w14:paraId="60B47CFB" w14:textId="77777777" w:rsidR="00A81069" w:rsidRDefault="00A81069" w:rsidP="00A81069">
      <w:pPr>
        <w:spacing w:line="240" w:lineRule="auto"/>
      </w:pPr>
      <w:r>
        <w:t>% Запрос 6: нескучные детские интерактивные игры</w:t>
      </w:r>
    </w:p>
    <w:p w14:paraId="337A17D2" w14:textId="07764EF2" w:rsidR="00A81069" w:rsidRDefault="00A81069" w:rsidP="00A81069">
      <w:pPr>
        <w:spacing w:line="240" w:lineRule="auto"/>
      </w:pPr>
      <w:r>
        <w:t xml:space="preserve">% </w:t>
      </w:r>
      <w:proofErr w:type="gramStart"/>
      <w:r>
        <w:t>нескучная(</w:t>
      </w:r>
      <w:proofErr w:type="gramEnd"/>
      <w:r>
        <w:t>Игра), интерактивная(Игра), детская(Игра)</w:t>
      </w:r>
    </w:p>
    <w:p w14:paraId="246AD9A0" w14:textId="0BB1C354" w:rsidR="00A81069" w:rsidRDefault="00A81069" w:rsidP="00A81069">
      <w:pPr>
        <w:pStyle w:val="1"/>
        <w:rPr>
          <w:lang w:val="en-US"/>
        </w:rPr>
      </w:pPr>
      <w:bookmarkStart w:id="2" w:name="_Toc178168532"/>
      <w:r>
        <w:rPr>
          <w:lang w:val="en-US"/>
        </w:rPr>
        <w:lastRenderedPageBreak/>
        <w:t>Protégé</w:t>
      </w:r>
      <w:bookmarkEnd w:id="2"/>
    </w:p>
    <w:p w14:paraId="1A235D11" w14:textId="2F089A51" w:rsidR="00A81069" w:rsidRDefault="00A81069" w:rsidP="00A81069">
      <w:r>
        <w:t>Разработаны классы и отношения</w:t>
      </w:r>
    </w:p>
    <w:p w14:paraId="5157CCFC" w14:textId="421734F4" w:rsidR="00A81069" w:rsidRDefault="008000E2">
      <w:pPr>
        <w:rPr>
          <w:lang w:val="en-US"/>
        </w:rPr>
      </w:pPr>
      <w:r w:rsidRPr="008000E2">
        <w:rPr>
          <w:lang w:val="en-US"/>
        </w:rPr>
        <w:drawing>
          <wp:inline distT="0" distB="0" distL="0" distR="0" wp14:anchorId="0F574844" wp14:editId="0A42A587">
            <wp:extent cx="3400900" cy="4667901"/>
            <wp:effectExtent l="0" t="0" r="9525" b="0"/>
            <wp:docPr id="1599275549" name="Рисунок 1" descr="Изображение выглядит как диаграмма, снимок экрана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75549" name="Рисунок 1" descr="Изображение выглядит как диаграмма, снимок экрана, линия, Пл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1069">
        <w:rPr>
          <w:lang w:val="en-US"/>
        </w:rPr>
        <w:br w:type="page"/>
      </w:r>
    </w:p>
    <w:p w14:paraId="646050BD" w14:textId="20F9B698" w:rsidR="00A81069" w:rsidRDefault="00A81069" w:rsidP="00A81069">
      <w:pPr>
        <w:pStyle w:val="1"/>
      </w:pPr>
      <w:bookmarkStart w:id="3" w:name="_Toc178168533"/>
      <w:r>
        <w:lastRenderedPageBreak/>
        <w:t>Программа</w:t>
      </w:r>
      <w:bookmarkEnd w:id="3"/>
    </w:p>
    <w:p w14:paraId="472138FB" w14:textId="026B35DD" w:rsidR="00A81069" w:rsidRPr="00A81069" w:rsidRDefault="00A81069" w:rsidP="00A81069">
      <w:r>
        <w:t xml:space="preserve">Разработана программа на языке </w:t>
      </w:r>
      <w:r>
        <w:rPr>
          <w:lang w:val="en-US"/>
        </w:rPr>
        <w:t>Clojure</w:t>
      </w:r>
    </w:p>
    <w:p w14:paraId="3D2A5AA2" w14:textId="77777777" w:rsidR="00A81069" w:rsidRPr="008000E2" w:rsidRDefault="00A81069" w:rsidP="00A81069">
      <w:pPr>
        <w:spacing w:line="240" w:lineRule="auto"/>
      </w:pPr>
      <w:r w:rsidRPr="00A81069">
        <w:rPr>
          <w:lang w:val="en-US"/>
        </w:rPr>
        <w:t>(ns my-</w:t>
      </w:r>
      <w:proofErr w:type="spellStart"/>
      <w:r w:rsidRPr="00A81069">
        <w:rPr>
          <w:lang w:val="en-US"/>
        </w:rPr>
        <w:t>clojure</w:t>
      </w:r>
      <w:proofErr w:type="spellEnd"/>
      <w:r w:rsidRPr="00A81069">
        <w:rPr>
          <w:lang w:val="en-US"/>
        </w:rPr>
        <w:t>-java-</w:t>
      </w:r>
      <w:proofErr w:type="spellStart"/>
      <w:proofErr w:type="gramStart"/>
      <w:r w:rsidRPr="00A81069">
        <w:rPr>
          <w:lang w:val="en-US"/>
        </w:rPr>
        <w:t>project.core</w:t>
      </w:r>
      <w:proofErr w:type="spellEnd"/>
      <w:proofErr w:type="gramEnd"/>
    </w:p>
    <w:p w14:paraId="1CE3D16B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</w:t>
      </w:r>
      <w:proofErr w:type="gramStart"/>
      <w:r w:rsidRPr="00A81069">
        <w:rPr>
          <w:lang w:val="en-US"/>
        </w:rPr>
        <w:t>(:gen</w:t>
      </w:r>
      <w:proofErr w:type="gramEnd"/>
      <w:r w:rsidRPr="00A81069">
        <w:rPr>
          <w:lang w:val="en-US"/>
        </w:rPr>
        <w:t>-class)</w:t>
      </w:r>
    </w:p>
    <w:p w14:paraId="6AE5C42B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</w:t>
      </w:r>
      <w:proofErr w:type="gramStart"/>
      <w:r w:rsidRPr="00A81069">
        <w:rPr>
          <w:lang w:val="en-US"/>
        </w:rPr>
        <w:t>(:import</w:t>
      </w:r>
      <w:proofErr w:type="gramEnd"/>
      <w:r w:rsidRPr="00A81069">
        <w:rPr>
          <w:lang w:val="en-US"/>
        </w:rPr>
        <w:t xml:space="preserve"> (connector Connector)))</w:t>
      </w:r>
    </w:p>
    <w:p w14:paraId="0BA39EB5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1F0C4D9D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defmacro</w:t>
      </w:r>
      <w:proofErr w:type="spellEnd"/>
      <w:proofErr w:type="gramEnd"/>
      <w:r w:rsidRPr="00A81069">
        <w:rPr>
          <w:lang w:val="en-US"/>
        </w:rPr>
        <w:t xml:space="preserve"> try-times</w:t>
      </w:r>
    </w:p>
    <w:p w14:paraId="360A3AEE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"Retries expr for times </w:t>
      </w:r>
      <w:proofErr w:type="spellStart"/>
      <w:r w:rsidRPr="00A81069">
        <w:rPr>
          <w:lang w:val="en-US"/>
        </w:rPr>
        <w:t>times</w:t>
      </w:r>
      <w:proofErr w:type="spellEnd"/>
      <w:r w:rsidRPr="00A81069">
        <w:rPr>
          <w:lang w:val="en-US"/>
        </w:rPr>
        <w:t>,</w:t>
      </w:r>
    </w:p>
    <w:p w14:paraId="41838D75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then throws exception or returns evaluated value of expr"</w:t>
      </w:r>
    </w:p>
    <w:p w14:paraId="6ED6A8E7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[times &amp; expr]</w:t>
      </w:r>
    </w:p>
    <w:p w14:paraId="3C1A993C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</w:t>
      </w:r>
      <w:proofErr w:type="gramStart"/>
      <w:r w:rsidRPr="00A81069">
        <w:rPr>
          <w:lang w:val="en-US"/>
        </w:rPr>
        <w:t>`(</w:t>
      </w:r>
      <w:proofErr w:type="gramEnd"/>
      <w:r w:rsidRPr="00A81069">
        <w:rPr>
          <w:lang w:val="en-US"/>
        </w:rPr>
        <w:t>loop [err# (dec ~times)]</w:t>
      </w:r>
    </w:p>
    <w:p w14:paraId="63755B40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(let [[result# no-retry#] (try [(do ~@expr) true]</w:t>
      </w:r>
    </w:p>
    <w:p w14:paraId="283A98E4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                           (</w:t>
      </w:r>
      <w:proofErr w:type="gramStart"/>
      <w:r w:rsidRPr="00A81069">
        <w:rPr>
          <w:lang w:val="en-US"/>
        </w:rPr>
        <w:t>catch</w:t>
      </w:r>
      <w:proofErr w:type="gramEnd"/>
      <w:r w:rsidRPr="00A81069">
        <w:rPr>
          <w:lang w:val="en-US"/>
        </w:rPr>
        <w:t xml:space="preserve"> Exception e#</w:t>
      </w:r>
    </w:p>
    <w:p w14:paraId="6B083938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                             (when (zero? err#)</w:t>
      </w:r>
    </w:p>
    <w:p w14:paraId="358803BE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                               (throw e#))</w:t>
      </w:r>
    </w:p>
    <w:p w14:paraId="3E04672A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                             [nil false]))]</w:t>
      </w:r>
    </w:p>
    <w:p w14:paraId="49F6999D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(</w:t>
      </w:r>
      <w:proofErr w:type="gramStart"/>
      <w:r w:rsidRPr="00A81069">
        <w:rPr>
          <w:lang w:val="en-US"/>
        </w:rPr>
        <w:t>if</w:t>
      </w:r>
      <w:proofErr w:type="gramEnd"/>
      <w:r w:rsidRPr="00A81069">
        <w:rPr>
          <w:lang w:val="en-US"/>
        </w:rPr>
        <w:t xml:space="preserve"> no-retry#</w:t>
      </w:r>
    </w:p>
    <w:p w14:paraId="146FF055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result#</w:t>
      </w:r>
    </w:p>
    <w:p w14:paraId="2563AD9E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(recur (dec err#))))))</w:t>
      </w:r>
    </w:p>
    <w:p w14:paraId="7C085DD6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6804D9F8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defn</w:t>
      </w:r>
      <w:proofErr w:type="spellEnd"/>
      <w:proofErr w:type="gramEnd"/>
      <w:r w:rsidRPr="00A81069">
        <w:rPr>
          <w:lang w:val="en-US"/>
        </w:rPr>
        <w:t xml:space="preserve"> ask-user-age []</w:t>
      </w:r>
    </w:p>
    <w:p w14:paraId="1D2AE96B" w14:textId="77777777" w:rsidR="00A81069" w:rsidRPr="00A81069" w:rsidRDefault="00A81069" w:rsidP="00A81069">
      <w:pPr>
        <w:spacing w:line="240" w:lineRule="auto"/>
      </w:pPr>
      <w:r w:rsidRPr="00A81069">
        <w:rPr>
          <w:lang w:val="en-US"/>
        </w:rPr>
        <w:t xml:space="preserve">  </w:t>
      </w:r>
      <w:r w:rsidRPr="00A81069">
        <w:t>(</w:t>
      </w:r>
      <w:r w:rsidRPr="00A81069">
        <w:rPr>
          <w:lang w:val="en-US"/>
        </w:rPr>
        <w:t>loop</w:t>
      </w:r>
      <w:r w:rsidRPr="00A81069">
        <w:t xml:space="preserve"> []</w:t>
      </w:r>
    </w:p>
    <w:p w14:paraId="12497E0C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t xml:space="preserve">    (</w:t>
      </w:r>
      <w:r w:rsidRPr="00A81069">
        <w:rPr>
          <w:lang w:val="en-US"/>
        </w:rPr>
        <w:t>try</w:t>
      </w:r>
      <w:r w:rsidRPr="00A81069">
        <w:t>-</w:t>
      </w:r>
      <w:r w:rsidRPr="00A81069">
        <w:rPr>
          <w:lang w:val="en-US"/>
        </w:rPr>
        <w:t>times</w:t>
      </w:r>
      <w:r w:rsidRPr="00A81069">
        <w:t xml:space="preserve"> 3 (</w:t>
      </w:r>
      <w:r w:rsidRPr="00A81069">
        <w:rPr>
          <w:lang w:val="en-US"/>
        </w:rPr>
        <w:t>prn</w:t>
      </w:r>
      <w:r w:rsidRPr="00A81069">
        <w:t xml:space="preserve"> "Сколько вам лет? </w:t>
      </w:r>
      <w:r w:rsidRPr="00A81069">
        <w:rPr>
          <w:lang w:val="en-US"/>
        </w:rPr>
        <w:t>(</w:t>
      </w:r>
      <w:proofErr w:type="spellStart"/>
      <w:r w:rsidRPr="00A81069">
        <w:rPr>
          <w:lang w:val="en-US"/>
        </w:rPr>
        <w:t>введите</w:t>
      </w:r>
      <w:proofErr w:type="spellEnd"/>
      <w:r w:rsidRPr="00A81069">
        <w:rPr>
          <w:lang w:val="en-US"/>
        </w:rPr>
        <w:t xml:space="preserve"> </w:t>
      </w:r>
      <w:proofErr w:type="spellStart"/>
      <w:r w:rsidRPr="00A81069">
        <w:rPr>
          <w:lang w:val="en-US"/>
        </w:rPr>
        <w:t>число</w:t>
      </w:r>
      <w:proofErr w:type="spellEnd"/>
      <w:r w:rsidRPr="00A81069">
        <w:rPr>
          <w:lang w:val="en-US"/>
        </w:rPr>
        <w:t>)") (Integer/</w:t>
      </w:r>
      <w:proofErr w:type="spellStart"/>
      <w:r w:rsidRPr="00A81069">
        <w:rPr>
          <w:lang w:val="en-US"/>
        </w:rPr>
        <w:t>parseInt</w:t>
      </w:r>
      <w:proofErr w:type="spellEnd"/>
      <w:r w:rsidRPr="00A81069">
        <w:rPr>
          <w:lang w:val="en-US"/>
        </w:rPr>
        <w:t xml:space="preserve"> (</w:t>
      </w:r>
      <w:proofErr w:type="gramStart"/>
      <w:r w:rsidRPr="00A81069">
        <w:rPr>
          <w:lang w:val="en-US"/>
        </w:rPr>
        <w:t>read-line</w:t>
      </w:r>
      <w:proofErr w:type="gramEnd"/>
      <w:r w:rsidRPr="00A81069">
        <w:rPr>
          <w:lang w:val="en-US"/>
        </w:rPr>
        <w:t>)))))</w:t>
      </w:r>
    </w:p>
    <w:p w14:paraId="28755379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38101CE1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defn</w:t>
      </w:r>
      <w:proofErr w:type="spellEnd"/>
      <w:proofErr w:type="gramEnd"/>
      <w:r w:rsidRPr="00A81069">
        <w:rPr>
          <w:lang w:val="en-US"/>
        </w:rPr>
        <w:t xml:space="preserve"> ask-age-rule []</w:t>
      </w:r>
    </w:p>
    <w:p w14:paraId="5D30A7FF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(let [age (ask-user-age)]</w:t>
      </w:r>
    </w:p>
    <w:p w14:paraId="2EA9CDAF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(</w:t>
      </w:r>
      <w:proofErr w:type="spellStart"/>
      <w:proofErr w:type="gramStart"/>
      <w:r w:rsidRPr="00A81069">
        <w:rPr>
          <w:lang w:val="en-US"/>
        </w:rPr>
        <w:t>cond</w:t>
      </w:r>
      <w:proofErr w:type="spellEnd"/>
      <w:proofErr w:type="gramEnd"/>
    </w:p>
    <w:p w14:paraId="43448991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(&lt; age 12) "</w:t>
      </w:r>
      <w:proofErr w:type="spellStart"/>
      <w:r w:rsidRPr="00A81069">
        <w:rPr>
          <w:lang w:val="en-US"/>
        </w:rPr>
        <w:t>детская</w:t>
      </w:r>
      <w:proofErr w:type="spellEnd"/>
      <w:r w:rsidRPr="00A81069">
        <w:rPr>
          <w:lang w:val="en-US"/>
        </w:rPr>
        <w:t>"</w:t>
      </w:r>
    </w:p>
    <w:p w14:paraId="375E5518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(and (&gt;= age 12) (&lt; age 18)) "</w:t>
      </w:r>
      <w:proofErr w:type="spellStart"/>
      <w:r w:rsidRPr="00A81069">
        <w:rPr>
          <w:lang w:val="en-US"/>
        </w:rPr>
        <w:t>подростковая</w:t>
      </w:r>
      <w:proofErr w:type="spellEnd"/>
      <w:r w:rsidRPr="00A81069">
        <w:rPr>
          <w:lang w:val="en-US"/>
        </w:rPr>
        <w:t>"</w:t>
      </w:r>
    </w:p>
    <w:p w14:paraId="38F35642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</w:t>
      </w:r>
      <w:proofErr w:type="gramStart"/>
      <w:r w:rsidRPr="00A81069">
        <w:rPr>
          <w:lang w:val="en-US"/>
        </w:rPr>
        <w:t>:else</w:t>
      </w:r>
      <w:proofErr w:type="gramEnd"/>
      <w:r w:rsidRPr="00A81069">
        <w:rPr>
          <w:lang w:val="en-US"/>
        </w:rPr>
        <w:t xml:space="preserve"> "</w:t>
      </w:r>
      <w:proofErr w:type="spellStart"/>
      <w:r w:rsidRPr="00A81069">
        <w:rPr>
          <w:lang w:val="en-US"/>
        </w:rPr>
        <w:t>взрослая</w:t>
      </w:r>
      <w:proofErr w:type="spellEnd"/>
      <w:r w:rsidRPr="00A81069">
        <w:rPr>
          <w:lang w:val="en-US"/>
        </w:rPr>
        <w:t>"</w:t>
      </w:r>
    </w:p>
    <w:p w14:paraId="6A40E1F7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)))</w:t>
      </w:r>
    </w:p>
    <w:p w14:paraId="56299F37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15CDDCB2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(def game-types </w:t>
      </w:r>
      <w:proofErr w:type="gramStart"/>
      <w:r w:rsidRPr="00A81069">
        <w:rPr>
          <w:lang w:val="en-US"/>
        </w:rPr>
        <w:t>#{</w:t>
      </w:r>
      <w:proofErr w:type="gramEnd"/>
      <w:r w:rsidRPr="00A81069">
        <w:rPr>
          <w:lang w:val="en-US"/>
        </w:rPr>
        <w:t>:стратегическая</w:t>
      </w:r>
    </w:p>
    <w:p w14:paraId="159858BB" w14:textId="77777777" w:rsidR="00A81069" w:rsidRPr="00A81069" w:rsidRDefault="00A81069" w:rsidP="00A81069">
      <w:pPr>
        <w:spacing w:line="240" w:lineRule="auto"/>
      </w:pPr>
      <w:r w:rsidRPr="00A81069">
        <w:rPr>
          <w:lang w:val="en-US"/>
        </w:rPr>
        <w:t xml:space="preserve">                  </w:t>
      </w:r>
      <w:proofErr w:type="gramStart"/>
      <w:r w:rsidRPr="00A81069">
        <w:t>:экономическая</w:t>
      </w:r>
      <w:proofErr w:type="gramEnd"/>
    </w:p>
    <w:p w14:paraId="1090BD07" w14:textId="77777777" w:rsidR="00A81069" w:rsidRPr="00A81069" w:rsidRDefault="00A81069" w:rsidP="00A81069">
      <w:pPr>
        <w:spacing w:line="240" w:lineRule="auto"/>
      </w:pPr>
      <w:r w:rsidRPr="00A81069">
        <w:lastRenderedPageBreak/>
        <w:t xml:space="preserve">                  </w:t>
      </w:r>
      <w:proofErr w:type="gramStart"/>
      <w:r w:rsidRPr="00A81069">
        <w:t>:карточная</w:t>
      </w:r>
      <w:proofErr w:type="gramEnd"/>
    </w:p>
    <w:p w14:paraId="1BB066C6" w14:textId="77777777" w:rsidR="00A81069" w:rsidRPr="00A81069" w:rsidRDefault="00A81069" w:rsidP="00A81069">
      <w:pPr>
        <w:spacing w:line="240" w:lineRule="auto"/>
      </w:pPr>
      <w:r w:rsidRPr="00A81069">
        <w:t xml:space="preserve">                  </w:t>
      </w:r>
      <w:proofErr w:type="gramStart"/>
      <w:r w:rsidRPr="00A81069">
        <w:t>:психологическая</w:t>
      </w:r>
      <w:proofErr w:type="gramEnd"/>
    </w:p>
    <w:p w14:paraId="59637A5E" w14:textId="77777777" w:rsidR="00A81069" w:rsidRPr="00A81069" w:rsidRDefault="00A81069" w:rsidP="00A81069">
      <w:pPr>
        <w:spacing w:line="240" w:lineRule="auto"/>
      </w:pPr>
      <w:r w:rsidRPr="00A81069">
        <w:t xml:space="preserve">                  </w:t>
      </w:r>
      <w:proofErr w:type="gramStart"/>
      <w:r w:rsidRPr="00A81069">
        <w:t>:интерактивная</w:t>
      </w:r>
      <w:proofErr w:type="gramEnd"/>
      <w:r w:rsidRPr="00A81069">
        <w:t>})</w:t>
      </w:r>
    </w:p>
    <w:p w14:paraId="585A4A14" w14:textId="77777777" w:rsidR="00A81069" w:rsidRPr="00A81069" w:rsidRDefault="00A81069" w:rsidP="00A81069">
      <w:pPr>
        <w:spacing w:line="240" w:lineRule="auto"/>
      </w:pPr>
    </w:p>
    <w:p w14:paraId="1AD8CA9E" w14:textId="77777777" w:rsidR="00A81069" w:rsidRPr="00A81069" w:rsidRDefault="00A81069" w:rsidP="00A81069">
      <w:pPr>
        <w:spacing w:line="240" w:lineRule="auto"/>
      </w:pPr>
      <w:r w:rsidRPr="00A81069">
        <w:t>(</w:t>
      </w:r>
      <w:proofErr w:type="spellStart"/>
      <w:r w:rsidRPr="00A81069">
        <w:rPr>
          <w:lang w:val="en-US"/>
        </w:rPr>
        <w:t>defn</w:t>
      </w:r>
      <w:proofErr w:type="spellEnd"/>
      <w:r w:rsidRPr="00A81069">
        <w:t xml:space="preserve"> </w:t>
      </w:r>
      <w:r w:rsidRPr="00A81069">
        <w:rPr>
          <w:lang w:val="en-US"/>
        </w:rPr>
        <w:t>ask</w:t>
      </w:r>
      <w:r w:rsidRPr="00A81069">
        <w:t>-</w:t>
      </w:r>
      <w:r w:rsidRPr="00A81069">
        <w:rPr>
          <w:lang w:val="en-US"/>
        </w:rPr>
        <w:t>game</w:t>
      </w:r>
      <w:r w:rsidRPr="00A81069">
        <w:t>-</w:t>
      </w:r>
      <w:r w:rsidRPr="00A81069">
        <w:rPr>
          <w:lang w:val="en-US"/>
        </w:rPr>
        <w:t>type</w:t>
      </w:r>
      <w:r w:rsidRPr="00A81069">
        <w:t xml:space="preserve"> []</w:t>
      </w:r>
    </w:p>
    <w:p w14:paraId="09E1D1B7" w14:textId="77777777" w:rsidR="00A81069" w:rsidRPr="00A81069" w:rsidRDefault="00A81069" w:rsidP="00A81069">
      <w:pPr>
        <w:spacing w:line="240" w:lineRule="auto"/>
      </w:pPr>
      <w:r w:rsidRPr="00A81069">
        <w:t xml:space="preserve">  (</w:t>
      </w:r>
      <w:proofErr w:type="spellStart"/>
      <w:r w:rsidRPr="00A81069">
        <w:rPr>
          <w:lang w:val="en-US"/>
        </w:rPr>
        <w:t>println</w:t>
      </w:r>
      <w:proofErr w:type="spellEnd"/>
      <w:r w:rsidRPr="00A81069">
        <w:t xml:space="preserve"> "Выберите тип </w:t>
      </w:r>
      <w:proofErr w:type="gramStart"/>
      <w:r w:rsidRPr="00A81069">
        <w:t>игры</w:t>
      </w:r>
      <w:proofErr w:type="gramEnd"/>
      <w:r w:rsidRPr="00A81069">
        <w:t xml:space="preserve"> который был бы вам более интересен")</w:t>
      </w:r>
    </w:p>
    <w:p w14:paraId="37370371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t xml:space="preserve">  </w:t>
      </w: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doseq</w:t>
      </w:r>
      <w:proofErr w:type="spellEnd"/>
      <w:proofErr w:type="gramEnd"/>
      <w:r w:rsidRPr="00A81069">
        <w:rPr>
          <w:lang w:val="en-US"/>
        </w:rPr>
        <w:t xml:space="preserve"> [type game-types]</w:t>
      </w:r>
    </w:p>
    <w:p w14:paraId="548BD519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(</w:t>
      </w:r>
      <w:proofErr w:type="spellStart"/>
      <w:r w:rsidRPr="00A81069">
        <w:rPr>
          <w:lang w:val="en-US"/>
        </w:rPr>
        <w:t>println</w:t>
      </w:r>
      <w:proofErr w:type="spellEnd"/>
      <w:r w:rsidRPr="00A81069">
        <w:rPr>
          <w:lang w:val="en-US"/>
        </w:rPr>
        <w:t xml:space="preserve"> (name type)))</w:t>
      </w:r>
    </w:p>
    <w:p w14:paraId="137B1220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(let [input (keyword (</w:t>
      </w:r>
      <w:proofErr w:type="gramStart"/>
      <w:r w:rsidRPr="00A81069">
        <w:rPr>
          <w:lang w:val="en-US"/>
        </w:rPr>
        <w:t>read-line</w:t>
      </w:r>
      <w:proofErr w:type="gramEnd"/>
      <w:r w:rsidRPr="00A81069">
        <w:rPr>
          <w:lang w:val="en-US"/>
        </w:rPr>
        <w:t>))]</w:t>
      </w:r>
    </w:p>
    <w:p w14:paraId="73731AA2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(if (contains? game-types input)</w:t>
      </w:r>
    </w:p>
    <w:p w14:paraId="21D19DDB" w14:textId="77777777" w:rsidR="00A81069" w:rsidRPr="00A81069" w:rsidRDefault="00A81069" w:rsidP="00A81069">
      <w:pPr>
        <w:spacing w:line="240" w:lineRule="auto"/>
      </w:pPr>
      <w:r w:rsidRPr="00A81069">
        <w:rPr>
          <w:lang w:val="en-US"/>
        </w:rPr>
        <w:t xml:space="preserve">      </w:t>
      </w:r>
      <w:r w:rsidRPr="00A81069">
        <w:t>(</w:t>
      </w:r>
      <w:r w:rsidRPr="00A81069">
        <w:rPr>
          <w:lang w:val="en-US"/>
        </w:rPr>
        <w:t>name</w:t>
      </w:r>
      <w:r w:rsidRPr="00A81069">
        <w:t xml:space="preserve"> </w:t>
      </w:r>
      <w:r w:rsidRPr="00A81069">
        <w:rPr>
          <w:lang w:val="en-US"/>
        </w:rPr>
        <w:t>input</w:t>
      </w:r>
      <w:r w:rsidRPr="00A81069">
        <w:t>)</w:t>
      </w:r>
    </w:p>
    <w:p w14:paraId="01A1AEB5" w14:textId="77777777" w:rsidR="00A81069" w:rsidRPr="00A81069" w:rsidRDefault="00A81069" w:rsidP="00A81069">
      <w:pPr>
        <w:spacing w:line="240" w:lineRule="auto"/>
      </w:pPr>
      <w:r w:rsidRPr="00A81069">
        <w:t xml:space="preserve">      (</w:t>
      </w:r>
      <w:r w:rsidRPr="00A81069">
        <w:rPr>
          <w:lang w:val="en-US"/>
        </w:rPr>
        <w:t>do</w:t>
      </w:r>
    </w:p>
    <w:p w14:paraId="32B8088E" w14:textId="77777777" w:rsidR="00A81069" w:rsidRPr="00A81069" w:rsidRDefault="00A81069" w:rsidP="00A81069">
      <w:pPr>
        <w:spacing w:line="240" w:lineRule="auto"/>
      </w:pPr>
      <w:r w:rsidRPr="00A81069">
        <w:t xml:space="preserve">        (</w:t>
      </w:r>
      <w:r w:rsidRPr="00A81069">
        <w:rPr>
          <w:lang w:val="en-US"/>
        </w:rPr>
        <w:t>prn</w:t>
      </w:r>
      <w:r w:rsidRPr="00A81069">
        <w:t xml:space="preserve"> "Такого нет в списке!")</w:t>
      </w:r>
    </w:p>
    <w:p w14:paraId="592D0F45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t xml:space="preserve">        </w:t>
      </w:r>
      <w:r w:rsidRPr="00A81069">
        <w:rPr>
          <w:lang w:val="en-US"/>
        </w:rPr>
        <w:t>(recur)))))</w:t>
      </w:r>
    </w:p>
    <w:p w14:paraId="30AFADAF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5EA6EC09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defn</w:t>
      </w:r>
      <w:proofErr w:type="spellEnd"/>
      <w:proofErr w:type="gramEnd"/>
      <w:r w:rsidRPr="00A81069">
        <w:rPr>
          <w:lang w:val="en-US"/>
        </w:rPr>
        <w:t xml:space="preserve"> ask-player-count []</w:t>
      </w:r>
    </w:p>
    <w:p w14:paraId="44BA10D4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</w:t>
      </w:r>
      <w:r w:rsidRPr="00A81069">
        <w:t>(</w:t>
      </w:r>
      <w:r w:rsidRPr="00A81069">
        <w:rPr>
          <w:lang w:val="en-US"/>
        </w:rPr>
        <w:t>try</w:t>
      </w:r>
      <w:r w:rsidRPr="00A81069">
        <w:t>-</w:t>
      </w:r>
      <w:r w:rsidRPr="00A81069">
        <w:rPr>
          <w:lang w:val="en-US"/>
        </w:rPr>
        <w:t>times</w:t>
      </w:r>
      <w:r w:rsidRPr="00A81069">
        <w:t xml:space="preserve"> 3 (</w:t>
      </w:r>
      <w:r w:rsidRPr="00A81069">
        <w:rPr>
          <w:lang w:val="en-US"/>
        </w:rPr>
        <w:t>prn</w:t>
      </w:r>
      <w:r w:rsidRPr="00A81069">
        <w:t xml:space="preserve"> "Какое у вас количество игроков? </w:t>
      </w:r>
      <w:r w:rsidRPr="00A81069">
        <w:rPr>
          <w:lang w:val="en-US"/>
        </w:rPr>
        <w:t>(</w:t>
      </w:r>
      <w:proofErr w:type="spellStart"/>
      <w:r w:rsidRPr="00A81069">
        <w:rPr>
          <w:lang w:val="en-US"/>
        </w:rPr>
        <w:t>введите</w:t>
      </w:r>
      <w:proofErr w:type="spellEnd"/>
      <w:r w:rsidRPr="00A81069">
        <w:rPr>
          <w:lang w:val="en-US"/>
        </w:rPr>
        <w:t xml:space="preserve"> </w:t>
      </w:r>
      <w:proofErr w:type="spellStart"/>
      <w:r w:rsidRPr="00A81069">
        <w:rPr>
          <w:lang w:val="en-US"/>
        </w:rPr>
        <w:t>число</w:t>
      </w:r>
      <w:proofErr w:type="spellEnd"/>
      <w:r w:rsidRPr="00A81069">
        <w:rPr>
          <w:lang w:val="en-US"/>
        </w:rPr>
        <w:t>)") (Integer/</w:t>
      </w:r>
      <w:proofErr w:type="spellStart"/>
      <w:r w:rsidRPr="00A81069">
        <w:rPr>
          <w:lang w:val="en-US"/>
        </w:rPr>
        <w:t>parseInt</w:t>
      </w:r>
      <w:proofErr w:type="spellEnd"/>
      <w:r w:rsidRPr="00A81069">
        <w:rPr>
          <w:lang w:val="en-US"/>
        </w:rPr>
        <w:t xml:space="preserve"> (</w:t>
      </w:r>
      <w:proofErr w:type="gramStart"/>
      <w:r w:rsidRPr="00A81069">
        <w:rPr>
          <w:lang w:val="en-US"/>
        </w:rPr>
        <w:t>read-line</w:t>
      </w:r>
      <w:proofErr w:type="gramEnd"/>
      <w:r w:rsidRPr="00A81069">
        <w:rPr>
          <w:lang w:val="en-US"/>
        </w:rPr>
        <w:t>))))</w:t>
      </w:r>
    </w:p>
    <w:p w14:paraId="31245CA6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5B0318A8" w14:textId="77777777" w:rsidR="00A81069" w:rsidRPr="00A81069" w:rsidRDefault="00A81069" w:rsidP="00A81069">
      <w:pPr>
        <w:spacing w:line="240" w:lineRule="auto"/>
      </w:pPr>
      <w:r w:rsidRPr="00A81069">
        <w:t>(</w:t>
      </w:r>
      <w:proofErr w:type="spellStart"/>
      <w:r w:rsidRPr="00A81069">
        <w:rPr>
          <w:lang w:val="en-US"/>
        </w:rPr>
        <w:t>defn</w:t>
      </w:r>
      <w:proofErr w:type="spellEnd"/>
      <w:r w:rsidRPr="00A81069">
        <w:t xml:space="preserve"> </w:t>
      </w:r>
      <w:r w:rsidRPr="00A81069">
        <w:rPr>
          <w:lang w:val="en-US"/>
        </w:rPr>
        <w:t>ask</w:t>
      </w:r>
      <w:r w:rsidRPr="00A81069">
        <w:t>-</w:t>
      </w:r>
      <w:r w:rsidRPr="00A81069">
        <w:rPr>
          <w:lang w:val="en-US"/>
        </w:rPr>
        <w:t>player</w:t>
      </w:r>
      <w:r w:rsidRPr="00A81069">
        <w:t>-</w:t>
      </w:r>
      <w:r w:rsidRPr="00A81069">
        <w:rPr>
          <w:lang w:val="en-US"/>
        </w:rPr>
        <w:t>time</w:t>
      </w:r>
      <w:r w:rsidRPr="00A81069">
        <w:t xml:space="preserve"> []</w:t>
      </w:r>
    </w:p>
    <w:p w14:paraId="20D5C265" w14:textId="77777777" w:rsidR="00A81069" w:rsidRPr="00A81069" w:rsidRDefault="00A81069" w:rsidP="00A81069">
      <w:pPr>
        <w:spacing w:line="240" w:lineRule="auto"/>
      </w:pPr>
      <w:r w:rsidRPr="00A81069">
        <w:t xml:space="preserve">  (</w:t>
      </w:r>
      <w:r w:rsidRPr="00A81069">
        <w:rPr>
          <w:lang w:val="en-US"/>
        </w:rPr>
        <w:t>try</w:t>
      </w:r>
      <w:r w:rsidRPr="00A81069">
        <w:t>-</w:t>
      </w:r>
      <w:r w:rsidRPr="00A81069">
        <w:rPr>
          <w:lang w:val="en-US"/>
        </w:rPr>
        <w:t>times</w:t>
      </w:r>
      <w:r w:rsidRPr="00A81069">
        <w:t xml:space="preserve"> 3 (</w:t>
      </w:r>
      <w:r w:rsidRPr="00A81069">
        <w:rPr>
          <w:lang w:val="en-US"/>
        </w:rPr>
        <w:t>prn</w:t>
      </w:r>
      <w:r w:rsidRPr="00A81069">
        <w:t xml:space="preserve"> "Какая продолжительность игры (примерная) вас бы устроила?")</w:t>
      </w:r>
    </w:p>
    <w:p w14:paraId="438F5C9B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t xml:space="preserve">             </w:t>
      </w:r>
      <w:r w:rsidRPr="00A81069">
        <w:rPr>
          <w:lang w:val="en-US"/>
        </w:rPr>
        <w:t>(Integer/</w:t>
      </w:r>
      <w:proofErr w:type="spellStart"/>
      <w:r w:rsidRPr="00A81069">
        <w:rPr>
          <w:lang w:val="en-US"/>
        </w:rPr>
        <w:t>parseInt</w:t>
      </w:r>
      <w:proofErr w:type="spellEnd"/>
      <w:r w:rsidRPr="00A81069">
        <w:rPr>
          <w:lang w:val="en-US"/>
        </w:rPr>
        <w:t xml:space="preserve"> (</w:t>
      </w:r>
      <w:proofErr w:type="gramStart"/>
      <w:r w:rsidRPr="00A81069">
        <w:rPr>
          <w:lang w:val="en-US"/>
        </w:rPr>
        <w:t>read-line</w:t>
      </w:r>
      <w:proofErr w:type="gramEnd"/>
      <w:r w:rsidRPr="00A81069">
        <w:rPr>
          <w:lang w:val="en-US"/>
        </w:rPr>
        <w:t>))))</w:t>
      </w:r>
    </w:p>
    <w:p w14:paraId="6DE07DD3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5847E77C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5988662C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defn</w:t>
      </w:r>
      <w:proofErr w:type="spellEnd"/>
      <w:proofErr w:type="gramEnd"/>
      <w:r w:rsidRPr="00A81069">
        <w:rPr>
          <w:lang w:val="en-US"/>
        </w:rPr>
        <w:t xml:space="preserve"> create-query-statement []</w:t>
      </w:r>
    </w:p>
    <w:p w14:paraId="60C495ED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(let [age-rule (ask-age-rule)</w:t>
      </w:r>
    </w:p>
    <w:p w14:paraId="70B88D2C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game-type (ask-game-type)</w:t>
      </w:r>
    </w:p>
    <w:p w14:paraId="730CB649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player-count (ask-player-count)]</w:t>
      </w:r>
    </w:p>
    <w:p w14:paraId="49B9FE89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</w:t>
      </w:r>
      <w:proofErr w:type="gramStart"/>
      <w:r w:rsidRPr="00A81069">
        <w:rPr>
          <w:lang w:val="en-US"/>
        </w:rPr>
        <w:t>;player</w:t>
      </w:r>
      <w:proofErr w:type="gramEnd"/>
      <w:r w:rsidRPr="00A81069">
        <w:rPr>
          <w:lang w:val="en-US"/>
        </w:rPr>
        <w:t>-time (ask-player-time)]</w:t>
      </w:r>
    </w:p>
    <w:p w14:paraId="7F66BCE2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(</w:t>
      </w:r>
      <w:proofErr w:type="gramStart"/>
      <w:r w:rsidRPr="00A81069">
        <w:rPr>
          <w:lang w:val="en-US"/>
        </w:rPr>
        <w:t>str</w:t>
      </w:r>
      <w:proofErr w:type="gramEnd"/>
    </w:p>
    <w:p w14:paraId="2369389E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age-rule "(</w:t>
      </w:r>
      <w:proofErr w:type="spellStart"/>
      <w:r w:rsidRPr="00A81069">
        <w:rPr>
          <w:lang w:val="en-US"/>
        </w:rPr>
        <w:t>Игра</w:t>
      </w:r>
      <w:proofErr w:type="spellEnd"/>
      <w:r w:rsidRPr="00A81069">
        <w:rPr>
          <w:lang w:val="en-US"/>
        </w:rPr>
        <w:t>), "</w:t>
      </w:r>
    </w:p>
    <w:p w14:paraId="16ADCB76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game-type "(</w:t>
      </w:r>
      <w:proofErr w:type="spellStart"/>
      <w:r w:rsidRPr="00A81069">
        <w:rPr>
          <w:lang w:val="en-US"/>
        </w:rPr>
        <w:t>Игра</w:t>
      </w:r>
      <w:proofErr w:type="spellEnd"/>
      <w:r w:rsidRPr="00A81069">
        <w:rPr>
          <w:lang w:val="en-US"/>
        </w:rPr>
        <w:t>), "</w:t>
      </w:r>
    </w:p>
    <w:p w14:paraId="24631AFA" w14:textId="77777777" w:rsidR="00A81069" w:rsidRPr="00A81069" w:rsidRDefault="00A81069" w:rsidP="00A81069">
      <w:pPr>
        <w:spacing w:line="240" w:lineRule="auto"/>
      </w:pPr>
      <w:r w:rsidRPr="00A81069">
        <w:rPr>
          <w:lang w:val="en-US"/>
        </w:rPr>
        <w:t xml:space="preserve">      </w:t>
      </w:r>
      <w:r w:rsidRPr="00A81069">
        <w:t>"</w:t>
      </w:r>
      <w:proofErr w:type="spellStart"/>
      <w:r w:rsidRPr="00A81069">
        <w:t>минимальное_количество_</w:t>
      </w:r>
      <w:proofErr w:type="gramStart"/>
      <w:r w:rsidRPr="00A81069">
        <w:t>игроков</w:t>
      </w:r>
      <w:proofErr w:type="spellEnd"/>
      <w:r w:rsidRPr="00A81069">
        <w:t>(</w:t>
      </w:r>
      <w:proofErr w:type="gramEnd"/>
      <w:r w:rsidRPr="00A81069">
        <w:t xml:space="preserve">Игра, Количество), Количество =&lt; " </w:t>
      </w:r>
      <w:r w:rsidRPr="00A81069">
        <w:rPr>
          <w:lang w:val="en-US"/>
        </w:rPr>
        <w:t>player</w:t>
      </w:r>
      <w:r w:rsidRPr="00A81069">
        <w:t>-</w:t>
      </w:r>
      <w:r w:rsidRPr="00A81069">
        <w:rPr>
          <w:lang w:val="en-US"/>
        </w:rPr>
        <w:t>count</w:t>
      </w:r>
      <w:r w:rsidRPr="00A81069">
        <w:t xml:space="preserve"> ". "</w:t>
      </w:r>
    </w:p>
    <w:p w14:paraId="090EA9A3" w14:textId="77777777" w:rsidR="00A81069" w:rsidRPr="00A81069" w:rsidRDefault="00A81069" w:rsidP="00A81069">
      <w:pPr>
        <w:spacing w:line="240" w:lineRule="auto"/>
      </w:pPr>
      <w:r w:rsidRPr="00A81069">
        <w:t xml:space="preserve">      ;"</w:t>
      </w:r>
      <w:proofErr w:type="gramStart"/>
      <w:r w:rsidRPr="00A81069">
        <w:t>продолжительность(</w:t>
      </w:r>
      <w:proofErr w:type="gramEnd"/>
      <w:r w:rsidRPr="00A81069">
        <w:t>Игра, Время), Время &gt;= " (</w:t>
      </w:r>
      <w:r w:rsidRPr="00A81069">
        <w:rPr>
          <w:lang w:val="en-US"/>
        </w:rPr>
        <w:t>int</w:t>
      </w:r>
      <w:r w:rsidRPr="00A81069">
        <w:t xml:space="preserve"> (* 0.5 </w:t>
      </w:r>
      <w:r w:rsidRPr="00A81069">
        <w:rPr>
          <w:lang w:val="en-US"/>
        </w:rPr>
        <w:t>player</w:t>
      </w:r>
      <w:r w:rsidRPr="00A81069">
        <w:t>-</w:t>
      </w:r>
      <w:r w:rsidRPr="00A81069">
        <w:rPr>
          <w:lang w:val="en-US"/>
        </w:rPr>
        <w:t>time</w:t>
      </w:r>
      <w:r w:rsidRPr="00A81069">
        <w:t>))</w:t>
      </w:r>
    </w:p>
    <w:p w14:paraId="128E8A44" w14:textId="77777777" w:rsidR="00A81069" w:rsidRPr="00A81069" w:rsidRDefault="00A81069" w:rsidP="00A81069">
      <w:pPr>
        <w:spacing w:line="240" w:lineRule="auto"/>
      </w:pPr>
      <w:r w:rsidRPr="00A81069">
        <w:t xml:space="preserve">      ;", Время </w:t>
      </w:r>
      <w:proofErr w:type="gramStart"/>
      <w:r w:rsidRPr="00A81069">
        <w:t>=&lt; "</w:t>
      </w:r>
      <w:proofErr w:type="gramEnd"/>
      <w:r w:rsidRPr="00A81069">
        <w:t xml:space="preserve"> (</w:t>
      </w:r>
      <w:r w:rsidRPr="00A81069">
        <w:rPr>
          <w:lang w:val="en-US"/>
        </w:rPr>
        <w:t>int</w:t>
      </w:r>
      <w:r w:rsidRPr="00A81069">
        <w:t xml:space="preserve"> (* 1.5 </w:t>
      </w:r>
      <w:r w:rsidRPr="00A81069">
        <w:rPr>
          <w:lang w:val="en-US"/>
        </w:rPr>
        <w:t>player</w:t>
      </w:r>
      <w:r w:rsidRPr="00A81069">
        <w:t>-</w:t>
      </w:r>
      <w:r w:rsidRPr="00A81069">
        <w:rPr>
          <w:lang w:val="en-US"/>
        </w:rPr>
        <w:t>time</w:t>
      </w:r>
      <w:r w:rsidRPr="00A81069">
        <w:t>)) "."</w:t>
      </w:r>
    </w:p>
    <w:p w14:paraId="015B0117" w14:textId="77777777" w:rsidR="00A81069" w:rsidRPr="00A81069" w:rsidRDefault="00A81069" w:rsidP="00A81069">
      <w:pPr>
        <w:spacing w:line="240" w:lineRule="auto"/>
      </w:pPr>
      <w:r w:rsidRPr="00A81069">
        <w:t xml:space="preserve">      )))</w:t>
      </w:r>
    </w:p>
    <w:p w14:paraId="1B456D2E" w14:textId="77777777" w:rsidR="00A81069" w:rsidRPr="00A81069" w:rsidRDefault="00A81069" w:rsidP="00A81069">
      <w:pPr>
        <w:spacing w:line="240" w:lineRule="auto"/>
      </w:pPr>
    </w:p>
    <w:p w14:paraId="517A3C6D" w14:textId="77777777" w:rsidR="00A81069" w:rsidRPr="00A81069" w:rsidRDefault="00A81069" w:rsidP="00A81069">
      <w:pPr>
        <w:spacing w:line="240" w:lineRule="auto"/>
      </w:pPr>
      <w:proofErr w:type="gramStart"/>
      <w:r w:rsidRPr="00A81069">
        <w:t>;подростковая</w:t>
      </w:r>
      <w:proofErr w:type="gramEnd"/>
      <w:r w:rsidRPr="00A81069">
        <w:t>(Игра),</w:t>
      </w:r>
    </w:p>
    <w:p w14:paraId="596D0836" w14:textId="77777777" w:rsidR="00A81069" w:rsidRPr="00A81069" w:rsidRDefault="00A81069" w:rsidP="00A81069">
      <w:pPr>
        <w:spacing w:line="240" w:lineRule="auto"/>
      </w:pPr>
      <w:r w:rsidRPr="00A81069">
        <w:t xml:space="preserve">; </w:t>
      </w:r>
      <w:proofErr w:type="gramStart"/>
      <w:r w:rsidRPr="00A81069">
        <w:t>стратегическая(</w:t>
      </w:r>
      <w:proofErr w:type="gramEnd"/>
      <w:r w:rsidRPr="00A81069">
        <w:t>Игра),</w:t>
      </w:r>
    </w:p>
    <w:p w14:paraId="46E0E346" w14:textId="77777777" w:rsidR="00A81069" w:rsidRPr="00A81069" w:rsidRDefault="00A81069" w:rsidP="00A81069">
      <w:pPr>
        <w:spacing w:line="240" w:lineRule="auto"/>
      </w:pPr>
      <w:r w:rsidRPr="00A81069">
        <w:t xml:space="preserve">; </w:t>
      </w:r>
      <w:proofErr w:type="spellStart"/>
      <w:r w:rsidRPr="00A81069">
        <w:t>минимальное_количество_</w:t>
      </w:r>
      <w:proofErr w:type="gramStart"/>
      <w:r w:rsidRPr="00A81069">
        <w:t>игроков</w:t>
      </w:r>
      <w:proofErr w:type="spellEnd"/>
      <w:r w:rsidRPr="00A81069">
        <w:t>(</w:t>
      </w:r>
      <w:proofErr w:type="gramEnd"/>
      <w:r w:rsidRPr="00A81069">
        <w:t>Игра, Количество),</w:t>
      </w:r>
    </w:p>
    <w:p w14:paraId="3C7BBE3C" w14:textId="77777777" w:rsidR="00A81069" w:rsidRPr="00A81069" w:rsidRDefault="00A81069" w:rsidP="00A81069">
      <w:pPr>
        <w:spacing w:line="240" w:lineRule="auto"/>
      </w:pPr>
      <w:r w:rsidRPr="00A81069">
        <w:t xml:space="preserve">; </w:t>
      </w:r>
      <w:proofErr w:type="gramStart"/>
      <w:r w:rsidRPr="00A81069">
        <w:t>Количество &gt;</w:t>
      </w:r>
      <w:proofErr w:type="gramEnd"/>
      <w:r w:rsidRPr="00A81069">
        <w:t>= 2,</w:t>
      </w:r>
    </w:p>
    <w:p w14:paraId="723DDA69" w14:textId="77777777" w:rsidR="00A81069" w:rsidRPr="00A81069" w:rsidRDefault="00A81069" w:rsidP="00A81069">
      <w:pPr>
        <w:spacing w:line="240" w:lineRule="auto"/>
      </w:pPr>
      <w:r w:rsidRPr="00A81069">
        <w:t xml:space="preserve">; </w:t>
      </w:r>
      <w:proofErr w:type="gramStart"/>
      <w:r w:rsidRPr="00A81069">
        <w:t>продолжительность(</w:t>
      </w:r>
      <w:proofErr w:type="gramEnd"/>
      <w:r w:rsidRPr="00A81069">
        <w:t>Игра, Время),</w:t>
      </w:r>
    </w:p>
    <w:p w14:paraId="49F0ED73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t xml:space="preserve">; </w:t>
      </w:r>
      <w:proofErr w:type="gramStart"/>
      <w:r w:rsidRPr="00A81069">
        <w:t>Время &gt;</w:t>
      </w:r>
      <w:proofErr w:type="gramEnd"/>
      <w:r w:rsidRPr="00A81069">
        <w:t xml:space="preserve">= 10, Время =&lt; 60. </w:t>
      </w:r>
      <w:r w:rsidRPr="00A81069">
        <w:rPr>
          <w:lang w:val="en-US"/>
        </w:rPr>
        <w:t>(15, 40)</w:t>
      </w:r>
    </w:p>
    <w:p w14:paraId="3AD21FA2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2A144EF0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682512CB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defn</w:t>
      </w:r>
      <w:proofErr w:type="spellEnd"/>
      <w:proofErr w:type="gramEnd"/>
      <w:r w:rsidRPr="00A81069">
        <w:rPr>
          <w:lang w:val="en-US"/>
        </w:rPr>
        <w:t xml:space="preserve"> print-result [result]</w:t>
      </w:r>
    </w:p>
    <w:p w14:paraId="714EEC21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(let [name </w:t>
      </w:r>
      <w:proofErr w:type="gramStart"/>
      <w:r w:rsidRPr="00A81069">
        <w:rPr>
          <w:lang w:val="en-US"/>
        </w:rPr>
        <w:t>(.</w:t>
      </w:r>
      <w:proofErr w:type="spellStart"/>
      <w:r w:rsidRPr="00A81069">
        <w:rPr>
          <w:lang w:val="en-US"/>
        </w:rPr>
        <w:t>getTerm</w:t>
      </w:r>
      <w:proofErr w:type="spellEnd"/>
      <w:proofErr w:type="gramEnd"/>
      <w:r w:rsidRPr="00A81069">
        <w:rPr>
          <w:lang w:val="en-US"/>
        </w:rPr>
        <w:t xml:space="preserve"> result "</w:t>
      </w:r>
      <w:proofErr w:type="spellStart"/>
      <w:r w:rsidRPr="00A81069">
        <w:rPr>
          <w:lang w:val="en-US"/>
        </w:rPr>
        <w:t>Игра</w:t>
      </w:r>
      <w:proofErr w:type="spellEnd"/>
      <w:r w:rsidRPr="00A81069">
        <w:rPr>
          <w:lang w:val="en-US"/>
        </w:rPr>
        <w:t>")]</w:t>
      </w:r>
    </w:p>
    <w:p w14:paraId="7BC5ADE3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(prn (str "</w:t>
      </w:r>
      <w:proofErr w:type="spellStart"/>
      <w:r w:rsidRPr="00A81069">
        <w:rPr>
          <w:lang w:val="en-US"/>
        </w:rPr>
        <w:t>Игра</w:t>
      </w:r>
      <w:proofErr w:type="spellEnd"/>
      <w:r w:rsidRPr="00A81069">
        <w:rPr>
          <w:lang w:val="en-US"/>
        </w:rPr>
        <w:t xml:space="preserve">: " </w:t>
      </w:r>
      <w:proofErr w:type="gramStart"/>
      <w:r w:rsidRPr="00A81069">
        <w:rPr>
          <w:lang w:val="en-US"/>
        </w:rPr>
        <w:t>(.</w:t>
      </w:r>
      <w:proofErr w:type="spellStart"/>
      <w:r w:rsidRPr="00A81069">
        <w:rPr>
          <w:lang w:val="en-US"/>
        </w:rPr>
        <w:t>toString</w:t>
      </w:r>
      <w:proofErr w:type="spellEnd"/>
      <w:proofErr w:type="gramEnd"/>
      <w:r w:rsidRPr="00A81069">
        <w:rPr>
          <w:lang w:val="en-US"/>
        </w:rPr>
        <w:t xml:space="preserve"> name)</w:t>
      </w:r>
    </w:p>
    <w:p w14:paraId="69ACE010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     )))</w:t>
      </w:r>
    </w:p>
    <w:p w14:paraId="281CB6BB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)</w:t>
      </w:r>
    </w:p>
    <w:p w14:paraId="709AF381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037C9853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5DEC5063" w14:textId="77777777" w:rsidR="00A81069" w:rsidRPr="00A81069" w:rsidRDefault="00A81069" w:rsidP="00A81069">
      <w:pPr>
        <w:spacing w:line="240" w:lineRule="auto"/>
        <w:rPr>
          <w:lang w:val="en-US"/>
        </w:rPr>
      </w:pPr>
    </w:p>
    <w:p w14:paraId="4DD4D48F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defn</w:t>
      </w:r>
      <w:proofErr w:type="spellEnd"/>
      <w:proofErr w:type="gramEnd"/>
      <w:r w:rsidRPr="00A81069">
        <w:rPr>
          <w:lang w:val="en-US"/>
        </w:rPr>
        <w:t xml:space="preserve"> recommendation-system []</w:t>
      </w:r>
    </w:p>
    <w:p w14:paraId="78EB4FAE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(let [result (Connector/</w:t>
      </w:r>
      <w:proofErr w:type="spellStart"/>
      <w:r w:rsidRPr="00A81069">
        <w:rPr>
          <w:lang w:val="en-US"/>
        </w:rPr>
        <w:t>executeQuery</w:t>
      </w:r>
      <w:proofErr w:type="spellEnd"/>
      <w:r w:rsidRPr="00A81069">
        <w:rPr>
          <w:lang w:val="en-US"/>
        </w:rPr>
        <w:t xml:space="preserve"> (create-query-statement))]</w:t>
      </w:r>
    </w:p>
    <w:p w14:paraId="765CCF54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(let [</w:t>
      </w:r>
      <w:proofErr w:type="spellStart"/>
      <w:r w:rsidRPr="00A81069">
        <w:rPr>
          <w:lang w:val="en-US"/>
        </w:rPr>
        <w:t>hasAnything</w:t>
      </w:r>
      <w:proofErr w:type="spellEnd"/>
      <w:r w:rsidRPr="00A81069">
        <w:rPr>
          <w:lang w:val="en-US"/>
        </w:rPr>
        <w:t xml:space="preserve"> </w:t>
      </w:r>
      <w:proofErr w:type="gramStart"/>
      <w:r w:rsidRPr="00A81069">
        <w:rPr>
          <w:lang w:val="en-US"/>
        </w:rPr>
        <w:t>(.next</w:t>
      </w:r>
      <w:proofErr w:type="gramEnd"/>
      <w:r w:rsidRPr="00A81069">
        <w:rPr>
          <w:lang w:val="en-US"/>
        </w:rPr>
        <w:t xml:space="preserve"> result)]</w:t>
      </w:r>
    </w:p>
    <w:p w14:paraId="618AB2F0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(</w:t>
      </w:r>
      <w:proofErr w:type="spellStart"/>
      <w:proofErr w:type="gramStart"/>
      <w:r w:rsidRPr="00A81069">
        <w:rPr>
          <w:lang w:val="en-US"/>
        </w:rPr>
        <w:t>cond</w:t>
      </w:r>
      <w:proofErr w:type="spellEnd"/>
      <w:proofErr w:type="gramEnd"/>
      <w:r w:rsidRPr="00A81069">
        <w:rPr>
          <w:lang w:val="en-US"/>
        </w:rPr>
        <w:t xml:space="preserve"> </w:t>
      </w:r>
      <w:proofErr w:type="spellStart"/>
      <w:r w:rsidRPr="00A81069">
        <w:rPr>
          <w:lang w:val="en-US"/>
        </w:rPr>
        <w:t>hasAnything</w:t>
      </w:r>
      <w:proofErr w:type="spellEnd"/>
    </w:p>
    <w:p w14:paraId="20FF90E8" w14:textId="77777777" w:rsidR="00A81069" w:rsidRPr="00A81069" w:rsidRDefault="00A81069" w:rsidP="00A81069">
      <w:pPr>
        <w:spacing w:line="240" w:lineRule="auto"/>
      </w:pPr>
      <w:r w:rsidRPr="00A81069">
        <w:rPr>
          <w:lang w:val="en-US"/>
        </w:rPr>
        <w:t xml:space="preserve">            </w:t>
      </w:r>
      <w:r w:rsidRPr="00A81069">
        <w:t>(</w:t>
      </w:r>
      <w:r w:rsidRPr="00A81069">
        <w:rPr>
          <w:lang w:val="en-US"/>
        </w:rPr>
        <w:t>do</w:t>
      </w:r>
    </w:p>
    <w:p w14:paraId="0766E775" w14:textId="77777777" w:rsidR="00A81069" w:rsidRPr="00A81069" w:rsidRDefault="00A81069" w:rsidP="00A81069">
      <w:pPr>
        <w:spacing w:line="240" w:lineRule="auto"/>
      </w:pPr>
      <w:r w:rsidRPr="00A81069">
        <w:t xml:space="preserve">              (</w:t>
      </w:r>
      <w:r w:rsidRPr="00A81069">
        <w:rPr>
          <w:lang w:val="en-US"/>
        </w:rPr>
        <w:t>prn</w:t>
      </w:r>
      <w:r w:rsidRPr="00A81069">
        <w:t xml:space="preserve"> "По вашему запросу нашлись игры: ")</w:t>
      </w:r>
    </w:p>
    <w:p w14:paraId="11CA1872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t xml:space="preserve">              </w:t>
      </w:r>
      <w:r w:rsidRPr="00A81069">
        <w:rPr>
          <w:lang w:val="en-US"/>
        </w:rPr>
        <w:t>(print-result result)</w:t>
      </w:r>
    </w:p>
    <w:p w14:paraId="111895F3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            (while </w:t>
      </w:r>
      <w:proofErr w:type="gramStart"/>
      <w:r w:rsidRPr="00A81069">
        <w:rPr>
          <w:lang w:val="en-US"/>
        </w:rPr>
        <w:t>(.next</w:t>
      </w:r>
      <w:proofErr w:type="gramEnd"/>
      <w:r w:rsidRPr="00A81069">
        <w:rPr>
          <w:lang w:val="en-US"/>
        </w:rPr>
        <w:t xml:space="preserve"> result)</w:t>
      </w:r>
    </w:p>
    <w:p w14:paraId="773D3828" w14:textId="77777777" w:rsidR="00A81069" w:rsidRPr="00A81069" w:rsidRDefault="00A81069" w:rsidP="00A81069">
      <w:pPr>
        <w:spacing w:line="240" w:lineRule="auto"/>
      </w:pPr>
      <w:r w:rsidRPr="00A81069">
        <w:rPr>
          <w:lang w:val="en-US"/>
        </w:rPr>
        <w:t xml:space="preserve">                </w:t>
      </w:r>
      <w:r w:rsidRPr="00A81069">
        <w:t>(</w:t>
      </w:r>
      <w:r w:rsidRPr="00A81069">
        <w:rPr>
          <w:lang w:val="en-US"/>
        </w:rPr>
        <w:t>print</w:t>
      </w:r>
      <w:r w:rsidRPr="00A81069">
        <w:t>-</w:t>
      </w:r>
      <w:r w:rsidRPr="00A81069">
        <w:rPr>
          <w:lang w:val="en-US"/>
        </w:rPr>
        <w:t>result</w:t>
      </w:r>
      <w:r w:rsidRPr="00A81069">
        <w:t xml:space="preserve"> </w:t>
      </w:r>
      <w:proofErr w:type="spellStart"/>
      <w:r w:rsidRPr="00A81069">
        <w:rPr>
          <w:lang w:val="en-US"/>
        </w:rPr>
        <w:t>result</w:t>
      </w:r>
      <w:proofErr w:type="spellEnd"/>
      <w:r w:rsidRPr="00A81069">
        <w:t>)</w:t>
      </w:r>
    </w:p>
    <w:p w14:paraId="02A04F2B" w14:textId="77777777" w:rsidR="00A81069" w:rsidRPr="00A81069" w:rsidRDefault="00A81069" w:rsidP="00A81069">
      <w:pPr>
        <w:spacing w:line="240" w:lineRule="auto"/>
      </w:pPr>
      <w:r w:rsidRPr="00A81069">
        <w:t xml:space="preserve">                ))</w:t>
      </w:r>
    </w:p>
    <w:p w14:paraId="5B09E92E" w14:textId="77777777" w:rsidR="00A81069" w:rsidRPr="00A81069" w:rsidRDefault="00A81069" w:rsidP="00A81069">
      <w:pPr>
        <w:spacing w:line="240" w:lineRule="auto"/>
      </w:pPr>
      <w:r w:rsidRPr="00A81069">
        <w:t xml:space="preserve">            </w:t>
      </w:r>
      <w:proofErr w:type="gramStart"/>
      <w:r w:rsidRPr="00A81069">
        <w:t>:</w:t>
      </w:r>
      <w:r w:rsidRPr="00A81069">
        <w:rPr>
          <w:lang w:val="en-US"/>
        </w:rPr>
        <w:t>else</w:t>
      </w:r>
      <w:proofErr w:type="gramEnd"/>
      <w:r w:rsidRPr="00A81069">
        <w:t xml:space="preserve"> (</w:t>
      </w:r>
      <w:r w:rsidRPr="00A81069">
        <w:rPr>
          <w:lang w:val="en-US"/>
        </w:rPr>
        <w:t>prn</w:t>
      </w:r>
      <w:r w:rsidRPr="00A81069">
        <w:t xml:space="preserve"> "По вашему запросу ничего не нашлось(")))))</w:t>
      </w:r>
    </w:p>
    <w:p w14:paraId="26436B46" w14:textId="77777777" w:rsidR="00A81069" w:rsidRPr="00A81069" w:rsidRDefault="00A81069" w:rsidP="00A81069">
      <w:pPr>
        <w:spacing w:line="240" w:lineRule="auto"/>
      </w:pPr>
    </w:p>
    <w:p w14:paraId="03771395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>(</w:t>
      </w:r>
      <w:proofErr w:type="spellStart"/>
      <w:proofErr w:type="gramStart"/>
      <w:r w:rsidRPr="00A81069">
        <w:rPr>
          <w:lang w:val="en-US"/>
        </w:rPr>
        <w:t>defn</w:t>
      </w:r>
      <w:proofErr w:type="spellEnd"/>
      <w:proofErr w:type="gramEnd"/>
      <w:r w:rsidRPr="00A81069">
        <w:rPr>
          <w:lang w:val="en-US"/>
        </w:rPr>
        <w:t xml:space="preserve"> -main</w:t>
      </w:r>
    </w:p>
    <w:p w14:paraId="0A36E29F" w14:textId="77777777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[&amp; </w:t>
      </w:r>
      <w:proofErr w:type="spellStart"/>
      <w:r w:rsidRPr="00A81069">
        <w:rPr>
          <w:lang w:val="en-US"/>
        </w:rPr>
        <w:t>args</w:t>
      </w:r>
      <w:proofErr w:type="spellEnd"/>
      <w:r w:rsidRPr="00A81069">
        <w:rPr>
          <w:lang w:val="en-US"/>
        </w:rPr>
        <w:t>]</w:t>
      </w:r>
    </w:p>
    <w:p w14:paraId="2B40110B" w14:textId="76A096AB" w:rsidR="00A81069" w:rsidRPr="00A81069" w:rsidRDefault="00A81069" w:rsidP="00A81069">
      <w:pPr>
        <w:spacing w:line="240" w:lineRule="auto"/>
        <w:rPr>
          <w:lang w:val="en-US"/>
        </w:rPr>
      </w:pPr>
      <w:r w:rsidRPr="00A81069">
        <w:rPr>
          <w:lang w:val="en-US"/>
        </w:rPr>
        <w:t xml:space="preserve">  (recommendation-system))</w:t>
      </w:r>
    </w:p>
    <w:sectPr w:rsidR="00A81069" w:rsidRPr="00A81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0DEB"/>
    <w:multiLevelType w:val="multilevel"/>
    <w:tmpl w:val="3422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54668"/>
    <w:multiLevelType w:val="multilevel"/>
    <w:tmpl w:val="880E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F2009"/>
    <w:multiLevelType w:val="multilevel"/>
    <w:tmpl w:val="5FC8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3972"/>
    <w:multiLevelType w:val="multilevel"/>
    <w:tmpl w:val="11926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E1942"/>
    <w:multiLevelType w:val="hybridMultilevel"/>
    <w:tmpl w:val="2C6CB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27046"/>
    <w:multiLevelType w:val="multilevel"/>
    <w:tmpl w:val="EB5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26000"/>
    <w:multiLevelType w:val="hybridMultilevel"/>
    <w:tmpl w:val="BF90A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C2FCE"/>
    <w:multiLevelType w:val="hybridMultilevel"/>
    <w:tmpl w:val="0450D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460762">
    <w:abstractNumId w:val="2"/>
  </w:num>
  <w:num w:numId="2" w16cid:durableId="1238828749">
    <w:abstractNumId w:val="3"/>
  </w:num>
  <w:num w:numId="3" w16cid:durableId="1989699489">
    <w:abstractNumId w:val="5"/>
  </w:num>
  <w:num w:numId="4" w16cid:durableId="1473250267">
    <w:abstractNumId w:val="0"/>
  </w:num>
  <w:num w:numId="5" w16cid:durableId="619149216">
    <w:abstractNumId w:val="1"/>
  </w:num>
  <w:num w:numId="6" w16cid:durableId="35013853">
    <w:abstractNumId w:val="7"/>
  </w:num>
  <w:num w:numId="7" w16cid:durableId="1309482936">
    <w:abstractNumId w:val="4"/>
  </w:num>
  <w:num w:numId="8" w16cid:durableId="1522608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B4"/>
    <w:rsid w:val="000219FB"/>
    <w:rsid w:val="000410D5"/>
    <w:rsid w:val="0007716E"/>
    <w:rsid w:val="00081104"/>
    <w:rsid w:val="002770B4"/>
    <w:rsid w:val="0038332B"/>
    <w:rsid w:val="004A095E"/>
    <w:rsid w:val="004D7601"/>
    <w:rsid w:val="005123F0"/>
    <w:rsid w:val="006E69ED"/>
    <w:rsid w:val="00733B55"/>
    <w:rsid w:val="00752B4B"/>
    <w:rsid w:val="007D622D"/>
    <w:rsid w:val="008000E2"/>
    <w:rsid w:val="008D1092"/>
    <w:rsid w:val="00A81069"/>
    <w:rsid w:val="00A818E0"/>
    <w:rsid w:val="00BA104D"/>
    <w:rsid w:val="00BD00E0"/>
    <w:rsid w:val="00CA7DF6"/>
    <w:rsid w:val="00CE3AE7"/>
    <w:rsid w:val="00DD4298"/>
    <w:rsid w:val="00F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BE9"/>
  <w15:chartTrackingRefBased/>
  <w15:docId w15:val="{C4B27039-AEE9-4A2F-9118-1DD6205F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22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81104"/>
    <w:pPr>
      <w:keepNext/>
      <w:keepLines/>
      <w:spacing w:before="480" w:after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1104"/>
    <w:pPr>
      <w:keepNext/>
      <w:keepLines/>
      <w:spacing w:before="160" w:after="12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69ED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6E69ED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08110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E69ED"/>
    <w:pPr>
      <w:outlineLvl w:val="9"/>
    </w:pPr>
    <w:rPr>
      <w:kern w:val="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6E69ED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6E69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69ED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A818E0"/>
    <w:pPr>
      <w:numPr>
        <w:ilvl w:val="1"/>
      </w:numPr>
    </w:pPr>
    <w:rPr>
      <w:rFonts w:eastAsiaTheme="minorEastAsia"/>
      <w:b/>
      <w:i/>
      <w:color w:val="5A5A5A" w:themeColor="text1" w:themeTint="A5"/>
      <w:spacing w:val="15"/>
      <w:sz w:val="24"/>
    </w:rPr>
  </w:style>
  <w:style w:type="character" w:customStyle="1" w:styleId="a9">
    <w:name w:val="Подзаголовок Знак"/>
    <w:basedOn w:val="a0"/>
    <w:link w:val="a8"/>
    <w:uiPriority w:val="11"/>
    <w:rsid w:val="00A818E0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styleId="aa">
    <w:name w:val="Unresolved Mention"/>
    <w:basedOn w:val="a0"/>
    <w:uiPriority w:val="99"/>
    <w:semiHidden/>
    <w:unhideWhenUsed/>
    <w:rsid w:val="00A818E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081104"/>
    <w:rPr>
      <w:rFonts w:ascii="Times New Roman" w:eastAsiaTheme="majorEastAsia" w:hAnsi="Times New Roman" w:cstheme="majorBidi"/>
      <w:i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811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1104"/>
    <w:pPr>
      <w:spacing w:after="100"/>
      <w:ind w:left="220"/>
    </w:pPr>
  </w:style>
  <w:style w:type="paragraph" w:styleId="ab">
    <w:name w:val="List Paragraph"/>
    <w:basedOn w:val="a"/>
    <w:uiPriority w:val="34"/>
    <w:qFormat/>
    <w:rsid w:val="0027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54;&#1090;&#1095;&#1077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C57FB-575C-4583-BFEB-D1087F75A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Отчет.dotx</Template>
  <TotalTime>50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Сиразетдинов Азат Ниязович</cp:lastModifiedBy>
  <cp:revision>6</cp:revision>
  <cp:lastPrinted>2024-09-25T12:38:00Z</cp:lastPrinted>
  <dcterms:created xsi:type="dcterms:W3CDTF">2024-09-25T11:45:00Z</dcterms:created>
  <dcterms:modified xsi:type="dcterms:W3CDTF">2024-09-25T12:38:00Z</dcterms:modified>
</cp:coreProperties>
</file>