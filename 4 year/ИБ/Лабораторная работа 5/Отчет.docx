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2C27E8" w14:textId="77777777" w:rsidR="00920285" w:rsidRP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>Федеральное государственное автономное</w:t>
      </w:r>
    </w:p>
    <w:p w14:paraId="02EA7A32" w14:textId="77777777" w:rsid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 xml:space="preserve">образовательное учреждение высшего образования </w:t>
      </w:r>
    </w:p>
    <w:p w14:paraId="288663E9" w14:textId="3EBC767B" w:rsidR="007D622D" w:rsidRPr="00920285" w:rsidRDefault="00920285" w:rsidP="00920285">
      <w:pPr>
        <w:jc w:val="center"/>
        <w:rPr>
          <w:sz w:val="28"/>
          <w:szCs w:val="28"/>
        </w:rPr>
      </w:pPr>
      <w:r w:rsidRPr="00920285">
        <w:rPr>
          <w:sz w:val="28"/>
          <w:szCs w:val="28"/>
        </w:rPr>
        <w:t>«Национальный</w:t>
      </w:r>
      <w:r>
        <w:rPr>
          <w:sz w:val="28"/>
          <w:szCs w:val="28"/>
        </w:rPr>
        <w:t xml:space="preserve"> </w:t>
      </w:r>
      <w:r w:rsidRPr="00920285">
        <w:rPr>
          <w:sz w:val="28"/>
          <w:szCs w:val="28"/>
        </w:rPr>
        <w:t>исследовательский университет ИТМО»</w:t>
      </w:r>
    </w:p>
    <w:p w14:paraId="46B39F9C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73FF05D3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198F6DE9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2E7839AB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55492D89" w14:textId="77777777" w:rsidR="007D622D" w:rsidRPr="00E21D32" w:rsidRDefault="007D622D" w:rsidP="007D622D">
      <w:pPr>
        <w:jc w:val="center"/>
        <w:rPr>
          <w:i/>
          <w:iCs/>
          <w:sz w:val="28"/>
          <w:szCs w:val="28"/>
        </w:rPr>
      </w:pPr>
    </w:p>
    <w:p w14:paraId="2A2E7775" w14:textId="34E930DD" w:rsidR="007B6C43" w:rsidRDefault="007B6C43" w:rsidP="007D622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Информационная безопасность</w:t>
      </w:r>
    </w:p>
    <w:p w14:paraId="7364C77E" w14:textId="5305EA21" w:rsidR="007D622D" w:rsidRDefault="007B6C43" w:rsidP="007B6C4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</w:t>
      </w:r>
      <w:r w:rsidR="007D622D">
        <w:rPr>
          <w:b/>
          <w:bCs/>
          <w:sz w:val="28"/>
          <w:szCs w:val="28"/>
        </w:rPr>
        <w:t xml:space="preserve">абота </w:t>
      </w:r>
      <w:r w:rsidR="00B63E33">
        <w:rPr>
          <w:b/>
          <w:bCs/>
          <w:sz w:val="28"/>
          <w:szCs w:val="28"/>
        </w:rPr>
        <w:t>5</w:t>
      </w:r>
    </w:p>
    <w:p w14:paraId="1EC8A39A" w14:textId="16339FE7" w:rsidR="006E69ED" w:rsidRPr="00733B55" w:rsidRDefault="00B63E33" w:rsidP="007C133E">
      <w:pPr>
        <w:jc w:val="center"/>
        <w:rPr>
          <w:sz w:val="28"/>
          <w:szCs w:val="28"/>
        </w:rPr>
      </w:pPr>
      <w:r>
        <w:rPr>
          <w:sz w:val="28"/>
          <w:szCs w:val="28"/>
        </w:rPr>
        <w:t>Аудит паролей с помощью менеджера паролей</w:t>
      </w:r>
    </w:p>
    <w:p w14:paraId="1238FF66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2FAAA53A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40916C40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25F2A659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68E468AA" w14:textId="723FE424" w:rsidR="006E69ED" w:rsidRPr="00733B55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Группа: </w:t>
      </w:r>
      <w:r>
        <w:rPr>
          <w:sz w:val="28"/>
          <w:szCs w:val="28"/>
          <w:lang w:val="en-US"/>
        </w:rPr>
        <w:t>P</w:t>
      </w:r>
      <w:r w:rsidRPr="00733B55">
        <w:rPr>
          <w:sz w:val="28"/>
          <w:szCs w:val="28"/>
        </w:rPr>
        <w:t>3</w:t>
      </w:r>
      <w:r w:rsidR="00920285" w:rsidRPr="00AB6CEE">
        <w:rPr>
          <w:sz w:val="28"/>
          <w:szCs w:val="28"/>
        </w:rPr>
        <w:t>4</w:t>
      </w:r>
      <w:r w:rsidRPr="00733B55">
        <w:rPr>
          <w:sz w:val="28"/>
          <w:szCs w:val="28"/>
        </w:rPr>
        <w:t>16</w:t>
      </w:r>
    </w:p>
    <w:p w14:paraId="1D9034C6" w14:textId="77777777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</w:p>
    <w:p w14:paraId="404562CD" w14:textId="6ED25E33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>Сиразетдинов А</w:t>
      </w:r>
      <w:r w:rsidR="00AB6CEE">
        <w:rPr>
          <w:sz w:val="28"/>
          <w:szCs w:val="28"/>
        </w:rPr>
        <w:t>зат Ниязович</w:t>
      </w:r>
    </w:p>
    <w:p w14:paraId="40EC2844" w14:textId="341DAD3C" w:rsidR="006E69ED" w:rsidRDefault="006E69ED" w:rsidP="006E69ED">
      <w:pPr>
        <w:jc w:val="right"/>
        <w:rPr>
          <w:sz w:val="28"/>
          <w:szCs w:val="28"/>
        </w:rPr>
      </w:pPr>
    </w:p>
    <w:p w14:paraId="3ED191B8" w14:textId="7308AF14" w:rsidR="006E69ED" w:rsidRDefault="006E69ED" w:rsidP="006E69ED">
      <w:pPr>
        <w:jc w:val="right"/>
        <w:rPr>
          <w:sz w:val="28"/>
          <w:szCs w:val="28"/>
        </w:rPr>
      </w:pPr>
    </w:p>
    <w:p w14:paraId="08D01198" w14:textId="77777777" w:rsidR="006E69ED" w:rsidRDefault="006E69ED" w:rsidP="006E69ED">
      <w:pPr>
        <w:jc w:val="right"/>
        <w:rPr>
          <w:sz w:val="28"/>
          <w:szCs w:val="28"/>
        </w:rPr>
      </w:pPr>
    </w:p>
    <w:p w14:paraId="313FAE37" w14:textId="77777777" w:rsidR="006E69ED" w:rsidRDefault="006E69ED" w:rsidP="006E69ED">
      <w:pPr>
        <w:jc w:val="right"/>
        <w:rPr>
          <w:sz w:val="28"/>
          <w:szCs w:val="28"/>
        </w:rPr>
      </w:pPr>
    </w:p>
    <w:p w14:paraId="730B3E15" w14:textId="77777777" w:rsidR="006E69ED" w:rsidRDefault="006E69ED" w:rsidP="006E69ED">
      <w:pPr>
        <w:jc w:val="right"/>
        <w:rPr>
          <w:sz w:val="28"/>
          <w:szCs w:val="28"/>
        </w:rPr>
      </w:pPr>
    </w:p>
    <w:p w14:paraId="11599E1F" w14:textId="77777777" w:rsidR="006E69ED" w:rsidRDefault="006E69ED" w:rsidP="006E69ED">
      <w:pPr>
        <w:jc w:val="right"/>
        <w:rPr>
          <w:sz w:val="28"/>
          <w:szCs w:val="28"/>
        </w:rPr>
      </w:pPr>
    </w:p>
    <w:p w14:paraId="3613D3B8" w14:textId="77777777" w:rsidR="006E69ED" w:rsidRDefault="006E69ED" w:rsidP="006E69ED">
      <w:pPr>
        <w:jc w:val="right"/>
        <w:rPr>
          <w:sz w:val="28"/>
          <w:szCs w:val="28"/>
        </w:rPr>
      </w:pPr>
    </w:p>
    <w:p w14:paraId="31AE061F" w14:textId="58968D3A" w:rsidR="006E69ED" w:rsidRDefault="003A6299" w:rsidP="006E69ED">
      <w:pPr>
        <w:jc w:val="center"/>
        <w:rPr>
          <w:sz w:val="28"/>
          <w:szCs w:val="28"/>
        </w:rPr>
      </w:pPr>
      <w:r>
        <w:rPr>
          <w:sz w:val="28"/>
          <w:szCs w:val="28"/>
        </w:rPr>
        <w:t>г</w:t>
      </w:r>
      <w:r w:rsidR="006E69ED">
        <w:rPr>
          <w:sz w:val="28"/>
          <w:szCs w:val="28"/>
        </w:rPr>
        <w:t>. Санкт-Петербург</w:t>
      </w:r>
    </w:p>
    <w:p w14:paraId="323B1108" w14:textId="0AFC6F7E" w:rsidR="006E69ED" w:rsidRPr="003A6299" w:rsidRDefault="006E69ED" w:rsidP="00E21D32">
      <w:pPr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920285">
        <w:rPr>
          <w:sz w:val="28"/>
          <w:szCs w:val="28"/>
        </w:rPr>
        <w:t>5</w:t>
      </w:r>
    </w:p>
    <w:p w14:paraId="1F093F84" w14:textId="56DF212B" w:rsidR="00A818E0" w:rsidRDefault="00920285" w:rsidP="009D17BB">
      <w:pPr>
        <w:pStyle w:val="1"/>
      </w:pPr>
      <w:bookmarkStart w:id="0" w:name="_Toc210779953"/>
      <w:r>
        <w:lastRenderedPageBreak/>
        <w:t>Выполнение</w:t>
      </w:r>
      <w:bookmarkEnd w:id="0"/>
    </w:p>
    <w:p w14:paraId="17311089" w14:textId="4CB775B2" w:rsidR="00A53A25" w:rsidRPr="00A53A25" w:rsidRDefault="00A53A25" w:rsidP="00A53A25">
      <w:pPr>
        <w:pStyle w:val="2"/>
      </w:pPr>
      <w:r>
        <w:t>Регистрация в менеджере паролей</w:t>
      </w:r>
    </w:p>
    <w:p w14:paraId="73E5DE4D" w14:textId="76442C1D" w:rsidR="00FF6D58" w:rsidRPr="00A53A25" w:rsidRDefault="00FF6D58" w:rsidP="00FF6D58">
      <w:r>
        <w:t>Зарегистрировался</w:t>
      </w:r>
      <w:r>
        <w:t xml:space="preserve"> в </w:t>
      </w:r>
      <w:proofErr w:type="spellStart"/>
      <w:r>
        <w:rPr>
          <w:lang w:val="en-US"/>
        </w:rPr>
        <w:t>BitWarden</w:t>
      </w:r>
      <w:proofErr w:type="spellEnd"/>
      <w:r w:rsidRPr="00FF6D58">
        <w:t xml:space="preserve"> </w:t>
      </w:r>
      <w:r>
        <w:t>используя пароль высокой надежности</w:t>
      </w:r>
    </w:p>
    <w:p w14:paraId="4FBBEDB6" w14:textId="0C2F3426" w:rsidR="00C7162A" w:rsidRDefault="00FF6D58" w:rsidP="00C7162A">
      <w:r w:rsidRPr="00FF6D58">
        <w:drawing>
          <wp:inline distT="0" distB="0" distL="0" distR="0" wp14:anchorId="09F053ED" wp14:editId="4649C960">
            <wp:extent cx="5940425" cy="3255010"/>
            <wp:effectExtent l="0" t="0" r="3175" b="0"/>
            <wp:docPr id="1766074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745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B1B1" w14:textId="79F73D23" w:rsidR="00AB5057" w:rsidRDefault="00AB5057" w:rsidP="00AB5057">
      <w:pPr>
        <w:pStyle w:val="2"/>
      </w:pPr>
      <w:r>
        <w:t>Поиск утечек паролей</w:t>
      </w:r>
    </w:p>
    <w:p w14:paraId="15EAA819" w14:textId="549078F7" w:rsidR="00FF6D58" w:rsidRDefault="00FF6D58" w:rsidP="00C7162A">
      <w:r>
        <w:t xml:space="preserve">Проверяем на </w:t>
      </w:r>
      <w:hyperlink r:id="rId7" w:history="1">
        <w:r w:rsidRPr="005E3DC9">
          <w:rPr>
            <w:rStyle w:val="a7"/>
          </w:rPr>
          <w:t>https://haveibeenpwned.com/</w:t>
        </w:r>
      </w:hyperlink>
      <w:r w:rsidRPr="00FF6D58">
        <w:t xml:space="preserve"> </w:t>
      </w:r>
      <w:r>
        <w:t>какие пароли фигурировали в утечках</w:t>
      </w:r>
    </w:p>
    <w:p w14:paraId="7CAC0A53" w14:textId="6EE7F127" w:rsidR="00FF6D58" w:rsidRDefault="00A53A25" w:rsidP="00A53A25">
      <w:pPr>
        <w:jc w:val="center"/>
      </w:pPr>
      <w:r w:rsidRPr="00A53A25">
        <w:drawing>
          <wp:inline distT="0" distB="0" distL="0" distR="0" wp14:anchorId="531B5928" wp14:editId="79749C79">
            <wp:extent cx="4441155" cy="1357745"/>
            <wp:effectExtent l="0" t="0" r="4445" b="1270"/>
            <wp:docPr id="7876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0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3273" cy="13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1A54" w14:textId="1E8C9821" w:rsidR="00A53A25" w:rsidRDefault="00A53A25" w:rsidP="00A53A25">
      <w:pPr>
        <w:jc w:val="center"/>
      </w:pPr>
      <w:r w:rsidRPr="00A53A25">
        <w:drawing>
          <wp:inline distT="0" distB="0" distL="0" distR="0" wp14:anchorId="12B4EE1A" wp14:editId="5E42AC3D">
            <wp:extent cx="3560618" cy="2529923"/>
            <wp:effectExtent l="0" t="0" r="0" b="0"/>
            <wp:docPr id="642152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523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132" cy="25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8C65" w14:textId="6F3096BD" w:rsidR="00A53A25" w:rsidRDefault="00A53A25" w:rsidP="00A53A25">
      <w:pPr>
        <w:jc w:val="center"/>
      </w:pPr>
      <w:r w:rsidRPr="00A53A25">
        <w:lastRenderedPageBreak/>
        <w:drawing>
          <wp:inline distT="0" distB="0" distL="0" distR="0" wp14:anchorId="3613B2D1" wp14:editId="7585ECD2">
            <wp:extent cx="3692236" cy="2891035"/>
            <wp:effectExtent l="0" t="0" r="3810" b="5080"/>
            <wp:docPr id="1339995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5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142" cy="29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4EFC" w14:textId="7BA7FB32" w:rsidR="00A53A25" w:rsidRDefault="00A53A25" w:rsidP="00A53A25">
      <w:r>
        <w:t xml:space="preserve">Остальные утечки – </w:t>
      </w:r>
      <w:r>
        <w:rPr>
          <w:lang w:val="en-US"/>
        </w:rPr>
        <w:t xml:space="preserve">Stealer </w:t>
      </w:r>
      <w:r>
        <w:t>логи.</w:t>
      </w:r>
    </w:p>
    <w:p w14:paraId="5DBE51F2" w14:textId="0DCDD1A6" w:rsidR="00A53A25" w:rsidRDefault="00A53A25" w:rsidP="00A53A25">
      <w:r>
        <w:t xml:space="preserve">Для сервисов, пароли от которых были </w:t>
      </w:r>
      <w:r w:rsidR="00683D8C">
        <w:t>скомпрометированы</w:t>
      </w:r>
      <w:r>
        <w:t xml:space="preserve"> – создам новый пароль</w:t>
      </w:r>
    </w:p>
    <w:p w14:paraId="5D75409B" w14:textId="1002CFFD" w:rsidR="00A53A25" w:rsidRDefault="00A53A25" w:rsidP="00A53A25">
      <w:pPr>
        <w:pStyle w:val="2"/>
      </w:pPr>
      <w:r>
        <w:t>Настройка генератора паролей</w:t>
      </w:r>
    </w:p>
    <w:p w14:paraId="4BFD9709" w14:textId="02044A05" w:rsidR="00A53A25" w:rsidRDefault="001F2746" w:rsidP="001F2746">
      <w:pPr>
        <w:jc w:val="center"/>
      </w:pPr>
      <w:r w:rsidRPr="001F2746">
        <w:drawing>
          <wp:inline distT="0" distB="0" distL="0" distR="0" wp14:anchorId="7C231BDB" wp14:editId="42A36B30">
            <wp:extent cx="3320061" cy="2595716"/>
            <wp:effectExtent l="0" t="0" r="0" b="0"/>
            <wp:docPr id="1271989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9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1476" cy="26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7273" w14:textId="562DDAF2" w:rsidR="001F2746" w:rsidRDefault="001F2746" w:rsidP="001F2746">
      <w:r>
        <w:t>Параметры:</w:t>
      </w:r>
    </w:p>
    <w:p w14:paraId="73270F6B" w14:textId="11C475F1" w:rsidR="001F2746" w:rsidRDefault="001F2746" w:rsidP="001F2746">
      <w:pPr>
        <w:pStyle w:val="ab"/>
        <w:numPr>
          <w:ilvl w:val="0"/>
          <w:numId w:val="8"/>
        </w:numPr>
      </w:pPr>
      <w:r>
        <w:t>14 символов</w:t>
      </w:r>
    </w:p>
    <w:p w14:paraId="6E7F3B37" w14:textId="0DD125DF" w:rsidR="001F2746" w:rsidRDefault="001F2746" w:rsidP="001F2746">
      <w:pPr>
        <w:pStyle w:val="ab"/>
        <w:numPr>
          <w:ilvl w:val="0"/>
          <w:numId w:val="8"/>
        </w:numPr>
      </w:pPr>
      <w:r>
        <w:t>Буквы обоих регистров, цифры, символы</w:t>
      </w:r>
    </w:p>
    <w:p w14:paraId="07329BA6" w14:textId="0D190260" w:rsidR="001F2746" w:rsidRDefault="001F2746" w:rsidP="001F2746">
      <w:pPr>
        <w:pStyle w:val="2"/>
        <w:rPr>
          <w:lang w:val="en-US"/>
        </w:rPr>
      </w:pPr>
      <w:r>
        <w:lastRenderedPageBreak/>
        <w:t xml:space="preserve">Новый пароль </w:t>
      </w:r>
      <w:r>
        <w:rPr>
          <w:lang w:val="en-US"/>
        </w:rPr>
        <w:t>DNS</w:t>
      </w:r>
    </w:p>
    <w:p w14:paraId="35AE113E" w14:textId="46830DFE" w:rsidR="001F2746" w:rsidRPr="001F2746" w:rsidRDefault="001F2746" w:rsidP="001F2746">
      <w:pPr>
        <w:jc w:val="center"/>
        <w:rPr>
          <w:lang w:val="en-US"/>
        </w:rPr>
      </w:pPr>
      <w:r w:rsidRPr="001F2746">
        <w:rPr>
          <w:lang w:val="en-US"/>
        </w:rPr>
        <w:drawing>
          <wp:inline distT="0" distB="0" distL="0" distR="0" wp14:anchorId="2CBCA18A" wp14:editId="3C91C645">
            <wp:extent cx="3758622" cy="2042232"/>
            <wp:effectExtent l="0" t="0" r="635" b="2540"/>
            <wp:docPr id="208105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5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9409" cy="20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E137" w14:textId="5144169D" w:rsidR="001F2746" w:rsidRDefault="00F003C5" w:rsidP="00F003C5">
      <w:pPr>
        <w:jc w:val="center"/>
        <w:rPr>
          <w:lang w:val="en-US"/>
        </w:rPr>
      </w:pPr>
      <w:r w:rsidRPr="00F003C5">
        <w:rPr>
          <w:lang w:val="en-US"/>
        </w:rPr>
        <w:drawing>
          <wp:inline distT="0" distB="0" distL="0" distR="0" wp14:anchorId="3C247341" wp14:editId="5F697FF3">
            <wp:extent cx="2327276" cy="3173853"/>
            <wp:effectExtent l="0" t="0" r="0" b="1270"/>
            <wp:docPr id="1469376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762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1415" cy="32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E4B0" w14:textId="5296C561" w:rsidR="00F003C5" w:rsidRDefault="00F003C5" w:rsidP="00F003C5">
      <w:pPr>
        <w:pStyle w:val="2"/>
        <w:rPr>
          <w:lang w:val="en-US"/>
        </w:rPr>
      </w:pPr>
      <w:proofErr w:type="spellStart"/>
      <w:r>
        <w:rPr>
          <w:lang w:val="en-US"/>
        </w:rPr>
        <w:t>Lolz</w:t>
      </w:r>
      <w:proofErr w:type="spellEnd"/>
    </w:p>
    <w:p w14:paraId="2652E2C7" w14:textId="7DCB152D" w:rsidR="00F003C5" w:rsidRDefault="00F003C5" w:rsidP="00F003C5">
      <w:pPr>
        <w:jc w:val="center"/>
      </w:pPr>
      <w:r w:rsidRPr="00F003C5">
        <w:rPr>
          <w:lang w:val="en-US"/>
        </w:rPr>
        <w:drawing>
          <wp:inline distT="0" distB="0" distL="0" distR="0" wp14:anchorId="72F865D7" wp14:editId="5FC9C53C">
            <wp:extent cx="2510472" cy="3002906"/>
            <wp:effectExtent l="0" t="0" r="4445" b="0"/>
            <wp:docPr id="103777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79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4152" cy="30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24C0" w14:textId="70221D34" w:rsidR="00327C2B" w:rsidRDefault="00405C83" w:rsidP="00405C83">
      <w:pPr>
        <w:pStyle w:val="2"/>
        <w:rPr>
          <w:lang w:val="en-US"/>
        </w:rPr>
      </w:pPr>
      <w:r>
        <w:rPr>
          <w:lang w:val="en-US"/>
        </w:rPr>
        <w:lastRenderedPageBreak/>
        <w:t>MyHeritage</w:t>
      </w:r>
    </w:p>
    <w:p w14:paraId="63C9DBB6" w14:textId="77970AB1" w:rsidR="00405C83" w:rsidRDefault="00405C83" w:rsidP="00405C83">
      <w:pPr>
        <w:jc w:val="center"/>
      </w:pPr>
      <w:r w:rsidRPr="00405C83">
        <w:rPr>
          <w:lang w:val="en-US"/>
        </w:rPr>
        <w:drawing>
          <wp:inline distT="0" distB="0" distL="0" distR="0" wp14:anchorId="00D0CB25" wp14:editId="60FE2904">
            <wp:extent cx="3182022" cy="1860233"/>
            <wp:effectExtent l="0" t="0" r="5715" b="0"/>
            <wp:docPr id="1059784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846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2022" cy="18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0D" w:rsidRPr="00405C83">
        <w:drawing>
          <wp:inline distT="0" distB="0" distL="0" distR="0" wp14:anchorId="78820EA6" wp14:editId="2CCCFB4E">
            <wp:extent cx="2646873" cy="1855498"/>
            <wp:effectExtent l="0" t="0" r="0" b="0"/>
            <wp:docPr id="1231313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10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387" cy="19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8097" w14:textId="4ED1A565" w:rsidR="00405C83" w:rsidRPr="00405C83" w:rsidRDefault="00405C83" w:rsidP="00405C83">
      <w:pPr>
        <w:jc w:val="center"/>
      </w:pPr>
    </w:p>
    <w:p w14:paraId="3545DD33" w14:textId="794BA733" w:rsidR="00405C83" w:rsidRDefault="00405C83" w:rsidP="00405C83">
      <w:r>
        <w:t xml:space="preserve">Почему-то моего профиля не существовало на этом сервисе. Видимо в утечку </w:t>
      </w:r>
      <w:r w:rsidR="00E43A83">
        <w:t>попало, потому что</w:t>
      </w:r>
      <w:r>
        <w:t xml:space="preserve"> мои родители добавили мою электронную почту в генеалогическое древо.</w:t>
      </w:r>
    </w:p>
    <w:p w14:paraId="5F9908B1" w14:textId="7560B43F" w:rsidR="00405C83" w:rsidRDefault="00405C83" w:rsidP="00405C83">
      <w:pPr>
        <w:rPr>
          <w:lang w:val="en-US"/>
        </w:rPr>
      </w:pPr>
      <w:r>
        <w:t xml:space="preserve">Создадим пароль с помощью </w:t>
      </w:r>
      <w:proofErr w:type="spellStart"/>
      <w:r>
        <w:rPr>
          <w:lang w:val="en-US"/>
        </w:rPr>
        <w:t>BitWarden</w:t>
      </w:r>
      <w:proofErr w:type="spellEnd"/>
    </w:p>
    <w:p w14:paraId="1F50563B" w14:textId="73F03004" w:rsidR="00405C83" w:rsidRDefault="00DB140D" w:rsidP="00DB140D">
      <w:pPr>
        <w:jc w:val="center"/>
        <w:rPr>
          <w:lang w:val="en-US"/>
        </w:rPr>
      </w:pPr>
      <w:r w:rsidRPr="00DB140D">
        <w:rPr>
          <w:lang w:val="en-US"/>
        </w:rPr>
        <w:drawing>
          <wp:inline distT="0" distB="0" distL="0" distR="0" wp14:anchorId="606F0C34" wp14:editId="5B7DF0C4">
            <wp:extent cx="2262644" cy="2542966"/>
            <wp:effectExtent l="0" t="0" r="0" b="0"/>
            <wp:docPr id="625852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52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9276" cy="25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5ED4" w14:textId="3206FC35" w:rsidR="00DB140D" w:rsidRDefault="00DB140D" w:rsidP="00DB140D">
      <w:pPr>
        <w:pStyle w:val="2"/>
      </w:pPr>
      <w:proofErr w:type="spellStart"/>
      <w:r>
        <w:t>Вконтакте</w:t>
      </w:r>
      <w:proofErr w:type="spellEnd"/>
    </w:p>
    <w:p w14:paraId="77F80B8A" w14:textId="782D3407" w:rsidR="00DB140D" w:rsidRDefault="00DB140D" w:rsidP="00DB140D">
      <w:r w:rsidRPr="00DB140D">
        <w:drawing>
          <wp:inline distT="0" distB="0" distL="0" distR="0" wp14:anchorId="0295EC7E" wp14:editId="53322CB9">
            <wp:extent cx="3163691" cy="2385197"/>
            <wp:effectExtent l="0" t="0" r="0" b="2540"/>
            <wp:docPr id="66118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2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0389" cy="24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40D">
        <w:rPr>
          <w:noProof/>
        </w:rPr>
        <w:t xml:space="preserve"> </w:t>
      </w:r>
      <w:r w:rsidRPr="00DB140D">
        <w:drawing>
          <wp:inline distT="0" distB="0" distL="0" distR="0" wp14:anchorId="008234ED" wp14:editId="7A391CD9">
            <wp:extent cx="2184086" cy="2416152"/>
            <wp:effectExtent l="0" t="0" r="635" b="0"/>
            <wp:docPr id="206352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20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6278" cy="24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FAB5" w14:textId="7369823B" w:rsidR="00DB140D" w:rsidRDefault="00C71152" w:rsidP="00C71152">
      <w:pPr>
        <w:pStyle w:val="2"/>
        <w:rPr>
          <w:lang w:val="en-US"/>
        </w:rPr>
      </w:pPr>
      <w:proofErr w:type="spellStart"/>
      <w:r>
        <w:lastRenderedPageBreak/>
        <w:t>Авито</w:t>
      </w:r>
      <w:proofErr w:type="spellEnd"/>
    </w:p>
    <w:p w14:paraId="0B8D4AA6" w14:textId="5FDE2200" w:rsidR="00C71152" w:rsidRDefault="00C71152" w:rsidP="00C71152">
      <w:pPr>
        <w:jc w:val="center"/>
        <w:rPr>
          <w:lang w:val="en-US"/>
        </w:rPr>
      </w:pPr>
      <w:r w:rsidRPr="00C71152">
        <w:rPr>
          <w:lang w:val="en-US"/>
        </w:rPr>
        <w:drawing>
          <wp:inline distT="0" distB="0" distL="0" distR="0" wp14:anchorId="1AA18A82" wp14:editId="3EADDD43">
            <wp:extent cx="2416061" cy="2619314"/>
            <wp:effectExtent l="0" t="0" r="0" b="0"/>
            <wp:docPr id="834441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41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4630" cy="26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A023" w14:textId="2F0E26BD" w:rsidR="00C71152" w:rsidRPr="003C03BA" w:rsidRDefault="00C71152" w:rsidP="00C71152">
      <w:r>
        <w:t>В итоге было изменено 5 паролей:</w:t>
      </w:r>
    </w:p>
    <w:p w14:paraId="2F9619FC" w14:textId="3DD0F5DD" w:rsidR="00C71152" w:rsidRDefault="00C71152" w:rsidP="00C71152">
      <w:pPr>
        <w:jc w:val="center"/>
      </w:pPr>
      <w:r w:rsidRPr="00C71152">
        <w:rPr>
          <w:lang w:val="en-US"/>
        </w:rPr>
        <w:drawing>
          <wp:inline distT="0" distB="0" distL="0" distR="0" wp14:anchorId="1474F9A7" wp14:editId="1D220011">
            <wp:extent cx="1977148" cy="2304688"/>
            <wp:effectExtent l="0" t="0" r="4445" b="0"/>
            <wp:docPr id="24973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30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5858" cy="232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38" w14:textId="48F28B96" w:rsidR="00C71152" w:rsidRPr="009C03A3" w:rsidRDefault="00C71152" w:rsidP="00C71152">
      <w:pPr>
        <w:pStyle w:val="2"/>
      </w:pPr>
      <w:r>
        <w:t xml:space="preserve">Настройка </w:t>
      </w:r>
      <w:r>
        <w:rPr>
          <w:lang w:val="en-US"/>
        </w:rPr>
        <w:t>TOTP</w:t>
      </w:r>
    </w:p>
    <w:p w14:paraId="41CB71AC" w14:textId="21922F94" w:rsidR="00C71152" w:rsidRDefault="009C03A3" w:rsidP="00C71152">
      <w:r>
        <w:t xml:space="preserve">Включим двухфакторную аутентификацию для </w:t>
      </w:r>
      <w:proofErr w:type="spellStart"/>
      <w:r>
        <w:t>вконтакте</w:t>
      </w:r>
      <w:proofErr w:type="spellEnd"/>
    </w:p>
    <w:p w14:paraId="7DC9FE62" w14:textId="6497933E" w:rsidR="009C03A3" w:rsidRDefault="009C03A3" w:rsidP="009C03A3">
      <w:pPr>
        <w:jc w:val="center"/>
        <w:rPr>
          <w:lang w:val="en-US"/>
        </w:rPr>
      </w:pPr>
      <w:r w:rsidRPr="009C03A3">
        <w:rPr>
          <w:lang w:val="en-US"/>
        </w:rPr>
        <w:drawing>
          <wp:inline distT="0" distB="0" distL="0" distR="0" wp14:anchorId="77F74023" wp14:editId="5FCDB1F5">
            <wp:extent cx="3077085" cy="1404835"/>
            <wp:effectExtent l="0" t="0" r="0" b="5080"/>
            <wp:docPr id="550486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865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6601" cy="142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49" w:rsidRPr="009C03A3">
        <w:rPr>
          <w:lang w:val="en-US"/>
        </w:rPr>
        <w:drawing>
          <wp:inline distT="0" distB="0" distL="0" distR="0" wp14:anchorId="25F88EE3" wp14:editId="4B8E5A61">
            <wp:extent cx="2217379" cy="2197944"/>
            <wp:effectExtent l="0" t="0" r="5715" b="0"/>
            <wp:docPr id="3364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2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7891" cy="222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952D" w14:textId="77777777" w:rsidR="003C03BA" w:rsidRDefault="003C03BA" w:rsidP="00A87949"/>
    <w:p w14:paraId="17AFF5D7" w14:textId="77777777" w:rsidR="003C03BA" w:rsidRDefault="003C03BA" w:rsidP="00A87949"/>
    <w:p w14:paraId="7415CCBA" w14:textId="04FDCD0C" w:rsidR="00A87949" w:rsidRPr="00A87949" w:rsidRDefault="00740080" w:rsidP="00A87949">
      <w:r>
        <w:lastRenderedPageBreak/>
        <w:t>Настроил</w:t>
      </w:r>
      <w:r w:rsidR="00A87949">
        <w:t xml:space="preserve"> </w:t>
      </w:r>
      <w:r>
        <w:t>коды подтверждения</w:t>
      </w:r>
      <w:r w:rsidR="00A87949">
        <w:t xml:space="preserve"> в </w:t>
      </w:r>
      <w:r w:rsidR="00A87949">
        <w:rPr>
          <w:lang w:val="en-US"/>
        </w:rPr>
        <w:t>Google</w:t>
      </w:r>
      <w:r w:rsidR="00A87949" w:rsidRPr="00A87949">
        <w:t xml:space="preserve"> </w:t>
      </w:r>
      <w:r w:rsidR="00A87949">
        <w:rPr>
          <w:lang w:val="en-US"/>
        </w:rPr>
        <w:t>Authenticator</w:t>
      </w:r>
      <w:r w:rsidR="00A87949" w:rsidRPr="00A87949">
        <w:t>:</w:t>
      </w:r>
    </w:p>
    <w:p w14:paraId="7D92B86B" w14:textId="5FCF5DB5" w:rsidR="009C03A3" w:rsidRDefault="00A87949" w:rsidP="009C03A3">
      <w:pPr>
        <w:jc w:val="center"/>
        <w:rPr>
          <w:lang w:val="en-US"/>
        </w:rPr>
      </w:pPr>
      <w:r w:rsidRPr="00A87949">
        <w:rPr>
          <w:lang w:val="en-US"/>
        </w:rPr>
        <w:drawing>
          <wp:inline distT="0" distB="0" distL="0" distR="0" wp14:anchorId="4DC85CF5" wp14:editId="6DDD5BBF">
            <wp:extent cx="1086272" cy="2364673"/>
            <wp:effectExtent l="0" t="0" r="6350" b="0"/>
            <wp:docPr id="1289629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29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15885" cy="24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080">
        <w:t xml:space="preserve">           </w:t>
      </w:r>
      <w:r w:rsidR="00740080" w:rsidRPr="00A87949">
        <w:rPr>
          <w:lang w:val="en-US"/>
        </w:rPr>
        <w:drawing>
          <wp:inline distT="0" distB="0" distL="0" distR="0" wp14:anchorId="694EB58C" wp14:editId="0B97B938">
            <wp:extent cx="2253328" cy="1205549"/>
            <wp:effectExtent l="0" t="0" r="0" b="1270"/>
            <wp:docPr id="179937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75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3290" cy="12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39E" w14:textId="7BEACF57" w:rsidR="009C03A3" w:rsidRPr="009C03A3" w:rsidRDefault="009C03A3" w:rsidP="009C03A3">
      <w:pPr>
        <w:jc w:val="center"/>
        <w:rPr>
          <w:lang w:val="en-US"/>
        </w:rPr>
      </w:pPr>
    </w:p>
    <w:sectPr w:rsidR="009C03A3" w:rsidRPr="009C03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40DEB"/>
    <w:multiLevelType w:val="multilevel"/>
    <w:tmpl w:val="34227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54668"/>
    <w:multiLevelType w:val="multilevel"/>
    <w:tmpl w:val="880EE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3F2009"/>
    <w:multiLevelType w:val="multilevel"/>
    <w:tmpl w:val="5FC8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083972"/>
    <w:multiLevelType w:val="multilevel"/>
    <w:tmpl w:val="11926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2E4C48"/>
    <w:multiLevelType w:val="hybridMultilevel"/>
    <w:tmpl w:val="745456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927046"/>
    <w:multiLevelType w:val="multilevel"/>
    <w:tmpl w:val="EB5A7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C73D1D"/>
    <w:multiLevelType w:val="hybridMultilevel"/>
    <w:tmpl w:val="8B909C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58188C"/>
    <w:multiLevelType w:val="hybridMultilevel"/>
    <w:tmpl w:val="02EA31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460762">
    <w:abstractNumId w:val="2"/>
  </w:num>
  <w:num w:numId="2" w16cid:durableId="1238828749">
    <w:abstractNumId w:val="3"/>
  </w:num>
  <w:num w:numId="3" w16cid:durableId="1989699489">
    <w:abstractNumId w:val="5"/>
  </w:num>
  <w:num w:numId="4" w16cid:durableId="1473250267">
    <w:abstractNumId w:val="0"/>
  </w:num>
  <w:num w:numId="5" w16cid:durableId="619149216">
    <w:abstractNumId w:val="1"/>
  </w:num>
  <w:num w:numId="6" w16cid:durableId="376272917">
    <w:abstractNumId w:val="7"/>
  </w:num>
  <w:num w:numId="7" w16cid:durableId="1738238790">
    <w:abstractNumId w:val="4"/>
  </w:num>
  <w:num w:numId="8" w16cid:durableId="1242817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5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285"/>
    <w:rsid w:val="00004943"/>
    <w:rsid w:val="000174CF"/>
    <w:rsid w:val="000219FB"/>
    <w:rsid w:val="000410D5"/>
    <w:rsid w:val="0007716E"/>
    <w:rsid w:val="00081104"/>
    <w:rsid w:val="000850C8"/>
    <w:rsid w:val="000F3868"/>
    <w:rsid w:val="001028CA"/>
    <w:rsid w:val="001367DA"/>
    <w:rsid w:val="0014030E"/>
    <w:rsid w:val="001A238D"/>
    <w:rsid w:val="001A23C2"/>
    <w:rsid w:val="001C18AB"/>
    <w:rsid w:val="001E0B1C"/>
    <w:rsid w:val="001E5105"/>
    <w:rsid w:val="001F2746"/>
    <w:rsid w:val="00280B27"/>
    <w:rsid w:val="002B6BD4"/>
    <w:rsid w:val="002C1490"/>
    <w:rsid w:val="00302079"/>
    <w:rsid w:val="00304BCD"/>
    <w:rsid w:val="00327C2B"/>
    <w:rsid w:val="0038332B"/>
    <w:rsid w:val="003934A4"/>
    <w:rsid w:val="003A3A02"/>
    <w:rsid w:val="003A6299"/>
    <w:rsid w:val="003C03BA"/>
    <w:rsid w:val="003D79F6"/>
    <w:rsid w:val="003E1325"/>
    <w:rsid w:val="003E3B83"/>
    <w:rsid w:val="00401956"/>
    <w:rsid w:val="00403F48"/>
    <w:rsid w:val="0040517D"/>
    <w:rsid w:val="00405C83"/>
    <w:rsid w:val="00433545"/>
    <w:rsid w:val="00437F6E"/>
    <w:rsid w:val="004A095E"/>
    <w:rsid w:val="005123F0"/>
    <w:rsid w:val="005F5B2E"/>
    <w:rsid w:val="00603227"/>
    <w:rsid w:val="00646BB7"/>
    <w:rsid w:val="006470AA"/>
    <w:rsid w:val="0065715B"/>
    <w:rsid w:val="006576D2"/>
    <w:rsid w:val="00683D8C"/>
    <w:rsid w:val="00685FD4"/>
    <w:rsid w:val="006B27AB"/>
    <w:rsid w:val="006E41F2"/>
    <w:rsid w:val="006E69ED"/>
    <w:rsid w:val="00700F7C"/>
    <w:rsid w:val="0072635E"/>
    <w:rsid w:val="0073384E"/>
    <w:rsid w:val="00733B55"/>
    <w:rsid w:val="00740080"/>
    <w:rsid w:val="00780EC7"/>
    <w:rsid w:val="007B6C43"/>
    <w:rsid w:val="007C133E"/>
    <w:rsid w:val="007D332F"/>
    <w:rsid w:val="007D622D"/>
    <w:rsid w:val="007F56B5"/>
    <w:rsid w:val="00871EE2"/>
    <w:rsid w:val="008D1092"/>
    <w:rsid w:val="00920285"/>
    <w:rsid w:val="00931937"/>
    <w:rsid w:val="00992BFA"/>
    <w:rsid w:val="009C03A3"/>
    <w:rsid w:val="009D17BB"/>
    <w:rsid w:val="009D6E40"/>
    <w:rsid w:val="009E2C6F"/>
    <w:rsid w:val="00A01BF2"/>
    <w:rsid w:val="00A256EC"/>
    <w:rsid w:val="00A45EF2"/>
    <w:rsid w:val="00A53A25"/>
    <w:rsid w:val="00A604A2"/>
    <w:rsid w:val="00A71DF2"/>
    <w:rsid w:val="00A818E0"/>
    <w:rsid w:val="00A87949"/>
    <w:rsid w:val="00A94CF5"/>
    <w:rsid w:val="00AB023E"/>
    <w:rsid w:val="00AB03F8"/>
    <w:rsid w:val="00AB5057"/>
    <w:rsid w:val="00AB6CEE"/>
    <w:rsid w:val="00AC0D1E"/>
    <w:rsid w:val="00AF2C6A"/>
    <w:rsid w:val="00B11097"/>
    <w:rsid w:val="00B34921"/>
    <w:rsid w:val="00B4372B"/>
    <w:rsid w:val="00B63E33"/>
    <w:rsid w:val="00B65FEC"/>
    <w:rsid w:val="00B96428"/>
    <w:rsid w:val="00BD00E0"/>
    <w:rsid w:val="00BD58D1"/>
    <w:rsid w:val="00BE1E4D"/>
    <w:rsid w:val="00C36B69"/>
    <w:rsid w:val="00C616CA"/>
    <w:rsid w:val="00C71152"/>
    <w:rsid w:val="00C7162A"/>
    <w:rsid w:val="00CC05BD"/>
    <w:rsid w:val="00CE3AE7"/>
    <w:rsid w:val="00CE3C78"/>
    <w:rsid w:val="00D5627E"/>
    <w:rsid w:val="00DB1226"/>
    <w:rsid w:val="00DB140D"/>
    <w:rsid w:val="00DB1DCE"/>
    <w:rsid w:val="00DD4298"/>
    <w:rsid w:val="00DF7A3B"/>
    <w:rsid w:val="00E128C5"/>
    <w:rsid w:val="00E21D32"/>
    <w:rsid w:val="00E30DF0"/>
    <w:rsid w:val="00E43A83"/>
    <w:rsid w:val="00E4496F"/>
    <w:rsid w:val="00E60940"/>
    <w:rsid w:val="00E7173F"/>
    <w:rsid w:val="00ED5F10"/>
    <w:rsid w:val="00F003C5"/>
    <w:rsid w:val="00F02D2C"/>
    <w:rsid w:val="00F55EAB"/>
    <w:rsid w:val="00F70DD0"/>
    <w:rsid w:val="00FF18EE"/>
    <w:rsid w:val="00FF38E7"/>
    <w:rsid w:val="00FF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141F"/>
  <w15:chartTrackingRefBased/>
  <w15:docId w15:val="{439065FA-6A41-9C4D-A1A7-7625B5B55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622D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081104"/>
    <w:pPr>
      <w:keepNext/>
      <w:keepLines/>
      <w:spacing w:before="480" w:after="240"/>
      <w:jc w:val="center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104"/>
    <w:pPr>
      <w:keepNext/>
      <w:keepLines/>
      <w:spacing w:before="160" w:after="120"/>
      <w:outlineLvl w:val="1"/>
    </w:pPr>
    <w:rPr>
      <w:rFonts w:eastAsiaTheme="majorEastAsia" w:cstheme="majorBidi"/>
      <w:i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69ED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6E69ED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character" w:customStyle="1" w:styleId="10">
    <w:name w:val="Заголовок 1 Знак"/>
    <w:basedOn w:val="a0"/>
    <w:link w:val="1"/>
    <w:uiPriority w:val="9"/>
    <w:rsid w:val="00081104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6E69ED"/>
    <w:pPr>
      <w:outlineLvl w:val="9"/>
    </w:pPr>
    <w:rPr>
      <w:kern w:val="0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6E69ED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7">
    <w:name w:val="Hyperlink"/>
    <w:basedOn w:val="a0"/>
    <w:uiPriority w:val="99"/>
    <w:unhideWhenUsed/>
    <w:rsid w:val="006E69E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69ED"/>
    <w:rPr>
      <w:rFonts w:ascii="Courier New" w:eastAsia="Times New Roman" w:hAnsi="Courier New" w:cs="Courier New"/>
      <w:sz w:val="20"/>
      <w:szCs w:val="20"/>
    </w:rPr>
  </w:style>
  <w:style w:type="paragraph" w:styleId="a8">
    <w:name w:val="Subtitle"/>
    <w:basedOn w:val="a"/>
    <w:next w:val="a"/>
    <w:link w:val="a9"/>
    <w:uiPriority w:val="11"/>
    <w:qFormat/>
    <w:rsid w:val="00A818E0"/>
    <w:pPr>
      <w:numPr>
        <w:ilvl w:val="1"/>
      </w:numPr>
    </w:pPr>
    <w:rPr>
      <w:rFonts w:eastAsiaTheme="minorEastAsia"/>
      <w:b/>
      <w:i/>
      <w:color w:val="5A5A5A" w:themeColor="text1" w:themeTint="A5"/>
      <w:spacing w:val="15"/>
      <w:sz w:val="24"/>
    </w:rPr>
  </w:style>
  <w:style w:type="character" w:customStyle="1" w:styleId="a9">
    <w:name w:val="Подзаголовок Знак"/>
    <w:basedOn w:val="a0"/>
    <w:link w:val="a8"/>
    <w:uiPriority w:val="11"/>
    <w:rsid w:val="00A818E0"/>
    <w:rPr>
      <w:rFonts w:ascii="Times New Roman" w:eastAsiaTheme="minorEastAsia" w:hAnsi="Times New Roman"/>
      <w:b/>
      <w:i/>
      <w:color w:val="5A5A5A" w:themeColor="text1" w:themeTint="A5"/>
      <w:spacing w:val="15"/>
      <w:sz w:val="24"/>
    </w:rPr>
  </w:style>
  <w:style w:type="character" w:styleId="aa">
    <w:name w:val="Unresolved Mention"/>
    <w:basedOn w:val="a0"/>
    <w:uiPriority w:val="99"/>
    <w:semiHidden/>
    <w:unhideWhenUsed/>
    <w:rsid w:val="00A818E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81104"/>
    <w:rPr>
      <w:rFonts w:ascii="Times New Roman" w:eastAsiaTheme="majorEastAsia" w:hAnsi="Times New Roman" w:cstheme="majorBidi"/>
      <w:i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811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110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BE1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36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3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4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80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6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2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29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0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haveibeenpwned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zat222/Library/Group%20Containers/UBF8T346G9.Office/User%20Content.localized/Templates.localized/&#1054;&#1090;&#1095;&#1077;&#109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C57FB-575C-4583-BFEB-D1087F75A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Отчет.dotx</Template>
  <TotalTime>14</TotalTime>
  <Pages>7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Azat Sirazetdinov</dc:creator>
  <cp:keywords/>
  <dc:description/>
  <cp:lastModifiedBy>Сиразетдинов Азат Ниязович</cp:lastModifiedBy>
  <cp:revision>20</cp:revision>
  <cp:lastPrinted>2025-11-05T16:56:00Z</cp:lastPrinted>
  <dcterms:created xsi:type="dcterms:W3CDTF">2025-11-19T15:01:00Z</dcterms:created>
  <dcterms:modified xsi:type="dcterms:W3CDTF">2025-11-19T16:00:00Z</dcterms:modified>
</cp:coreProperties>
</file>