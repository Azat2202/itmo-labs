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4F300" w14:textId="77777777" w:rsidR="004E16DA" w:rsidRPr="004E16DA" w:rsidRDefault="004E16DA" w:rsidP="004E16DA">
      <w:pPr>
        <w:widowControl w:val="0"/>
        <w:autoSpaceDE w:val="0"/>
        <w:autoSpaceDN w:val="0"/>
        <w:spacing w:before="74" w:after="0" w:line="278" w:lineRule="auto"/>
        <w:ind w:left="697" w:right="484" w:firstLine="5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kern w:val="0"/>
          <w:sz w:val="28"/>
          <w:szCs w:val="28"/>
          <w14:ligatures w14:val="none"/>
        </w:rPr>
        <w:t xml:space="preserve">Министерство науки и высшего образования Российской Федерации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федеральное</w:t>
      </w:r>
      <w:r w:rsidRPr="004E16DA">
        <w:rPr>
          <w:rFonts w:eastAsia="Times New Roman" w:cs="Times New Roman"/>
          <w:color w:val="000009"/>
          <w:spacing w:val="-10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государственное</w:t>
      </w:r>
      <w:r w:rsidRPr="004E16DA">
        <w:rPr>
          <w:rFonts w:eastAsia="Times New Roman" w:cs="Times New Roman"/>
          <w:color w:val="000009"/>
          <w:spacing w:val="-10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автономное</w:t>
      </w:r>
      <w:r w:rsidRPr="004E16DA">
        <w:rPr>
          <w:rFonts w:eastAsia="Times New Roman" w:cs="Times New Roman"/>
          <w:color w:val="000009"/>
          <w:spacing w:val="-10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образовательное</w:t>
      </w:r>
      <w:r w:rsidRPr="004E16DA">
        <w:rPr>
          <w:rFonts w:eastAsia="Times New Roman" w:cs="Times New Roman"/>
          <w:color w:val="000009"/>
          <w:spacing w:val="-12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учреждение</w:t>
      </w:r>
    </w:p>
    <w:p w14:paraId="272B09C3" w14:textId="77777777" w:rsidR="004E16DA" w:rsidRPr="004E16DA" w:rsidRDefault="004E16DA" w:rsidP="004E16DA">
      <w:pPr>
        <w:widowControl w:val="0"/>
        <w:autoSpaceDE w:val="0"/>
        <w:autoSpaceDN w:val="0"/>
        <w:spacing w:after="0" w:line="317" w:lineRule="exact"/>
        <w:ind w:right="140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высшего</w:t>
      </w:r>
      <w:r w:rsidRPr="004E16DA">
        <w:rPr>
          <w:rFonts w:eastAsia="Times New Roman" w:cs="Times New Roman"/>
          <w:color w:val="000009"/>
          <w:spacing w:val="-6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spacing w:val="-2"/>
          <w:kern w:val="0"/>
          <w:sz w:val="28"/>
          <w:szCs w:val="28"/>
          <w14:ligatures w14:val="none"/>
        </w:rPr>
        <w:t>образования</w:t>
      </w:r>
    </w:p>
    <w:p w14:paraId="3922519C" w14:textId="77777777" w:rsidR="004E16DA" w:rsidRPr="004E16DA" w:rsidRDefault="004E16DA" w:rsidP="004E16DA">
      <w:pPr>
        <w:widowControl w:val="0"/>
        <w:autoSpaceDE w:val="0"/>
        <w:autoSpaceDN w:val="0"/>
        <w:spacing w:before="48" w:after="0" w:line="240" w:lineRule="auto"/>
        <w:ind w:left="354" w:right="140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«Национальный</w:t>
      </w:r>
      <w:r w:rsidRPr="004E16DA">
        <w:rPr>
          <w:rFonts w:eastAsia="Times New Roman" w:cs="Times New Roman"/>
          <w:color w:val="000009"/>
          <w:spacing w:val="-17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исследовательский</w:t>
      </w:r>
      <w:r w:rsidRPr="004E16DA">
        <w:rPr>
          <w:rFonts w:eastAsia="Times New Roman" w:cs="Times New Roman"/>
          <w:color w:val="000009"/>
          <w:spacing w:val="-11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университет</w:t>
      </w:r>
      <w:r w:rsidRPr="004E16DA">
        <w:rPr>
          <w:rFonts w:eastAsia="Times New Roman" w:cs="Times New Roman"/>
          <w:color w:val="000009"/>
          <w:spacing w:val="-12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spacing w:val="-2"/>
          <w:kern w:val="0"/>
          <w:sz w:val="28"/>
          <w:szCs w:val="28"/>
          <w14:ligatures w14:val="none"/>
        </w:rPr>
        <w:t>ИТМО»</w:t>
      </w:r>
    </w:p>
    <w:p w14:paraId="74A1AA5B" w14:textId="77777777" w:rsidR="004E16DA" w:rsidRPr="004E16DA" w:rsidRDefault="004E16DA" w:rsidP="004E16DA">
      <w:pPr>
        <w:widowControl w:val="0"/>
        <w:autoSpaceDE w:val="0"/>
        <w:autoSpaceDN w:val="0"/>
        <w:spacing w:before="97"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79115958" w14:textId="77777777" w:rsidR="004E16DA" w:rsidRPr="004E16DA" w:rsidRDefault="004E16DA" w:rsidP="004E16DA">
      <w:pPr>
        <w:widowControl w:val="0"/>
        <w:autoSpaceDE w:val="0"/>
        <w:autoSpaceDN w:val="0"/>
        <w:spacing w:before="1" w:after="0" w:line="240" w:lineRule="auto"/>
        <w:ind w:left="355" w:right="140"/>
        <w:jc w:val="center"/>
        <w:rPr>
          <w:rFonts w:eastAsia="Times New Roman" w:cs="Times New Roman"/>
          <w:i/>
          <w:kern w:val="0"/>
          <w:sz w:val="28"/>
          <w14:ligatures w14:val="none"/>
        </w:rPr>
      </w:pPr>
      <w:r w:rsidRPr="004E16DA">
        <w:rPr>
          <w:rFonts w:eastAsia="Times New Roman" w:cs="Times New Roman"/>
          <w:i/>
          <w:color w:val="000009"/>
          <w:kern w:val="0"/>
          <w:sz w:val="28"/>
          <w14:ligatures w14:val="none"/>
        </w:rPr>
        <w:t>Факультет</w:t>
      </w:r>
      <w:r w:rsidRPr="004E16DA">
        <w:rPr>
          <w:rFonts w:eastAsia="Times New Roman" w:cs="Times New Roman"/>
          <w:i/>
          <w:color w:val="000009"/>
          <w:spacing w:val="-12"/>
          <w:kern w:val="0"/>
          <w:sz w:val="28"/>
          <w14:ligatures w14:val="none"/>
        </w:rPr>
        <w:t xml:space="preserve"> </w:t>
      </w:r>
      <w:r w:rsidRPr="004E16DA">
        <w:rPr>
          <w:rFonts w:eastAsia="Times New Roman" w:cs="Times New Roman"/>
          <w:i/>
          <w:color w:val="000009"/>
          <w:kern w:val="0"/>
          <w:sz w:val="28"/>
          <w14:ligatures w14:val="none"/>
        </w:rPr>
        <w:t>программной</w:t>
      </w:r>
      <w:r w:rsidRPr="004E16DA">
        <w:rPr>
          <w:rFonts w:eastAsia="Times New Roman" w:cs="Times New Roman"/>
          <w:i/>
          <w:color w:val="000009"/>
          <w:spacing w:val="-7"/>
          <w:kern w:val="0"/>
          <w:sz w:val="28"/>
          <w14:ligatures w14:val="none"/>
        </w:rPr>
        <w:t xml:space="preserve"> </w:t>
      </w:r>
      <w:r w:rsidRPr="004E16DA">
        <w:rPr>
          <w:rFonts w:eastAsia="Times New Roman" w:cs="Times New Roman"/>
          <w:i/>
          <w:color w:val="000009"/>
          <w:kern w:val="0"/>
          <w:sz w:val="28"/>
          <w14:ligatures w14:val="none"/>
        </w:rPr>
        <w:t>инженерии</w:t>
      </w:r>
      <w:r w:rsidRPr="004E16DA">
        <w:rPr>
          <w:rFonts w:eastAsia="Times New Roman" w:cs="Times New Roman"/>
          <w:i/>
          <w:color w:val="000009"/>
          <w:spacing w:val="-10"/>
          <w:kern w:val="0"/>
          <w:sz w:val="28"/>
          <w14:ligatures w14:val="none"/>
        </w:rPr>
        <w:t xml:space="preserve"> </w:t>
      </w:r>
      <w:r w:rsidRPr="004E16DA">
        <w:rPr>
          <w:rFonts w:eastAsia="Times New Roman" w:cs="Times New Roman"/>
          <w:i/>
          <w:color w:val="000009"/>
          <w:kern w:val="0"/>
          <w:sz w:val="28"/>
          <w14:ligatures w14:val="none"/>
        </w:rPr>
        <w:t>и</w:t>
      </w:r>
      <w:r w:rsidRPr="004E16DA">
        <w:rPr>
          <w:rFonts w:eastAsia="Times New Roman" w:cs="Times New Roman"/>
          <w:i/>
          <w:color w:val="000009"/>
          <w:spacing w:val="-8"/>
          <w:kern w:val="0"/>
          <w:sz w:val="28"/>
          <w14:ligatures w14:val="none"/>
        </w:rPr>
        <w:t xml:space="preserve"> </w:t>
      </w:r>
      <w:r w:rsidRPr="004E16DA">
        <w:rPr>
          <w:rFonts w:eastAsia="Times New Roman" w:cs="Times New Roman"/>
          <w:i/>
          <w:color w:val="000009"/>
          <w:kern w:val="0"/>
          <w:sz w:val="28"/>
          <w14:ligatures w14:val="none"/>
        </w:rPr>
        <w:t>компьютерной</w:t>
      </w:r>
      <w:r w:rsidRPr="004E16DA">
        <w:rPr>
          <w:rFonts w:eastAsia="Times New Roman" w:cs="Times New Roman"/>
          <w:i/>
          <w:color w:val="000009"/>
          <w:spacing w:val="-6"/>
          <w:kern w:val="0"/>
          <w:sz w:val="28"/>
          <w14:ligatures w14:val="none"/>
        </w:rPr>
        <w:t xml:space="preserve"> </w:t>
      </w:r>
      <w:r w:rsidRPr="004E16DA">
        <w:rPr>
          <w:rFonts w:eastAsia="Times New Roman" w:cs="Times New Roman"/>
          <w:i/>
          <w:color w:val="000009"/>
          <w:spacing w:val="-2"/>
          <w:kern w:val="0"/>
          <w:sz w:val="28"/>
          <w14:ligatures w14:val="none"/>
        </w:rPr>
        <w:t>техники</w:t>
      </w:r>
    </w:p>
    <w:p w14:paraId="299D8194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14:ligatures w14:val="none"/>
        </w:rPr>
      </w:pPr>
    </w:p>
    <w:p w14:paraId="1A80C0F1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14:ligatures w14:val="none"/>
        </w:rPr>
      </w:pPr>
    </w:p>
    <w:p w14:paraId="58769D8A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14:ligatures w14:val="none"/>
        </w:rPr>
      </w:pPr>
    </w:p>
    <w:p w14:paraId="5986959E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14:ligatures w14:val="none"/>
        </w:rPr>
      </w:pPr>
    </w:p>
    <w:p w14:paraId="3558DA9A" w14:textId="77777777" w:rsidR="004E16DA" w:rsidRPr="005F589B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14:ligatures w14:val="none"/>
        </w:rPr>
      </w:pPr>
    </w:p>
    <w:p w14:paraId="2CC70509" w14:textId="77777777" w:rsidR="004E16DA" w:rsidRPr="004E16DA" w:rsidRDefault="004E16DA" w:rsidP="004E16DA">
      <w:pPr>
        <w:widowControl w:val="0"/>
        <w:autoSpaceDE w:val="0"/>
        <w:autoSpaceDN w:val="0"/>
        <w:spacing w:before="186" w:after="0" w:line="240" w:lineRule="auto"/>
        <w:rPr>
          <w:rFonts w:eastAsia="Times New Roman" w:cs="Times New Roman"/>
          <w:i/>
          <w:kern w:val="0"/>
          <w:sz w:val="28"/>
          <w:szCs w:val="28"/>
          <w14:ligatures w14:val="none"/>
        </w:rPr>
      </w:pPr>
    </w:p>
    <w:p w14:paraId="6A1901DC" w14:textId="77777777" w:rsidR="004E16DA" w:rsidRPr="004E16DA" w:rsidRDefault="004E16DA" w:rsidP="004E16DA">
      <w:pPr>
        <w:widowControl w:val="0"/>
        <w:autoSpaceDE w:val="0"/>
        <w:autoSpaceDN w:val="0"/>
        <w:spacing w:before="1" w:after="0" w:line="240" w:lineRule="auto"/>
        <w:ind w:left="362" w:right="140"/>
        <w:jc w:val="center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4E16DA">
        <w:rPr>
          <w:rFonts w:eastAsia="Times New Roman" w:cs="Times New Roman"/>
          <w:b/>
          <w:bCs/>
          <w:color w:val="000009"/>
          <w:kern w:val="0"/>
          <w:sz w:val="36"/>
          <w:szCs w:val="36"/>
          <w14:ligatures w14:val="none"/>
        </w:rPr>
        <w:t>Лабораторная</w:t>
      </w:r>
      <w:r w:rsidRPr="004E16DA">
        <w:rPr>
          <w:rFonts w:eastAsia="Times New Roman" w:cs="Times New Roman"/>
          <w:b/>
          <w:bCs/>
          <w:color w:val="000009"/>
          <w:spacing w:val="-6"/>
          <w:kern w:val="0"/>
          <w:sz w:val="36"/>
          <w:szCs w:val="36"/>
          <w14:ligatures w14:val="none"/>
        </w:rPr>
        <w:t xml:space="preserve"> </w:t>
      </w:r>
      <w:r w:rsidRPr="004E16DA">
        <w:rPr>
          <w:rFonts w:eastAsia="Times New Roman" w:cs="Times New Roman"/>
          <w:b/>
          <w:bCs/>
          <w:color w:val="000009"/>
          <w:kern w:val="0"/>
          <w:sz w:val="36"/>
          <w:szCs w:val="36"/>
          <w14:ligatures w14:val="none"/>
        </w:rPr>
        <w:t>работа</w:t>
      </w:r>
      <w:r w:rsidRPr="004E16DA">
        <w:rPr>
          <w:rFonts w:eastAsia="Times New Roman" w:cs="Times New Roman"/>
          <w:b/>
          <w:bCs/>
          <w:color w:val="000009"/>
          <w:spacing w:val="-4"/>
          <w:kern w:val="0"/>
          <w:sz w:val="36"/>
          <w:szCs w:val="36"/>
          <w14:ligatures w14:val="none"/>
        </w:rPr>
        <w:t xml:space="preserve"> </w:t>
      </w:r>
      <w:r w:rsidRPr="004E16DA">
        <w:rPr>
          <w:rFonts w:eastAsia="Times New Roman" w:cs="Times New Roman"/>
          <w:b/>
          <w:bCs/>
          <w:color w:val="000009"/>
          <w:spacing w:val="-5"/>
          <w:kern w:val="0"/>
          <w:sz w:val="36"/>
          <w:szCs w:val="36"/>
          <w14:ligatures w14:val="none"/>
        </w:rPr>
        <w:t>№2</w:t>
      </w:r>
    </w:p>
    <w:p w14:paraId="5C693BB9" w14:textId="77777777" w:rsidR="004E16DA" w:rsidRPr="004E16DA" w:rsidRDefault="004E16DA" w:rsidP="004E16DA">
      <w:pPr>
        <w:widowControl w:val="0"/>
        <w:autoSpaceDE w:val="0"/>
        <w:autoSpaceDN w:val="0"/>
        <w:spacing w:before="204" w:after="0" w:line="240" w:lineRule="auto"/>
        <w:ind w:left="354" w:right="140"/>
        <w:jc w:val="center"/>
        <w:rPr>
          <w:rFonts w:eastAsia="Times New Roman" w:cs="Times New Roman"/>
          <w:kern w:val="0"/>
          <w:sz w:val="32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32"/>
          <w14:ligatures w14:val="none"/>
        </w:rPr>
        <w:t>Установка</w:t>
      </w:r>
      <w:r w:rsidRPr="004E16DA">
        <w:rPr>
          <w:rFonts w:eastAsia="Times New Roman" w:cs="Times New Roman"/>
          <w:color w:val="000009"/>
          <w:spacing w:val="-12"/>
          <w:kern w:val="0"/>
          <w:sz w:val="32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2"/>
          <w14:ligatures w14:val="none"/>
        </w:rPr>
        <w:t>и</w:t>
      </w:r>
      <w:r w:rsidRPr="004E16DA">
        <w:rPr>
          <w:rFonts w:eastAsia="Times New Roman" w:cs="Times New Roman"/>
          <w:color w:val="000009"/>
          <w:spacing w:val="-14"/>
          <w:kern w:val="0"/>
          <w:sz w:val="32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2"/>
          <w14:ligatures w14:val="none"/>
        </w:rPr>
        <w:t>настройка</w:t>
      </w:r>
      <w:r w:rsidRPr="004E16DA">
        <w:rPr>
          <w:rFonts w:eastAsia="Times New Roman" w:cs="Times New Roman"/>
          <w:color w:val="000009"/>
          <w:spacing w:val="-13"/>
          <w:kern w:val="0"/>
          <w:sz w:val="32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2"/>
          <w14:ligatures w14:val="none"/>
        </w:rPr>
        <w:t>виртуальных</w:t>
      </w:r>
      <w:r w:rsidRPr="004E16DA">
        <w:rPr>
          <w:rFonts w:eastAsia="Times New Roman" w:cs="Times New Roman"/>
          <w:color w:val="000009"/>
          <w:spacing w:val="-14"/>
          <w:kern w:val="0"/>
          <w:sz w:val="32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2"/>
          <w14:ligatures w14:val="none"/>
        </w:rPr>
        <w:t>гипервизоров</w:t>
      </w:r>
      <w:r w:rsidRPr="004E16DA">
        <w:rPr>
          <w:rFonts w:eastAsia="Times New Roman" w:cs="Times New Roman"/>
          <w:color w:val="000009"/>
          <w:spacing w:val="-13"/>
          <w:kern w:val="0"/>
          <w:sz w:val="32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2"/>
          <w14:ligatures w14:val="none"/>
        </w:rPr>
        <w:t>в</w:t>
      </w:r>
      <w:r w:rsidRPr="004E16DA">
        <w:rPr>
          <w:rFonts w:eastAsia="Times New Roman" w:cs="Times New Roman"/>
          <w:color w:val="000009"/>
          <w:spacing w:val="-13"/>
          <w:kern w:val="0"/>
          <w:sz w:val="32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spacing w:val="-4"/>
          <w:kern w:val="0"/>
          <w:sz w:val="32"/>
          <w14:ligatures w14:val="none"/>
        </w:rPr>
        <w:t>UNIX</w:t>
      </w:r>
    </w:p>
    <w:p w14:paraId="4C250A23" w14:textId="77777777" w:rsidR="004E16DA" w:rsidRPr="004E16DA" w:rsidRDefault="004E16DA" w:rsidP="004E16DA">
      <w:pPr>
        <w:widowControl w:val="0"/>
        <w:autoSpaceDE w:val="0"/>
        <w:autoSpaceDN w:val="0"/>
        <w:spacing w:before="187" w:after="0" w:line="240" w:lineRule="auto"/>
        <w:ind w:left="358" w:right="140"/>
        <w:jc w:val="center"/>
        <w:rPr>
          <w:rFonts w:eastAsia="Times New Roman" w:cs="Times New Roman"/>
          <w:kern w:val="0"/>
          <w:sz w:val="36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36"/>
          <w14:ligatures w14:val="none"/>
        </w:rPr>
        <w:t>по</w:t>
      </w:r>
      <w:r w:rsidRPr="004E16DA">
        <w:rPr>
          <w:rFonts w:eastAsia="Times New Roman" w:cs="Times New Roman"/>
          <w:color w:val="000009"/>
          <w:spacing w:val="-6"/>
          <w:kern w:val="0"/>
          <w:sz w:val="36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6"/>
          <w14:ligatures w14:val="none"/>
        </w:rPr>
        <w:t>дисциплине</w:t>
      </w:r>
      <w:r w:rsidRPr="004E16DA">
        <w:rPr>
          <w:rFonts w:eastAsia="Times New Roman" w:cs="Times New Roman"/>
          <w:color w:val="000009"/>
          <w:spacing w:val="-5"/>
          <w:kern w:val="0"/>
          <w:sz w:val="36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36"/>
          <w14:ligatures w14:val="none"/>
        </w:rPr>
        <w:t>«Технологии</w:t>
      </w:r>
      <w:r w:rsidRPr="004E16DA">
        <w:rPr>
          <w:rFonts w:eastAsia="Times New Roman" w:cs="Times New Roman"/>
          <w:color w:val="000009"/>
          <w:spacing w:val="-6"/>
          <w:kern w:val="0"/>
          <w:sz w:val="36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spacing w:val="-2"/>
          <w:kern w:val="0"/>
          <w:sz w:val="36"/>
          <w14:ligatures w14:val="none"/>
        </w:rPr>
        <w:t>виртуализации»</w:t>
      </w:r>
    </w:p>
    <w:p w14:paraId="4402CA10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3A0EB07D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60957BBB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61B8AA58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046BE403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3A170C19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21380016" w14:textId="77777777" w:rsidR="004E16DA" w:rsidRPr="004E16DA" w:rsidRDefault="004E16DA" w:rsidP="004E16DA">
      <w:pPr>
        <w:widowControl w:val="0"/>
        <w:autoSpaceDE w:val="0"/>
        <w:autoSpaceDN w:val="0"/>
        <w:spacing w:before="135" w:after="0" w:line="240" w:lineRule="auto"/>
        <w:rPr>
          <w:rFonts w:eastAsia="Times New Roman" w:cs="Times New Roman"/>
          <w:kern w:val="0"/>
          <w:sz w:val="36"/>
          <w:szCs w:val="28"/>
          <w14:ligatures w14:val="none"/>
        </w:rPr>
      </w:pPr>
    </w:p>
    <w:p w14:paraId="7C682022" w14:textId="77777777" w:rsidR="004E16DA" w:rsidRPr="004E16DA" w:rsidRDefault="004E16DA" w:rsidP="004E16DA">
      <w:pPr>
        <w:widowControl w:val="0"/>
        <w:autoSpaceDE w:val="0"/>
        <w:autoSpaceDN w:val="0"/>
        <w:spacing w:before="1" w:after="0" w:line="240" w:lineRule="auto"/>
        <w:ind w:left="4959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28"/>
          <w:szCs w:val="28"/>
          <w:u w:val="single" w:color="000009"/>
          <w14:ligatures w14:val="none"/>
        </w:rPr>
        <w:t>Группа:</w:t>
      </w:r>
      <w:r w:rsidRPr="004E16DA">
        <w:rPr>
          <w:rFonts w:eastAsia="Times New Roman" w:cs="Times New Roman"/>
          <w:color w:val="000009"/>
          <w:spacing w:val="-8"/>
          <w:kern w:val="0"/>
          <w:sz w:val="28"/>
          <w:szCs w:val="28"/>
          <w:u w:val="single" w:color="000009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spacing w:val="-2"/>
          <w:kern w:val="0"/>
          <w:sz w:val="28"/>
          <w:szCs w:val="28"/>
          <w:u w:val="single" w:color="000009"/>
          <w14:ligatures w14:val="none"/>
        </w:rPr>
        <w:t>P3416</w:t>
      </w:r>
    </w:p>
    <w:p w14:paraId="41A5B7E1" w14:textId="77777777" w:rsidR="004E16DA" w:rsidRPr="004E16DA" w:rsidRDefault="004E16DA" w:rsidP="004E16DA">
      <w:pPr>
        <w:widowControl w:val="0"/>
        <w:autoSpaceDE w:val="0"/>
        <w:autoSpaceDN w:val="0"/>
        <w:spacing w:before="95"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0D8C126D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ind w:left="4963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28"/>
          <w:szCs w:val="28"/>
          <w:u w:val="single" w:color="000009"/>
          <w14:ligatures w14:val="none"/>
        </w:rPr>
        <w:t>Выполнил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:</w:t>
      </w:r>
      <w:r w:rsidRPr="004E16DA">
        <w:rPr>
          <w:rFonts w:eastAsia="Times New Roman" w:cs="Times New Roman"/>
          <w:color w:val="000009"/>
          <w:spacing w:val="-8"/>
          <w:kern w:val="0"/>
          <w:sz w:val="28"/>
          <w:szCs w:val="28"/>
          <w14:ligatures w14:val="none"/>
        </w:rPr>
        <w:t xml:space="preserve"> Сиразетдинов </w:t>
      </w:r>
      <w:r w:rsidRPr="004E16DA">
        <w:rPr>
          <w:rFonts w:eastAsia="Times New Roman" w:cs="Times New Roman"/>
          <w:color w:val="000009"/>
          <w:spacing w:val="-4"/>
          <w:kern w:val="0"/>
          <w:sz w:val="28"/>
          <w:szCs w:val="28"/>
          <w14:ligatures w14:val="none"/>
        </w:rPr>
        <w:t>А.Н.</w:t>
      </w:r>
    </w:p>
    <w:p w14:paraId="51AB9159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3DF3F48D" w14:textId="77777777" w:rsidR="004E16DA" w:rsidRPr="004E16DA" w:rsidRDefault="004E16DA" w:rsidP="004E16DA">
      <w:pPr>
        <w:widowControl w:val="0"/>
        <w:autoSpaceDE w:val="0"/>
        <w:autoSpaceDN w:val="0"/>
        <w:spacing w:before="145"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52F98A4E" w14:textId="77777777" w:rsidR="004E16DA" w:rsidRPr="004E16DA" w:rsidRDefault="004E16DA" w:rsidP="004E16DA">
      <w:pPr>
        <w:widowControl w:val="0"/>
        <w:autoSpaceDE w:val="0"/>
        <w:autoSpaceDN w:val="0"/>
        <w:spacing w:before="1" w:after="0" w:line="240" w:lineRule="auto"/>
        <w:ind w:left="4963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color w:val="000009"/>
          <w:spacing w:val="-2"/>
          <w:kern w:val="0"/>
          <w:sz w:val="28"/>
          <w:szCs w:val="28"/>
          <w:u w:val="single" w:color="000009"/>
          <w14:ligatures w14:val="none"/>
        </w:rPr>
        <w:t>Проверил</w:t>
      </w:r>
      <w:r w:rsidRPr="004E16DA">
        <w:rPr>
          <w:rFonts w:eastAsia="Times New Roman" w:cs="Times New Roman"/>
          <w:color w:val="000009"/>
          <w:spacing w:val="-2"/>
          <w:kern w:val="0"/>
          <w:sz w:val="28"/>
          <w:szCs w:val="28"/>
          <w14:ligatures w14:val="none"/>
        </w:rPr>
        <w:t>:</w:t>
      </w:r>
    </w:p>
    <w:p w14:paraId="4A3BBE4F" w14:textId="77777777" w:rsidR="004E16DA" w:rsidRPr="004E16DA" w:rsidRDefault="004E16DA" w:rsidP="004E16DA">
      <w:pPr>
        <w:widowControl w:val="0"/>
        <w:autoSpaceDE w:val="0"/>
        <w:autoSpaceDN w:val="0"/>
        <w:spacing w:before="50" w:after="0" w:line="240" w:lineRule="auto"/>
        <w:ind w:left="4966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к.т.н.,</w:t>
      </w:r>
      <w:r w:rsidRPr="004E16DA">
        <w:rPr>
          <w:rFonts w:eastAsia="Times New Roman" w:cs="Times New Roman"/>
          <w:color w:val="000009"/>
          <w:spacing w:val="-7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преподаватель</w:t>
      </w:r>
      <w:r w:rsidRPr="004E16DA">
        <w:rPr>
          <w:rFonts w:eastAsia="Times New Roman" w:cs="Times New Roman"/>
          <w:color w:val="000009"/>
          <w:spacing w:val="-7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kern w:val="0"/>
          <w:sz w:val="28"/>
          <w:szCs w:val="28"/>
          <w14:ligatures w14:val="none"/>
        </w:rPr>
        <w:t>Белозубов</w:t>
      </w:r>
      <w:r w:rsidRPr="004E16DA">
        <w:rPr>
          <w:rFonts w:eastAsia="Times New Roman" w:cs="Times New Roman"/>
          <w:color w:val="000009"/>
          <w:spacing w:val="-9"/>
          <w:kern w:val="0"/>
          <w:sz w:val="28"/>
          <w:szCs w:val="28"/>
          <w14:ligatures w14:val="none"/>
        </w:rPr>
        <w:t xml:space="preserve"> </w:t>
      </w:r>
      <w:r w:rsidRPr="004E16DA">
        <w:rPr>
          <w:rFonts w:eastAsia="Times New Roman" w:cs="Times New Roman"/>
          <w:color w:val="000009"/>
          <w:spacing w:val="-4"/>
          <w:kern w:val="0"/>
          <w:sz w:val="28"/>
          <w:szCs w:val="28"/>
          <w14:ligatures w14:val="none"/>
        </w:rPr>
        <w:t>А.В.</w:t>
      </w:r>
    </w:p>
    <w:p w14:paraId="7100ACB8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41EF0EBF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0B1591A1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5580719A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3B930FEA" w14:textId="77777777" w:rsidR="004E16DA" w:rsidRPr="004E16DA" w:rsidRDefault="004E16DA" w:rsidP="004E16DA">
      <w:pPr>
        <w:widowControl w:val="0"/>
        <w:autoSpaceDE w:val="0"/>
        <w:autoSpaceDN w:val="0"/>
        <w:spacing w:before="129"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13D65E39" w14:textId="77777777" w:rsidR="004E16DA" w:rsidRPr="004E16DA" w:rsidRDefault="004E16DA" w:rsidP="004E16DA">
      <w:pPr>
        <w:widowControl w:val="0"/>
        <w:autoSpaceDE w:val="0"/>
        <w:autoSpaceDN w:val="0"/>
        <w:spacing w:after="0" w:line="240" w:lineRule="auto"/>
        <w:ind w:left="363" w:right="140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spacing w:val="-2"/>
          <w:kern w:val="0"/>
          <w:sz w:val="28"/>
          <w:szCs w:val="28"/>
          <w14:ligatures w14:val="none"/>
        </w:rPr>
        <w:t>Санкт-Петербург</w:t>
      </w:r>
    </w:p>
    <w:p w14:paraId="21E97EDC" w14:textId="77777777" w:rsidR="004E16DA" w:rsidRPr="004E16DA" w:rsidRDefault="004E16DA" w:rsidP="004E16DA">
      <w:pPr>
        <w:widowControl w:val="0"/>
        <w:autoSpaceDE w:val="0"/>
        <w:autoSpaceDN w:val="0"/>
        <w:spacing w:before="48" w:after="0" w:line="240" w:lineRule="auto"/>
        <w:ind w:left="366" w:right="140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4E16DA">
        <w:rPr>
          <w:rFonts w:eastAsia="Times New Roman" w:cs="Times New Roman"/>
          <w:spacing w:val="-2"/>
          <w:kern w:val="0"/>
          <w:sz w:val="28"/>
          <w:szCs w:val="28"/>
          <w14:ligatures w14:val="none"/>
        </w:rPr>
        <w:t>2025г.</w:t>
      </w:r>
    </w:p>
    <w:sdt>
      <w:sdtPr>
        <w:rPr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0912330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FE0CC3" w14:textId="77777777" w:rsidR="006E69ED" w:rsidRPr="006E69ED" w:rsidRDefault="006E69ED">
          <w:pPr>
            <w:pStyle w:val="a5"/>
            <w:rPr>
              <w:rFonts w:cs="Times New Roman"/>
            </w:rPr>
          </w:pPr>
          <w:r w:rsidRPr="006E69ED">
            <w:rPr>
              <w:rFonts w:cs="Times New Roman"/>
            </w:rPr>
            <w:t>Оглавление</w:t>
          </w:r>
        </w:p>
        <w:p w14:paraId="693C9916" w14:textId="77777777" w:rsidR="00081104" w:rsidRDefault="006E69E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446150" w:history="1">
            <w:r w:rsidR="00081104" w:rsidRPr="0019134E">
              <w:rPr>
                <w:rStyle w:val="a7"/>
                <w:noProof/>
              </w:rPr>
              <w:t>Текст задания</w:t>
            </w:r>
            <w:r w:rsidR="00081104">
              <w:rPr>
                <w:noProof/>
                <w:webHidden/>
              </w:rPr>
              <w:tab/>
            </w:r>
            <w:r w:rsidR="00081104">
              <w:rPr>
                <w:noProof/>
                <w:webHidden/>
              </w:rPr>
              <w:fldChar w:fldCharType="begin"/>
            </w:r>
            <w:r w:rsidR="00081104">
              <w:rPr>
                <w:noProof/>
                <w:webHidden/>
              </w:rPr>
              <w:instrText xml:space="preserve"> PAGEREF _Toc133446150 \h </w:instrText>
            </w:r>
            <w:r w:rsidR="00081104">
              <w:rPr>
                <w:noProof/>
                <w:webHidden/>
              </w:rPr>
            </w:r>
            <w:r w:rsidR="00081104"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3</w:t>
            </w:r>
            <w:r w:rsidR="00081104">
              <w:rPr>
                <w:noProof/>
                <w:webHidden/>
              </w:rPr>
              <w:fldChar w:fldCharType="end"/>
            </w:r>
          </w:hyperlink>
        </w:p>
        <w:p w14:paraId="54C9D1C2" w14:textId="77777777" w:rsidR="00081104" w:rsidRDefault="0008110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3446151" w:history="1">
            <w:r w:rsidRPr="0019134E">
              <w:rPr>
                <w:rStyle w:val="a7"/>
                <w:noProof/>
              </w:rPr>
              <w:t>Диаграмма классов разработанной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E77A" w14:textId="77777777" w:rsidR="00081104" w:rsidRDefault="00081104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33446152" w:history="1">
            <w:r w:rsidRPr="0019134E">
              <w:rPr>
                <w:rStyle w:val="a7"/>
                <w:noProof/>
              </w:rPr>
              <w:t>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D11A8" w14:textId="77777777" w:rsidR="00081104" w:rsidRDefault="00081104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33446153" w:history="1">
            <w:r w:rsidRPr="0019134E">
              <w:rPr>
                <w:rStyle w:val="a7"/>
                <w:noProof/>
              </w:rPr>
              <w:t>Общее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B27D0" w14:textId="77777777" w:rsidR="00081104" w:rsidRDefault="00081104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33446154" w:history="1">
            <w:r w:rsidRPr="0019134E">
              <w:rPr>
                <w:rStyle w:val="a7"/>
                <w:noProof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2F882" w14:textId="77777777" w:rsidR="00081104" w:rsidRDefault="0008110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3446155" w:history="1">
            <w:r w:rsidRPr="0019134E">
              <w:rPr>
                <w:rStyle w:val="a7"/>
                <w:noProof/>
              </w:rPr>
              <w:t>Исходный код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45192" w14:textId="77777777" w:rsidR="00081104" w:rsidRDefault="0008110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3446156" w:history="1">
            <w:r w:rsidRPr="0019134E">
              <w:rPr>
                <w:rStyle w:val="a7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A1D50" w14:textId="77777777" w:rsidR="006E69ED" w:rsidRDefault="006E69ED">
          <w:r>
            <w:rPr>
              <w:b/>
              <w:bCs/>
            </w:rPr>
            <w:fldChar w:fldCharType="end"/>
          </w:r>
        </w:p>
      </w:sdtContent>
    </w:sdt>
    <w:p w14:paraId="52D366A5" w14:textId="77777777" w:rsidR="006E69ED" w:rsidRDefault="006E69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15A6F4" w14:textId="7CC1954F" w:rsidR="00A818E0" w:rsidRPr="0095093B" w:rsidRDefault="0095093B" w:rsidP="0095093B">
      <w:pPr>
        <w:pStyle w:val="1"/>
      </w:pPr>
      <w:r>
        <w:lastRenderedPageBreak/>
        <w:t xml:space="preserve">Работа с </w:t>
      </w:r>
      <w:r>
        <w:rPr>
          <w:lang w:val="en-US"/>
        </w:rPr>
        <w:t>Gnome</w:t>
      </w:r>
      <w:r w:rsidRPr="0095093B">
        <w:t>-</w:t>
      </w:r>
      <w:r>
        <w:rPr>
          <w:lang w:val="en-US"/>
        </w:rPr>
        <w:t>boxes</w:t>
      </w:r>
    </w:p>
    <w:p w14:paraId="2E767964" w14:textId="27195C1F" w:rsidR="0095093B" w:rsidRPr="005F589B" w:rsidRDefault="0095093B" w:rsidP="0095093B">
      <w:r w:rsidRPr="0095093B">
        <w:t xml:space="preserve">Установим в гостевой ОС приложение </w:t>
      </w:r>
      <w:r w:rsidRPr="0095093B">
        <w:rPr>
          <w:lang w:val="en-US"/>
        </w:rPr>
        <w:t>Gnome</w:t>
      </w:r>
      <w:r w:rsidRPr="0095093B">
        <w:t xml:space="preserve"> </w:t>
      </w:r>
      <w:r w:rsidRPr="0095093B">
        <w:rPr>
          <w:lang w:val="en-US"/>
        </w:rPr>
        <w:t>Boxes</w:t>
      </w:r>
      <w:r w:rsidRPr="0095093B">
        <w:t xml:space="preserve"> с помощью команды «</w:t>
      </w:r>
      <w:proofErr w:type="spellStart"/>
      <w:r w:rsidRPr="0095093B">
        <w:rPr>
          <w:lang w:val="en-US"/>
        </w:rPr>
        <w:t>sudo</w:t>
      </w:r>
      <w:proofErr w:type="spellEnd"/>
      <w:r w:rsidRPr="0095093B">
        <w:t xml:space="preserve"> </w:t>
      </w:r>
      <w:r w:rsidRPr="0095093B">
        <w:rPr>
          <w:lang w:val="en-US"/>
        </w:rPr>
        <w:t>apt</w:t>
      </w:r>
      <w:r w:rsidRPr="0095093B">
        <w:t xml:space="preserve"> </w:t>
      </w:r>
      <w:r w:rsidRPr="0095093B">
        <w:rPr>
          <w:lang w:val="en-US"/>
        </w:rPr>
        <w:t>install</w:t>
      </w:r>
      <w:r w:rsidRPr="0095093B">
        <w:t xml:space="preserve"> </w:t>
      </w:r>
      <w:r w:rsidRPr="0095093B">
        <w:rPr>
          <w:lang w:val="en-US"/>
        </w:rPr>
        <w:t>gnome</w:t>
      </w:r>
      <w:r w:rsidRPr="0095093B">
        <w:t>-</w:t>
      </w:r>
      <w:r w:rsidRPr="0095093B">
        <w:rPr>
          <w:lang w:val="en-US"/>
        </w:rPr>
        <w:t>boxes</w:t>
      </w:r>
      <w:r w:rsidRPr="0095093B">
        <w:t xml:space="preserve">». Далее запустим </w:t>
      </w:r>
      <w:r w:rsidRPr="0095093B">
        <w:rPr>
          <w:lang w:val="en-US"/>
        </w:rPr>
        <w:t>Boxes</w:t>
      </w:r>
      <w:r w:rsidRPr="0095093B">
        <w:t xml:space="preserve"> и создадим виртуальную машину (выберем </w:t>
      </w:r>
      <w:r w:rsidRPr="0095093B">
        <w:rPr>
          <w:lang w:val="en-US"/>
        </w:rPr>
        <w:t>ISO</w:t>
      </w:r>
      <w:r w:rsidRPr="0095093B">
        <w:t>-образ диска с гостевой ОС).</w:t>
      </w:r>
    </w:p>
    <w:p w14:paraId="4C4CFF59" w14:textId="6629D403" w:rsidR="0095093B" w:rsidRDefault="0095093B" w:rsidP="0095093B">
      <w:pPr>
        <w:rPr>
          <w:lang w:val="en-US"/>
        </w:rPr>
      </w:pPr>
      <w:r w:rsidRPr="0095093B">
        <w:rPr>
          <w:noProof/>
          <w:lang w:val="en-US"/>
        </w:rPr>
        <w:drawing>
          <wp:inline distT="0" distB="0" distL="0" distR="0" wp14:anchorId="6DB7581F" wp14:editId="259DC05C">
            <wp:extent cx="5940425" cy="3341370"/>
            <wp:effectExtent l="0" t="0" r="3175" b="0"/>
            <wp:docPr id="1254035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351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C403" w14:textId="77777777" w:rsidR="0095093B" w:rsidRPr="0095093B" w:rsidRDefault="0095093B" w:rsidP="0095093B">
      <w:r w:rsidRPr="0095093B">
        <w:t xml:space="preserve">В </w:t>
      </w:r>
      <w:r w:rsidRPr="0095093B">
        <w:rPr>
          <w:lang w:val="en-US"/>
        </w:rPr>
        <w:t>Gnome</w:t>
      </w:r>
      <w:r w:rsidRPr="0095093B">
        <w:t xml:space="preserve"> </w:t>
      </w:r>
      <w:r w:rsidRPr="0095093B">
        <w:rPr>
          <w:lang w:val="en-US"/>
        </w:rPr>
        <w:t>Boxes</w:t>
      </w:r>
      <w:r w:rsidRPr="0095093B">
        <w:t xml:space="preserve"> можно изменять параметры виртуальной машины, такие как объём оперативной памяти, количество процессорных ядер, размер и тип виртуального диска, подключаемые </w:t>
      </w:r>
      <w:r w:rsidRPr="0095093B">
        <w:rPr>
          <w:lang w:val="en-US"/>
        </w:rPr>
        <w:t>ISO</w:t>
      </w:r>
      <w:r w:rsidRPr="0095093B">
        <w:t xml:space="preserve">-образы и настройки сети, а также управлять её состоянием — запускать, приостанавливать, перезапускать и останавливать. В оперативном режиме </w:t>
      </w:r>
      <w:r w:rsidRPr="0095093B">
        <w:rPr>
          <w:lang w:val="en-US"/>
        </w:rPr>
        <w:t>Boxes</w:t>
      </w:r>
      <w:r w:rsidRPr="0095093B">
        <w:t xml:space="preserve"> позволяет отслеживать загрузку процессора, использование оперативной памяти, активность диска, сетевую активность и общее состояние виртуальной машины, обеспечивая базовый мониторинг её производительности и ресурсов.</w:t>
      </w:r>
    </w:p>
    <w:p w14:paraId="26D41B8D" w14:textId="33BC40C7" w:rsidR="0095093B" w:rsidRPr="0095093B" w:rsidRDefault="0095093B" w:rsidP="0095093B">
      <w:r w:rsidRPr="0095093B">
        <w:t xml:space="preserve">Создадим    удаленное    подключение    к    серверу    </w:t>
      </w:r>
      <w:r w:rsidRPr="0095093B">
        <w:rPr>
          <w:lang w:val="en-US"/>
        </w:rPr>
        <w:t>Helios</w:t>
      </w:r>
      <w:r w:rsidRPr="0095093B">
        <w:t xml:space="preserve"> (</w:t>
      </w:r>
      <w:r w:rsidRPr="0095093B">
        <w:rPr>
          <w:lang w:val="en-US"/>
        </w:rPr>
        <w:t>ssh</w:t>
      </w:r>
      <w:r w:rsidRPr="0095093B">
        <w:t xml:space="preserve"> -</w:t>
      </w:r>
      <w:r w:rsidRPr="0095093B">
        <w:rPr>
          <w:lang w:val="en-US"/>
        </w:rPr>
        <w:t>p</w:t>
      </w:r>
      <w:r w:rsidRPr="0095093B">
        <w:t xml:space="preserve">2222 </w:t>
      </w:r>
      <w:hyperlink r:id="rId7" w:history="1">
        <w:r w:rsidRPr="00A03075">
          <w:rPr>
            <w:rStyle w:val="a7"/>
            <w:lang w:val="en-US"/>
          </w:rPr>
          <w:t>s</w:t>
        </w:r>
        <w:r w:rsidRPr="00A03075">
          <w:rPr>
            <w:rStyle w:val="a7"/>
          </w:rPr>
          <w:t>3</w:t>
        </w:r>
        <w:r w:rsidRPr="0095093B">
          <w:rPr>
            <w:rStyle w:val="a7"/>
          </w:rPr>
          <w:t>68796</w:t>
        </w:r>
        <w:r w:rsidRPr="00A03075">
          <w:rPr>
            <w:rStyle w:val="a7"/>
          </w:rPr>
          <w:t>@</w:t>
        </w:r>
        <w:proofErr w:type="spellStart"/>
        <w:r w:rsidRPr="00A03075">
          <w:rPr>
            <w:rStyle w:val="a7"/>
            <w:lang w:val="en-US"/>
          </w:rPr>
          <w:t>helios</w:t>
        </w:r>
        <w:proofErr w:type="spellEnd"/>
        <w:r w:rsidRPr="00A03075">
          <w:rPr>
            <w:rStyle w:val="a7"/>
          </w:rPr>
          <w:t>.</w:t>
        </w:r>
        <w:r w:rsidRPr="00A03075">
          <w:rPr>
            <w:rStyle w:val="a7"/>
            <w:lang w:val="en-US"/>
          </w:rPr>
          <w:t>cs</w:t>
        </w:r>
        <w:r w:rsidRPr="00A03075">
          <w:rPr>
            <w:rStyle w:val="a7"/>
          </w:rPr>
          <w:t>.</w:t>
        </w:r>
        <w:proofErr w:type="spellStart"/>
        <w:r w:rsidRPr="00A03075">
          <w:rPr>
            <w:rStyle w:val="a7"/>
            <w:lang w:val="en-US"/>
          </w:rPr>
          <w:t>ifmo</w:t>
        </w:r>
        <w:proofErr w:type="spellEnd"/>
        <w:r w:rsidRPr="00A03075">
          <w:rPr>
            <w:rStyle w:val="a7"/>
          </w:rPr>
          <w:t>.</w:t>
        </w:r>
        <w:proofErr w:type="spellStart"/>
        <w:r w:rsidRPr="00A03075">
          <w:rPr>
            <w:rStyle w:val="a7"/>
            <w:lang w:val="en-US"/>
          </w:rPr>
          <w:t>ru</w:t>
        </w:r>
        <w:proofErr w:type="spellEnd"/>
      </w:hyperlink>
      <w:r w:rsidRPr="0095093B">
        <w:t>)</w:t>
      </w:r>
    </w:p>
    <w:p w14:paraId="18538EFB" w14:textId="1419DA4B" w:rsidR="0095093B" w:rsidRDefault="0095093B" w:rsidP="0095093B">
      <w:pPr>
        <w:jc w:val="center"/>
        <w:rPr>
          <w:lang w:val="en-US"/>
        </w:rPr>
      </w:pPr>
      <w:r w:rsidRPr="0095093B">
        <w:rPr>
          <w:noProof/>
        </w:rPr>
        <w:drawing>
          <wp:inline distT="0" distB="0" distL="0" distR="0" wp14:anchorId="3ED83B26" wp14:editId="7385487E">
            <wp:extent cx="4690947" cy="2638564"/>
            <wp:effectExtent l="0" t="0" r="0" b="3175"/>
            <wp:docPr id="986287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7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1835" cy="26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0AFC" w14:textId="7E9619D8" w:rsidR="0095093B" w:rsidRDefault="0095093B">
      <w:pPr>
        <w:rPr>
          <w:lang w:val="en-US"/>
        </w:rPr>
      </w:pPr>
      <w:r>
        <w:rPr>
          <w:lang w:val="en-US"/>
        </w:rPr>
        <w:br w:type="page"/>
      </w:r>
    </w:p>
    <w:p w14:paraId="5F6A6B6E" w14:textId="3A4D5B7F" w:rsidR="0095093B" w:rsidRPr="005F589B" w:rsidRDefault="0095093B" w:rsidP="0095093B">
      <w:r>
        <w:lastRenderedPageBreak/>
        <w:t xml:space="preserve">Так как у меня нет компьютера с ОС </w:t>
      </w:r>
      <w:r>
        <w:rPr>
          <w:lang w:val="en-US"/>
        </w:rPr>
        <w:t>Windows</w:t>
      </w:r>
      <w:r w:rsidRPr="0095093B">
        <w:t xml:space="preserve"> </w:t>
      </w:r>
      <w:r>
        <w:t xml:space="preserve">под рукой, буду выполнять подключение к </w:t>
      </w:r>
      <w:proofErr w:type="spellStart"/>
      <w:r>
        <w:t>хостовой</w:t>
      </w:r>
      <w:proofErr w:type="spellEnd"/>
      <w:r>
        <w:t xml:space="preserve"> ОС </w:t>
      </w:r>
      <w:r>
        <w:rPr>
          <w:lang w:val="en-US"/>
        </w:rPr>
        <w:t>Ubuntu</w:t>
      </w:r>
      <w:r w:rsidRPr="0095093B">
        <w:t>.</w:t>
      </w:r>
    </w:p>
    <w:p w14:paraId="77B6E865" w14:textId="2E5E9938" w:rsidR="0095093B" w:rsidRDefault="0095093B" w:rsidP="0095093B">
      <w:r>
        <w:t xml:space="preserve">Для этого установлю </w:t>
      </w:r>
      <w:proofErr w:type="spellStart"/>
      <w:r>
        <w:rPr>
          <w:lang w:val="en-US"/>
        </w:rPr>
        <w:t>rdp</w:t>
      </w:r>
      <w:proofErr w:type="spellEnd"/>
      <w:r w:rsidRPr="0095093B">
        <w:t xml:space="preserve"> </w:t>
      </w:r>
      <w:r>
        <w:t>сервер командами</w:t>
      </w:r>
    </w:p>
    <w:p w14:paraId="3579786A" w14:textId="77777777" w:rsidR="0095093B" w:rsidRDefault="0095093B" w:rsidP="0095093B">
      <w:pPr>
        <w:jc w:val="center"/>
        <w:rPr>
          <w:rFonts w:ascii="Courier New" w:hAnsi="Courier New" w:cs="Courier New"/>
          <w:color w:val="1D2330"/>
          <w:lang w:val="en-US"/>
        </w:rPr>
      </w:pPr>
      <w:proofErr w:type="spellStart"/>
      <w:r w:rsidRPr="0095093B">
        <w:rPr>
          <w:rFonts w:ascii="Courier New" w:hAnsi="Courier New" w:cs="Courier New"/>
          <w:color w:val="1D2330"/>
          <w:lang w:val="en-US"/>
        </w:rPr>
        <w:t>sudo</w:t>
      </w:r>
      <w:proofErr w:type="spellEnd"/>
      <w:r w:rsidRPr="0095093B">
        <w:rPr>
          <w:rFonts w:ascii="Courier New" w:hAnsi="Courier New" w:cs="Courier New"/>
          <w:color w:val="1D2330"/>
          <w:lang w:val="en-US"/>
        </w:rPr>
        <w:t xml:space="preserve"> apt install xfce4 xfce4-goodies -y</w:t>
      </w:r>
    </w:p>
    <w:p w14:paraId="48F7E360" w14:textId="77777777" w:rsidR="0095093B" w:rsidRDefault="0095093B" w:rsidP="0095093B">
      <w:pPr>
        <w:jc w:val="center"/>
        <w:rPr>
          <w:rFonts w:ascii="Courier New" w:hAnsi="Courier New" w:cs="Courier New"/>
          <w:color w:val="1D2330"/>
          <w:lang w:val="en-US"/>
        </w:rPr>
      </w:pPr>
      <w:proofErr w:type="spellStart"/>
      <w:r w:rsidRPr="0095093B">
        <w:rPr>
          <w:rFonts w:ascii="Courier New" w:hAnsi="Courier New" w:cs="Courier New"/>
          <w:color w:val="1D2330"/>
          <w:lang w:val="en-US"/>
        </w:rPr>
        <w:t>sudo</w:t>
      </w:r>
      <w:proofErr w:type="spellEnd"/>
      <w:r w:rsidRPr="0095093B">
        <w:rPr>
          <w:rFonts w:ascii="Courier New" w:hAnsi="Courier New" w:cs="Courier New"/>
          <w:color w:val="1D2330"/>
          <w:lang w:val="en-US"/>
        </w:rPr>
        <w:t xml:space="preserve"> apt install </w:t>
      </w:r>
      <w:proofErr w:type="spellStart"/>
      <w:r w:rsidRPr="0095093B">
        <w:rPr>
          <w:rFonts w:ascii="Courier New" w:hAnsi="Courier New" w:cs="Courier New"/>
          <w:color w:val="1D2330"/>
          <w:lang w:val="en-US"/>
        </w:rPr>
        <w:t>xrdp</w:t>
      </w:r>
      <w:proofErr w:type="spellEnd"/>
      <w:r w:rsidRPr="0095093B">
        <w:rPr>
          <w:rFonts w:ascii="Courier New" w:hAnsi="Courier New" w:cs="Courier New"/>
          <w:color w:val="1D2330"/>
          <w:lang w:val="en-US"/>
        </w:rPr>
        <w:t xml:space="preserve"> -y</w:t>
      </w:r>
    </w:p>
    <w:p w14:paraId="54E4F651" w14:textId="2F59B6C2" w:rsidR="0095093B" w:rsidRDefault="0095093B" w:rsidP="0095093B">
      <w:pPr>
        <w:jc w:val="center"/>
        <w:rPr>
          <w:rFonts w:ascii="Courier New" w:hAnsi="Courier New" w:cs="Courier New"/>
          <w:color w:val="1D2330"/>
          <w:lang w:val="en-US"/>
        </w:rPr>
      </w:pPr>
      <w:proofErr w:type="spellStart"/>
      <w:r w:rsidRPr="0095093B">
        <w:rPr>
          <w:rFonts w:ascii="Courier New" w:hAnsi="Courier New" w:cs="Courier New"/>
          <w:color w:val="1D2330"/>
          <w:lang w:val="en-US"/>
        </w:rPr>
        <w:t>sudo</w:t>
      </w:r>
      <w:proofErr w:type="spellEnd"/>
      <w:r w:rsidRPr="0095093B">
        <w:rPr>
          <w:rFonts w:ascii="Courier New" w:hAnsi="Courier New" w:cs="Courier New"/>
          <w:color w:val="1D2330"/>
          <w:lang w:val="en-US"/>
        </w:rPr>
        <w:t xml:space="preserve"> </w:t>
      </w:r>
      <w:proofErr w:type="spellStart"/>
      <w:r w:rsidRPr="0095093B">
        <w:rPr>
          <w:rFonts w:ascii="Courier New" w:hAnsi="Courier New" w:cs="Courier New"/>
          <w:color w:val="1D2330"/>
          <w:lang w:val="en-US"/>
        </w:rPr>
        <w:t>systemctl</w:t>
      </w:r>
      <w:proofErr w:type="spellEnd"/>
      <w:r w:rsidRPr="0095093B">
        <w:rPr>
          <w:rFonts w:ascii="Courier New" w:hAnsi="Courier New" w:cs="Courier New"/>
          <w:color w:val="1D2330"/>
          <w:lang w:val="en-US"/>
        </w:rPr>
        <w:t xml:space="preserve"> start </w:t>
      </w:r>
      <w:proofErr w:type="spellStart"/>
      <w:r w:rsidRPr="0095093B">
        <w:rPr>
          <w:rFonts w:ascii="Courier New" w:hAnsi="Courier New" w:cs="Courier New"/>
          <w:color w:val="1D2330"/>
          <w:lang w:val="en-US"/>
        </w:rPr>
        <w:t>xrdp</w:t>
      </w:r>
      <w:proofErr w:type="spellEnd"/>
    </w:p>
    <w:p w14:paraId="1394D5C0" w14:textId="6CFE95D3" w:rsidR="0095093B" w:rsidRPr="0095093B" w:rsidRDefault="0095093B" w:rsidP="0095093B">
      <w:pPr>
        <w:jc w:val="center"/>
        <w:rPr>
          <w:rFonts w:ascii="Courier New" w:hAnsi="Courier New" w:cs="Courier New"/>
          <w:color w:val="1D2330"/>
          <w:lang w:val="en-US"/>
        </w:rPr>
      </w:pPr>
      <w:r w:rsidRPr="0095093B">
        <w:rPr>
          <w:rFonts w:ascii="Courier New" w:hAnsi="Courier New" w:cs="Courier New"/>
          <w:color w:val="1D2330"/>
          <w:lang w:val="en-US"/>
        </w:rPr>
        <w:t>echo "xfce4-session" | tee ~/.</w:t>
      </w:r>
      <w:proofErr w:type="spellStart"/>
      <w:r w:rsidRPr="0095093B">
        <w:rPr>
          <w:rFonts w:ascii="Courier New" w:hAnsi="Courier New" w:cs="Courier New"/>
          <w:color w:val="1D2330"/>
          <w:lang w:val="en-US"/>
        </w:rPr>
        <w:t>xsession</w:t>
      </w:r>
      <w:proofErr w:type="spellEnd"/>
    </w:p>
    <w:p w14:paraId="4AB59D95" w14:textId="0DEF6C7D" w:rsidR="0095093B" w:rsidRPr="005F589B" w:rsidRDefault="0095093B" w:rsidP="0095093B">
      <w:pPr>
        <w:jc w:val="center"/>
        <w:rPr>
          <w:rFonts w:ascii="Courier New" w:hAnsi="Courier New" w:cs="Courier New"/>
          <w:color w:val="1D2330"/>
          <w:lang w:val="en-US"/>
        </w:rPr>
      </w:pPr>
      <w:proofErr w:type="spellStart"/>
      <w:r w:rsidRPr="0095093B">
        <w:rPr>
          <w:rFonts w:ascii="Courier New" w:hAnsi="Courier New" w:cs="Courier New"/>
          <w:color w:val="1D2330"/>
          <w:lang w:val="en-US"/>
        </w:rPr>
        <w:t>sudo</w:t>
      </w:r>
      <w:proofErr w:type="spellEnd"/>
      <w:r w:rsidRPr="005F589B">
        <w:rPr>
          <w:rFonts w:ascii="Courier New" w:hAnsi="Courier New" w:cs="Courier New"/>
          <w:color w:val="1D2330"/>
          <w:lang w:val="en-US"/>
        </w:rPr>
        <w:t xml:space="preserve"> </w:t>
      </w:r>
      <w:proofErr w:type="spellStart"/>
      <w:r w:rsidRPr="0095093B">
        <w:rPr>
          <w:rFonts w:ascii="Courier New" w:hAnsi="Courier New" w:cs="Courier New"/>
          <w:color w:val="1D2330"/>
          <w:lang w:val="en-US"/>
        </w:rPr>
        <w:t>systemctl</w:t>
      </w:r>
      <w:proofErr w:type="spellEnd"/>
      <w:r w:rsidRPr="005F589B">
        <w:rPr>
          <w:rFonts w:ascii="Courier New" w:hAnsi="Courier New" w:cs="Courier New"/>
          <w:color w:val="1D2330"/>
          <w:lang w:val="en-US"/>
        </w:rPr>
        <w:t xml:space="preserve"> </w:t>
      </w:r>
      <w:r w:rsidRPr="0095093B">
        <w:rPr>
          <w:rFonts w:ascii="Courier New" w:hAnsi="Courier New" w:cs="Courier New"/>
          <w:color w:val="1D2330"/>
          <w:lang w:val="en-US"/>
        </w:rPr>
        <w:t>restart</w:t>
      </w:r>
      <w:r w:rsidRPr="005F589B">
        <w:rPr>
          <w:rFonts w:ascii="Courier New" w:hAnsi="Courier New" w:cs="Courier New"/>
          <w:color w:val="1D2330"/>
          <w:lang w:val="en-US"/>
        </w:rPr>
        <w:t xml:space="preserve"> </w:t>
      </w:r>
      <w:proofErr w:type="spellStart"/>
      <w:r w:rsidRPr="0095093B">
        <w:rPr>
          <w:rFonts w:ascii="Courier New" w:hAnsi="Courier New" w:cs="Courier New"/>
          <w:color w:val="1D2330"/>
          <w:lang w:val="en-US"/>
        </w:rPr>
        <w:t>xrdp</w:t>
      </w:r>
      <w:proofErr w:type="spellEnd"/>
    </w:p>
    <w:p w14:paraId="5769D182" w14:textId="1F6BB0C6" w:rsidR="0095093B" w:rsidRPr="0095093B" w:rsidRDefault="0095093B" w:rsidP="0095093B">
      <w:r w:rsidRPr="0095093B">
        <w:t xml:space="preserve">Для подключения воспользуемся ПО </w:t>
      </w:r>
      <w:proofErr w:type="spellStart"/>
      <w:r w:rsidRPr="0095093B">
        <w:t>remmina</w:t>
      </w:r>
      <w:proofErr w:type="spellEnd"/>
    </w:p>
    <w:p w14:paraId="1EDE4695" w14:textId="353460BD" w:rsidR="0095093B" w:rsidRDefault="0095093B" w:rsidP="0095093B">
      <w:pPr>
        <w:rPr>
          <w:rFonts w:ascii="Courier New" w:hAnsi="Courier New" w:cs="Courier New"/>
          <w:color w:val="1D2330"/>
          <w:lang w:val="en-US"/>
        </w:rPr>
      </w:pPr>
      <w:r w:rsidRPr="0095093B">
        <w:rPr>
          <w:rFonts w:ascii="Courier New" w:hAnsi="Courier New" w:cs="Courier New"/>
          <w:noProof/>
          <w:color w:val="1D2330"/>
          <w:lang w:val="en-US"/>
        </w:rPr>
        <w:drawing>
          <wp:inline distT="0" distB="0" distL="0" distR="0" wp14:anchorId="35700203" wp14:editId="0658F0AF">
            <wp:extent cx="5940425" cy="3341370"/>
            <wp:effectExtent l="0" t="0" r="3175" b="0"/>
            <wp:docPr id="681035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35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8C8F" w14:textId="1D0D456F" w:rsidR="0095093B" w:rsidRDefault="0095093B">
      <w:pPr>
        <w:rPr>
          <w:rFonts w:ascii="Courier New" w:hAnsi="Courier New" w:cs="Courier New"/>
          <w:color w:val="1D2330"/>
          <w:lang w:val="en-US"/>
        </w:rPr>
      </w:pPr>
      <w:r>
        <w:rPr>
          <w:rFonts w:ascii="Courier New" w:hAnsi="Courier New" w:cs="Courier New"/>
          <w:color w:val="1D2330"/>
          <w:lang w:val="en-US"/>
        </w:rPr>
        <w:br w:type="page"/>
      </w:r>
    </w:p>
    <w:p w14:paraId="212D73FD" w14:textId="0A27B47D" w:rsidR="0095093B" w:rsidRPr="0095093B" w:rsidRDefault="0095093B" w:rsidP="0095093B">
      <w:pPr>
        <w:pStyle w:val="1"/>
      </w:pPr>
      <w:r>
        <w:lastRenderedPageBreak/>
        <w:t xml:space="preserve">Работа с </w:t>
      </w:r>
      <w:r>
        <w:rPr>
          <w:lang w:val="en-US"/>
        </w:rPr>
        <w:t>VMM</w:t>
      </w:r>
    </w:p>
    <w:p w14:paraId="35F0001E" w14:textId="53415ECE" w:rsidR="0095093B" w:rsidRPr="005F589B" w:rsidRDefault="0095093B" w:rsidP="0095093B">
      <w:r>
        <w:t xml:space="preserve">Установим </w:t>
      </w:r>
      <w:r>
        <w:rPr>
          <w:lang w:val="en-US"/>
        </w:rPr>
        <w:t>QEMU</w:t>
      </w:r>
      <w:r w:rsidRPr="0095093B">
        <w:t>:</w:t>
      </w:r>
    </w:p>
    <w:p w14:paraId="3CF1436A" w14:textId="0F148735" w:rsidR="0095093B" w:rsidRDefault="0095093B" w:rsidP="0095093B">
      <w:pPr>
        <w:jc w:val="center"/>
        <w:rPr>
          <w:lang w:val="en-US"/>
        </w:rPr>
      </w:pPr>
      <w:r>
        <w:rPr>
          <w:lang w:val="en-US"/>
        </w:rPr>
        <w:t xml:space="preserve">Sudo apt install </w:t>
      </w:r>
      <w:proofErr w:type="spellStart"/>
      <w:r>
        <w:rPr>
          <w:lang w:val="en-US"/>
        </w:rPr>
        <w:t>qemu-kvm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 xml:space="preserve">-utils </w:t>
      </w:r>
      <w:proofErr w:type="spellStart"/>
      <w:r>
        <w:rPr>
          <w:lang w:val="en-US"/>
        </w:rPr>
        <w:t>virt</w:t>
      </w:r>
      <w:proofErr w:type="spellEnd"/>
      <w:r>
        <w:rPr>
          <w:lang w:val="en-US"/>
        </w:rPr>
        <w:t xml:space="preserve">-manager </w:t>
      </w:r>
      <w:proofErr w:type="spellStart"/>
      <w:r>
        <w:rPr>
          <w:lang w:val="en-US"/>
        </w:rPr>
        <w:t>libv</w:t>
      </w:r>
      <w:proofErr w:type="spellEnd"/>
    </w:p>
    <w:p w14:paraId="3BA3B544" w14:textId="44431F3B" w:rsidR="0095093B" w:rsidRDefault="0095093B" w:rsidP="0095093B">
      <w:pPr>
        <w:rPr>
          <w:lang w:val="en-US"/>
        </w:rPr>
      </w:pPr>
      <w:r>
        <w:t xml:space="preserve">Проверим что система поддерживает </w:t>
      </w:r>
      <w:r>
        <w:rPr>
          <w:lang w:val="en-US"/>
        </w:rPr>
        <w:t>KVM</w:t>
      </w:r>
    </w:p>
    <w:p w14:paraId="72DA8755" w14:textId="4CCC240D" w:rsidR="0095093B" w:rsidRDefault="0095093B" w:rsidP="0095093B">
      <w:pPr>
        <w:jc w:val="center"/>
        <w:rPr>
          <w:lang w:val="en-US"/>
        </w:rPr>
      </w:pPr>
      <w:r w:rsidRPr="0095093B">
        <w:rPr>
          <w:noProof/>
          <w:lang w:val="en-US"/>
        </w:rPr>
        <w:drawing>
          <wp:inline distT="0" distB="0" distL="0" distR="0" wp14:anchorId="4E8FDA1E" wp14:editId="7FAF911A">
            <wp:extent cx="5130800" cy="952500"/>
            <wp:effectExtent l="0" t="0" r="0" b="0"/>
            <wp:docPr id="1991149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9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2D0E" w14:textId="3E3E3BE9" w:rsidR="0095093B" w:rsidRDefault="0095093B" w:rsidP="0095093B">
      <w:r>
        <w:t>Создадим виртуальную машину</w:t>
      </w:r>
    </w:p>
    <w:p w14:paraId="65762AD1" w14:textId="58069C2A" w:rsidR="0095093B" w:rsidRDefault="0095093B" w:rsidP="0095093B">
      <w:pPr>
        <w:jc w:val="center"/>
      </w:pPr>
      <w:r w:rsidRPr="0095093B">
        <w:rPr>
          <w:noProof/>
        </w:rPr>
        <w:drawing>
          <wp:inline distT="0" distB="0" distL="0" distR="0" wp14:anchorId="10A1E6E7" wp14:editId="5CF4F2EC">
            <wp:extent cx="5940425" cy="337820"/>
            <wp:effectExtent l="0" t="0" r="3175" b="5080"/>
            <wp:docPr id="3486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B43B" w14:textId="74E81828" w:rsidR="0095093B" w:rsidRDefault="0095093B" w:rsidP="0095093B">
      <w:pPr>
        <w:jc w:val="center"/>
      </w:pPr>
      <w:r w:rsidRPr="0095093B">
        <w:rPr>
          <w:noProof/>
        </w:rPr>
        <w:drawing>
          <wp:inline distT="0" distB="0" distL="0" distR="0" wp14:anchorId="06F39CAA" wp14:editId="529414FA">
            <wp:extent cx="5940425" cy="3766820"/>
            <wp:effectExtent l="0" t="0" r="3175" b="5080"/>
            <wp:docPr id="132708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898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DDBF" w14:textId="2581C084" w:rsidR="0095093B" w:rsidRDefault="0095093B" w:rsidP="0095093B">
      <w:r>
        <w:t>Запустим виртуальную машину с установкой ОС</w:t>
      </w:r>
    </w:p>
    <w:p w14:paraId="493B550F" w14:textId="3C98CDDA" w:rsidR="0095093B" w:rsidRPr="0095093B" w:rsidRDefault="0095093B" w:rsidP="0095093B">
      <w:pPr>
        <w:jc w:val="center"/>
        <w:rPr>
          <w:lang w:val="en-US"/>
        </w:rPr>
      </w:pPr>
      <w:r w:rsidRPr="0095093B">
        <w:rPr>
          <w:lang w:val="en-US"/>
        </w:rPr>
        <w:t>qemu-system-x86_64 -m 2048 -enable-</w:t>
      </w:r>
      <w:proofErr w:type="spellStart"/>
      <w:r w:rsidRPr="0095093B">
        <w:rPr>
          <w:lang w:val="en-US"/>
        </w:rPr>
        <w:t>kvm</w:t>
      </w:r>
      <w:proofErr w:type="spellEnd"/>
      <w:r w:rsidRPr="0095093B">
        <w:rPr>
          <w:lang w:val="en-US"/>
        </w:rPr>
        <w:t xml:space="preserve"> ./VM/Fedora-36.img -</w:t>
      </w:r>
      <w:proofErr w:type="spellStart"/>
      <w:r w:rsidRPr="0095093B">
        <w:rPr>
          <w:lang w:val="en-US"/>
        </w:rPr>
        <w:t>cdrom</w:t>
      </w:r>
      <w:proofErr w:type="spellEnd"/>
      <w:r w:rsidRPr="0095093B">
        <w:rPr>
          <w:lang w:val="en-US"/>
        </w:rPr>
        <w:t xml:space="preserve"> ./Downloads/</w:t>
      </w:r>
      <w:proofErr w:type="spellStart"/>
      <w:r w:rsidRPr="0095093B">
        <w:rPr>
          <w:lang w:val="en-US"/>
        </w:rPr>
        <w:t>Fedora.iso</w:t>
      </w:r>
      <w:proofErr w:type="spellEnd"/>
      <w:r w:rsidRPr="0095093B">
        <w:rPr>
          <w:lang w:val="en-US"/>
        </w:rPr>
        <w:t xml:space="preserve"> </w:t>
      </w:r>
    </w:p>
    <w:p w14:paraId="1B984B98" w14:textId="030E8C7B" w:rsidR="0095093B" w:rsidRDefault="0095093B" w:rsidP="0095093B">
      <w:pPr>
        <w:jc w:val="center"/>
      </w:pPr>
      <w:r w:rsidRPr="0095093B">
        <w:rPr>
          <w:noProof/>
          <w:lang w:val="en-US"/>
        </w:rPr>
        <w:lastRenderedPageBreak/>
        <w:drawing>
          <wp:inline distT="0" distB="0" distL="0" distR="0" wp14:anchorId="528C5737" wp14:editId="71CE2452">
            <wp:extent cx="5940425" cy="3341370"/>
            <wp:effectExtent l="0" t="0" r="3175" b="0"/>
            <wp:docPr id="111641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726D" w14:textId="69962D8A" w:rsidR="0095093B" w:rsidRDefault="0095093B" w:rsidP="0095093B">
      <w:r>
        <w:t>Создадим команду запуска с заданными настройками дисплея</w:t>
      </w:r>
    </w:p>
    <w:p w14:paraId="4A3BDA3D" w14:textId="4B707A91" w:rsidR="0095093B" w:rsidRPr="0095093B" w:rsidRDefault="0095093B" w:rsidP="0095093B">
      <w:pPr>
        <w:rPr>
          <w:lang w:val="en-US"/>
        </w:rPr>
      </w:pPr>
      <w:r w:rsidRPr="0095093B">
        <w:rPr>
          <w:lang w:val="en-US"/>
        </w:rPr>
        <w:t>qemu-system-x86_64 -m 2048 -enable-</w:t>
      </w:r>
      <w:proofErr w:type="spellStart"/>
      <w:r w:rsidRPr="0095093B">
        <w:rPr>
          <w:lang w:val="en-US"/>
        </w:rPr>
        <w:t>kvm</w:t>
      </w:r>
      <w:proofErr w:type="spellEnd"/>
      <w:r w:rsidRPr="0095093B">
        <w:rPr>
          <w:lang w:val="en-US"/>
        </w:rPr>
        <w:t xml:space="preserve"> ./VM/Fedora-36.img -</w:t>
      </w:r>
      <w:proofErr w:type="spellStart"/>
      <w:r w:rsidRPr="0095093B">
        <w:rPr>
          <w:lang w:val="en-US"/>
        </w:rPr>
        <w:t>cdrom</w:t>
      </w:r>
      <w:proofErr w:type="spellEnd"/>
      <w:r w:rsidRPr="0095093B">
        <w:rPr>
          <w:lang w:val="en-US"/>
        </w:rPr>
        <w:t xml:space="preserve"> ./Downloads/</w:t>
      </w:r>
      <w:proofErr w:type="spellStart"/>
      <w:r w:rsidRPr="0095093B">
        <w:rPr>
          <w:lang w:val="en-US"/>
        </w:rPr>
        <w:t>Fedora.iso</w:t>
      </w:r>
      <w:proofErr w:type="spellEnd"/>
      <w:r w:rsidRPr="0095093B">
        <w:rPr>
          <w:lang w:val="en-US"/>
        </w:rPr>
        <w:t xml:space="preserve"> -full-screen -</w:t>
      </w:r>
      <w:proofErr w:type="spellStart"/>
      <w:r w:rsidRPr="0095093B">
        <w:rPr>
          <w:lang w:val="en-US"/>
        </w:rPr>
        <w:t>netdev</w:t>
      </w:r>
      <w:proofErr w:type="spellEnd"/>
      <w:r w:rsidRPr="0095093B">
        <w:rPr>
          <w:lang w:val="en-US"/>
        </w:rPr>
        <w:t xml:space="preserve"> </w:t>
      </w:r>
      <w:proofErr w:type="spellStart"/>
      <w:proofErr w:type="gramStart"/>
      <w:r w:rsidRPr="0095093B">
        <w:rPr>
          <w:lang w:val="en-US"/>
        </w:rPr>
        <w:t>user,id</w:t>
      </w:r>
      <w:proofErr w:type="spellEnd"/>
      <w:proofErr w:type="gramEnd"/>
      <w:r w:rsidRPr="0095093B">
        <w:rPr>
          <w:lang w:val="en-US"/>
        </w:rPr>
        <w:t xml:space="preserve">=net0 -device </w:t>
      </w:r>
      <w:proofErr w:type="spellStart"/>
      <w:r w:rsidRPr="0095093B">
        <w:rPr>
          <w:lang w:val="en-US"/>
        </w:rPr>
        <w:t>virtio</w:t>
      </w:r>
      <w:proofErr w:type="spellEnd"/>
      <w:r w:rsidRPr="0095093B">
        <w:rPr>
          <w:lang w:val="en-US"/>
        </w:rPr>
        <w:t>-net-</w:t>
      </w:r>
      <w:proofErr w:type="spellStart"/>
      <w:proofErr w:type="gramStart"/>
      <w:r w:rsidRPr="0095093B">
        <w:rPr>
          <w:lang w:val="en-US"/>
        </w:rPr>
        <w:t>pci,netdev</w:t>
      </w:r>
      <w:proofErr w:type="spellEnd"/>
      <w:proofErr w:type="gramEnd"/>
      <w:r w:rsidRPr="0095093B">
        <w:rPr>
          <w:lang w:val="en-US"/>
        </w:rPr>
        <w:t>=net</w:t>
      </w:r>
      <w:proofErr w:type="gramStart"/>
      <w:r w:rsidRPr="0095093B">
        <w:rPr>
          <w:lang w:val="en-US"/>
        </w:rPr>
        <w:t>0,mac</w:t>
      </w:r>
      <w:proofErr w:type="gramEnd"/>
      <w:r w:rsidRPr="0095093B">
        <w:rPr>
          <w:lang w:val="en-US"/>
        </w:rPr>
        <w:t>=17:10:20:22:20:09</w:t>
      </w:r>
    </w:p>
    <w:p w14:paraId="645D83DF" w14:textId="566AC25A" w:rsidR="0095093B" w:rsidRDefault="0095093B" w:rsidP="0095093B">
      <w:pPr>
        <w:jc w:val="center"/>
      </w:pPr>
      <w:r w:rsidRPr="0095093B">
        <w:rPr>
          <w:noProof/>
          <w:lang w:val="en-US"/>
        </w:rPr>
        <w:drawing>
          <wp:inline distT="0" distB="0" distL="0" distR="0" wp14:anchorId="58AECBAA" wp14:editId="7C7EA2EA">
            <wp:extent cx="5940425" cy="3341370"/>
            <wp:effectExtent l="0" t="0" r="3175" b="0"/>
            <wp:docPr id="7577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73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A7A5" w14:textId="6D21785F" w:rsidR="0095093B" w:rsidRPr="005F589B" w:rsidRDefault="0095093B" w:rsidP="0095093B">
      <w:r>
        <w:t xml:space="preserve">Изображение имеет странный </w:t>
      </w:r>
      <w:proofErr w:type="spellStart"/>
      <w:r>
        <w:t>скейлинг</w:t>
      </w:r>
      <w:proofErr w:type="spellEnd"/>
      <w:r>
        <w:t xml:space="preserve">… судя по всему </w:t>
      </w:r>
      <w:proofErr w:type="spellStart"/>
      <w:r>
        <w:t>чтото</w:t>
      </w:r>
      <w:proofErr w:type="spellEnd"/>
      <w:r>
        <w:t xml:space="preserve"> с оконным менеджером </w:t>
      </w:r>
    </w:p>
    <w:p w14:paraId="67FD2E74" w14:textId="6C18B27F" w:rsidR="0095093B" w:rsidRPr="005D5395" w:rsidRDefault="005D5395" w:rsidP="0095093B">
      <w:r w:rsidRPr="005D5395">
        <w:t>Установим пакеты приложений для нормальной работы Virtual-</w:t>
      </w:r>
      <w:proofErr w:type="spellStart"/>
      <w:r w:rsidRPr="005D5395">
        <w:t>Manger</w:t>
      </w:r>
      <w:proofErr w:type="spellEnd"/>
      <w:r w:rsidRPr="005D5395">
        <w:t xml:space="preserve">. Добавим своего пользователя в группу </w:t>
      </w:r>
      <w:proofErr w:type="spellStart"/>
      <w:r w:rsidRPr="005D5395">
        <w:t>libvirt</w:t>
      </w:r>
      <w:proofErr w:type="spellEnd"/>
      <w:r w:rsidRPr="005D5395">
        <w:t xml:space="preserve"> и проверим что </w:t>
      </w:r>
      <w:proofErr w:type="spellStart"/>
      <w:r w:rsidRPr="005D5395">
        <w:t>libvirt</w:t>
      </w:r>
      <w:proofErr w:type="spellEnd"/>
      <w:r w:rsidRPr="005D5395">
        <w:t xml:space="preserve"> запущен и работает</w:t>
      </w:r>
    </w:p>
    <w:p w14:paraId="1A9320A4" w14:textId="6DF06FB3" w:rsidR="005D5395" w:rsidRDefault="005D5395" w:rsidP="005D5395">
      <w:pPr>
        <w:jc w:val="center"/>
        <w:rPr>
          <w:lang w:val="en-US"/>
        </w:rPr>
      </w:pPr>
      <w:r w:rsidRPr="005D5395">
        <w:rPr>
          <w:noProof/>
        </w:rPr>
        <w:lastRenderedPageBreak/>
        <w:drawing>
          <wp:inline distT="0" distB="0" distL="0" distR="0" wp14:anchorId="3BFA124D" wp14:editId="5B7DFFE1">
            <wp:extent cx="5940425" cy="2498725"/>
            <wp:effectExtent l="0" t="0" r="3175" b="3175"/>
            <wp:docPr id="1837056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56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657D" w14:textId="776A7432" w:rsidR="005D5395" w:rsidRPr="005F589B" w:rsidRDefault="005D5395" w:rsidP="005D5395">
      <w:r w:rsidRPr="005D5395">
        <w:t xml:space="preserve">Создадим виртуальную машину с именем </w:t>
      </w:r>
      <w:r>
        <w:rPr>
          <w:lang w:val="en-US"/>
        </w:rPr>
        <w:t>SAN</w:t>
      </w:r>
      <w:r w:rsidRPr="005D5395">
        <w:t>-3416:</w:t>
      </w:r>
    </w:p>
    <w:p w14:paraId="6065F9BE" w14:textId="5B249CE9" w:rsidR="005D5395" w:rsidRDefault="008D6292" w:rsidP="005D5395">
      <w:pPr>
        <w:rPr>
          <w:lang w:val="en-US"/>
        </w:rPr>
      </w:pPr>
      <w:r w:rsidRPr="008D6292">
        <w:rPr>
          <w:noProof/>
          <w:lang w:val="en-US"/>
        </w:rPr>
        <w:drawing>
          <wp:inline distT="0" distB="0" distL="0" distR="0" wp14:anchorId="26A46EFD" wp14:editId="2E7DEDAD">
            <wp:extent cx="5940425" cy="3341370"/>
            <wp:effectExtent l="0" t="0" r="3175" b="0"/>
            <wp:docPr id="1801319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9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6B13" w14:textId="1F9C3256" w:rsidR="008D6292" w:rsidRPr="005F589B" w:rsidRDefault="008D6292" w:rsidP="005D5395">
      <w:r w:rsidRPr="008D6292">
        <w:t>Добавим еще один жесткий диск объемом 10МиБ</w:t>
      </w:r>
    </w:p>
    <w:p w14:paraId="38DFDA98" w14:textId="5D838596" w:rsidR="00C91CBB" w:rsidRDefault="00C91CBB" w:rsidP="005D5395">
      <w:pPr>
        <w:rPr>
          <w:lang w:val="en-US"/>
        </w:rPr>
      </w:pPr>
      <w:r w:rsidRPr="00C91CBB">
        <w:rPr>
          <w:noProof/>
          <w:lang w:val="en-US"/>
        </w:rPr>
        <w:lastRenderedPageBreak/>
        <w:drawing>
          <wp:inline distT="0" distB="0" distL="0" distR="0" wp14:anchorId="19A8B884" wp14:editId="4136C2A3">
            <wp:extent cx="5940425" cy="3341370"/>
            <wp:effectExtent l="0" t="0" r="3175" b="0"/>
            <wp:docPr id="59131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1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BC0F" w14:textId="77777777" w:rsidR="00C91CBB" w:rsidRDefault="00C91CBB" w:rsidP="005D5395">
      <w:pPr>
        <w:rPr>
          <w:lang w:val="en-US"/>
        </w:rPr>
      </w:pPr>
    </w:p>
    <w:p w14:paraId="7B1F3EDB" w14:textId="0AAC0A9F" w:rsidR="00C91CBB" w:rsidRDefault="00C91CBB" w:rsidP="005D5395">
      <w:pPr>
        <w:rPr>
          <w:lang w:val="en-US"/>
        </w:rPr>
      </w:pPr>
      <w:proofErr w:type="spellStart"/>
      <w:r w:rsidRPr="00C91CBB">
        <w:rPr>
          <w:lang w:val="en-US"/>
        </w:rPr>
        <w:t>Создадим</w:t>
      </w:r>
      <w:proofErr w:type="spellEnd"/>
      <w:r w:rsidRPr="00C91CBB">
        <w:rPr>
          <w:lang w:val="en-US"/>
        </w:rPr>
        <w:t xml:space="preserve"> </w:t>
      </w:r>
      <w:proofErr w:type="spellStart"/>
      <w:r w:rsidRPr="00C91CBB">
        <w:rPr>
          <w:lang w:val="en-US"/>
        </w:rPr>
        <w:t>снимок</w:t>
      </w:r>
      <w:proofErr w:type="spellEnd"/>
      <w:r w:rsidRPr="00C91CBB">
        <w:rPr>
          <w:lang w:val="en-US"/>
        </w:rPr>
        <w:t xml:space="preserve"> </w:t>
      </w:r>
      <w:proofErr w:type="spellStart"/>
      <w:r w:rsidRPr="00C91CBB">
        <w:rPr>
          <w:lang w:val="en-US"/>
        </w:rPr>
        <w:t>состояния</w:t>
      </w:r>
      <w:proofErr w:type="spellEnd"/>
      <w:r w:rsidRPr="00C91CBB">
        <w:rPr>
          <w:lang w:val="en-US"/>
        </w:rPr>
        <w:t xml:space="preserve"> </w:t>
      </w:r>
      <w:proofErr w:type="spellStart"/>
      <w:r w:rsidRPr="00C91CBB">
        <w:rPr>
          <w:lang w:val="en-US"/>
        </w:rPr>
        <w:t>системы</w:t>
      </w:r>
      <w:proofErr w:type="spellEnd"/>
    </w:p>
    <w:p w14:paraId="3F872790" w14:textId="7CA70E86" w:rsidR="00C91CBB" w:rsidRDefault="007A15E5" w:rsidP="005D5395">
      <w:pPr>
        <w:rPr>
          <w:lang w:val="en-US"/>
        </w:rPr>
      </w:pPr>
      <w:r w:rsidRPr="007A15E5">
        <w:rPr>
          <w:noProof/>
          <w:lang w:val="en-US"/>
        </w:rPr>
        <w:drawing>
          <wp:inline distT="0" distB="0" distL="0" distR="0" wp14:anchorId="2FE5305A" wp14:editId="2CCA9446">
            <wp:extent cx="5940425" cy="3341370"/>
            <wp:effectExtent l="0" t="0" r="3175" b="0"/>
            <wp:docPr id="1062983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831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6A3" w14:textId="4D7BA608" w:rsidR="007A15E5" w:rsidRDefault="007A15E5" w:rsidP="005D5395">
      <w:proofErr w:type="gramStart"/>
      <w:r>
        <w:t>К сожалению</w:t>
      </w:r>
      <w:proofErr w:type="gramEnd"/>
      <w:r>
        <w:t xml:space="preserve"> у меня кончилось пространство на диске (у меня небольшая флешка), поэтому продемонстрирую использование </w:t>
      </w:r>
      <w:proofErr w:type="spellStart"/>
      <w:r>
        <w:t>снепшотов</w:t>
      </w:r>
      <w:proofErr w:type="spellEnd"/>
      <w:r>
        <w:t xml:space="preserve"> на примере загрузки файла</w:t>
      </w:r>
      <w:r w:rsidR="00CD2914">
        <w:t xml:space="preserve"> установщика браузера</w:t>
      </w:r>
    </w:p>
    <w:p w14:paraId="49B39D4E" w14:textId="0AA69AE5" w:rsidR="00CD2914" w:rsidRDefault="00CD2914">
      <w:r>
        <w:br w:type="page"/>
      </w:r>
    </w:p>
    <w:p w14:paraId="349109B3" w14:textId="06863B75" w:rsidR="00CD2914" w:rsidRDefault="00CD2914" w:rsidP="005D5395">
      <w:r w:rsidRPr="00CD2914">
        <w:rPr>
          <w:noProof/>
        </w:rPr>
        <w:lastRenderedPageBreak/>
        <w:drawing>
          <wp:inline distT="0" distB="0" distL="0" distR="0" wp14:anchorId="66A3A129" wp14:editId="79B756A1">
            <wp:extent cx="5940425" cy="3341370"/>
            <wp:effectExtent l="0" t="0" r="3175" b="0"/>
            <wp:docPr id="74215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016E" w14:textId="3C0616DC" w:rsidR="00CD2914" w:rsidRDefault="00CD2914" w:rsidP="005D5395">
      <w:r>
        <w:t>Создадим снимок состояния системы с загруженным установщиком</w:t>
      </w:r>
    </w:p>
    <w:p w14:paraId="181D36F5" w14:textId="4E5F9FAC" w:rsidR="00CD2914" w:rsidRDefault="00CD2914" w:rsidP="005D5395">
      <w:r w:rsidRPr="00CD2914">
        <w:rPr>
          <w:noProof/>
        </w:rPr>
        <w:drawing>
          <wp:inline distT="0" distB="0" distL="0" distR="0" wp14:anchorId="457D5F94" wp14:editId="2719356A">
            <wp:extent cx="5940425" cy="3341370"/>
            <wp:effectExtent l="0" t="0" r="3175" b="0"/>
            <wp:docPr id="1132036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361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BA5B" w14:textId="77777777" w:rsidR="00270250" w:rsidRDefault="00270250" w:rsidP="005D5395"/>
    <w:p w14:paraId="0E9B2C13" w14:textId="719BEDB9" w:rsidR="00CD2914" w:rsidRDefault="00270250" w:rsidP="005D5395">
      <w:pPr>
        <w:rPr>
          <w:lang w:val="en-US"/>
        </w:rPr>
      </w:pPr>
      <w:r>
        <w:t xml:space="preserve">Переключимся на </w:t>
      </w:r>
      <w:proofErr w:type="spellStart"/>
      <w:r>
        <w:t>снепшот</w:t>
      </w:r>
      <w:proofErr w:type="spellEnd"/>
      <w:r>
        <w:t xml:space="preserve"> </w:t>
      </w:r>
      <w:r>
        <w:rPr>
          <w:lang w:val="en-US"/>
        </w:rPr>
        <w:t>“new”</w:t>
      </w:r>
    </w:p>
    <w:p w14:paraId="291FD3C1" w14:textId="6137404F" w:rsidR="00270250" w:rsidRDefault="007C1419" w:rsidP="005D5395">
      <w:pPr>
        <w:rPr>
          <w:lang w:val="en-US"/>
        </w:rPr>
      </w:pPr>
      <w:r w:rsidRPr="007C1419">
        <w:rPr>
          <w:noProof/>
          <w:lang w:val="en-US"/>
        </w:rPr>
        <w:lastRenderedPageBreak/>
        <w:drawing>
          <wp:inline distT="0" distB="0" distL="0" distR="0" wp14:anchorId="1FAAF722" wp14:editId="107E464B">
            <wp:extent cx="5940425" cy="3341370"/>
            <wp:effectExtent l="0" t="0" r="3175" b="0"/>
            <wp:docPr id="1754787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874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FA30" w14:textId="3360C019" w:rsidR="007C1419" w:rsidRDefault="007C1419" w:rsidP="005D5395">
      <w:r>
        <w:t>Директория окажется пустой</w:t>
      </w:r>
    </w:p>
    <w:p w14:paraId="6A087837" w14:textId="5EE294D5" w:rsidR="007C1419" w:rsidRDefault="007C1419" w:rsidP="005D5395">
      <w:r w:rsidRPr="007C1419">
        <w:rPr>
          <w:noProof/>
        </w:rPr>
        <w:drawing>
          <wp:inline distT="0" distB="0" distL="0" distR="0" wp14:anchorId="3574A637" wp14:editId="5DAB42A4">
            <wp:extent cx="5940425" cy="3341370"/>
            <wp:effectExtent l="0" t="0" r="3175" b="0"/>
            <wp:docPr id="2960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334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03E" w14:textId="075C9733" w:rsidR="00F9076D" w:rsidRDefault="00F9076D">
      <w:r>
        <w:br w:type="page"/>
      </w:r>
    </w:p>
    <w:p w14:paraId="06212F43" w14:textId="25E0068D" w:rsidR="007C1419" w:rsidRPr="005F589B" w:rsidRDefault="00F9076D" w:rsidP="00F9076D">
      <w:pPr>
        <w:pStyle w:val="1"/>
      </w:pPr>
      <w:r>
        <w:lastRenderedPageBreak/>
        <w:t xml:space="preserve">Управление виртуальной машиной с помощью </w:t>
      </w:r>
      <w:proofErr w:type="spellStart"/>
      <w:r>
        <w:rPr>
          <w:lang w:val="en-US"/>
        </w:rPr>
        <w:t>virsh</w:t>
      </w:r>
      <w:proofErr w:type="spellEnd"/>
    </w:p>
    <w:p w14:paraId="1C1EC672" w14:textId="173F28ED" w:rsidR="00F9076D" w:rsidRPr="005F589B" w:rsidRDefault="006B1B8F" w:rsidP="00F9076D">
      <w:pPr>
        <w:rPr>
          <w:b/>
          <w:bCs/>
        </w:rPr>
      </w:pPr>
      <w:r w:rsidRPr="006B1B8F">
        <w:t xml:space="preserve">Посмотреть запущенные виртуальные хосты: </w:t>
      </w:r>
      <w:proofErr w:type="spellStart"/>
      <w:r w:rsidRPr="006B1B8F">
        <w:rPr>
          <w:b/>
          <w:bCs/>
          <w:lang w:val="en-US"/>
        </w:rPr>
        <w:t>virsh</w:t>
      </w:r>
      <w:proofErr w:type="spellEnd"/>
      <w:r w:rsidRPr="006B1B8F">
        <w:rPr>
          <w:b/>
          <w:bCs/>
        </w:rPr>
        <w:t xml:space="preserve"> </w:t>
      </w:r>
      <w:r w:rsidRPr="006B1B8F">
        <w:rPr>
          <w:b/>
          <w:bCs/>
          <w:lang w:val="en-US"/>
        </w:rPr>
        <w:t>list</w:t>
      </w:r>
    </w:p>
    <w:p w14:paraId="4C192815" w14:textId="4E1649E4" w:rsidR="00E9371B" w:rsidRPr="006B1B8F" w:rsidRDefault="00E9371B" w:rsidP="00F9076D">
      <w:pPr>
        <w:rPr>
          <w:b/>
          <w:bCs/>
        </w:rPr>
      </w:pPr>
      <w:r w:rsidRPr="00E9371B">
        <w:rPr>
          <w:b/>
          <w:bCs/>
          <w:noProof/>
        </w:rPr>
        <w:drawing>
          <wp:inline distT="0" distB="0" distL="0" distR="0" wp14:anchorId="481D8BEA" wp14:editId="6E18075B">
            <wp:extent cx="3583259" cy="800728"/>
            <wp:effectExtent l="0" t="0" r="0" b="0"/>
            <wp:docPr id="24452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245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3699" cy="8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C1C6" w14:textId="388B5EE9" w:rsidR="006B1B8F" w:rsidRPr="005F589B" w:rsidRDefault="006B1B8F" w:rsidP="00F9076D">
      <w:pPr>
        <w:rPr>
          <w:b/>
          <w:bCs/>
        </w:rPr>
      </w:pPr>
      <w:r w:rsidRPr="006B1B8F">
        <w:t xml:space="preserve">Перезагрузить хост: </w:t>
      </w:r>
      <w:proofErr w:type="spellStart"/>
      <w:r w:rsidRPr="006B1B8F">
        <w:rPr>
          <w:b/>
          <w:bCs/>
        </w:rPr>
        <w:t>virsh</w:t>
      </w:r>
      <w:proofErr w:type="spellEnd"/>
      <w:r w:rsidRPr="006B1B8F">
        <w:rPr>
          <w:b/>
          <w:bCs/>
        </w:rPr>
        <w:t xml:space="preserve"> </w:t>
      </w:r>
      <w:proofErr w:type="spellStart"/>
      <w:r w:rsidRPr="006B1B8F">
        <w:rPr>
          <w:b/>
          <w:bCs/>
        </w:rPr>
        <w:t>reboot</w:t>
      </w:r>
      <w:proofErr w:type="spellEnd"/>
      <w:r w:rsidRPr="006B1B8F">
        <w:rPr>
          <w:b/>
          <w:bCs/>
        </w:rPr>
        <w:t xml:space="preserve"> $VM_NAME</w:t>
      </w:r>
    </w:p>
    <w:p w14:paraId="4A61272A" w14:textId="07067217" w:rsidR="00E9371B" w:rsidRPr="00E9371B" w:rsidRDefault="00E9371B" w:rsidP="00F9076D">
      <w:pPr>
        <w:rPr>
          <w:b/>
          <w:bCs/>
          <w:lang w:val="en-US"/>
        </w:rPr>
      </w:pPr>
      <w:r w:rsidRPr="00E9371B">
        <w:rPr>
          <w:b/>
          <w:bCs/>
          <w:noProof/>
          <w:lang w:val="en-US"/>
        </w:rPr>
        <w:drawing>
          <wp:inline distT="0" distB="0" distL="0" distR="0" wp14:anchorId="1D539A40" wp14:editId="01D3D773">
            <wp:extent cx="4802459" cy="559510"/>
            <wp:effectExtent l="0" t="0" r="0" b="0"/>
            <wp:docPr id="10811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103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9241" cy="5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2A3E" w14:textId="12042417" w:rsidR="006B1B8F" w:rsidRDefault="006B1B8F" w:rsidP="006B1B8F">
      <w:pPr>
        <w:rPr>
          <w:b/>
          <w:bCs/>
          <w:lang w:val="en-US"/>
        </w:rPr>
      </w:pPr>
      <w:proofErr w:type="spellStart"/>
      <w:r w:rsidRPr="006B1B8F">
        <w:rPr>
          <w:lang w:val="en-US"/>
        </w:rPr>
        <w:t>Выполнить</w:t>
      </w:r>
      <w:proofErr w:type="spellEnd"/>
      <w:r w:rsidRPr="006B1B8F">
        <w:rPr>
          <w:lang w:val="en-US"/>
        </w:rPr>
        <w:t xml:space="preserve"> halt: </w:t>
      </w:r>
      <w:proofErr w:type="spellStart"/>
      <w:r w:rsidRPr="006B1B8F">
        <w:rPr>
          <w:b/>
          <w:bCs/>
          <w:lang w:val="en-US"/>
        </w:rPr>
        <w:t>virsh</w:t>
      </w:r>
      <w:proofErr w:type="spellEnd"/>
      <w:r w:rsidRPr="006B1B8F">
        <w:rPr>
          <w:b/>
          <w:bCs/>
          <w:lang w:val="en-US"/>
        </w:rPr>
        <w:t xml:space="preserve"> destroy $VM_NAME</w:t>
      </w:r>
    </w:p>
    <w:p w14:paraId="23F5377F" w14:textId="7BE5686C" w:rsidR="00E9371B" w:rsidRPr="006B1B8F" w:rsidRDefault="00E9371B" w:rsidP="006B1B8F">
      <w:pPr>
        <w:rPr>
          <w:lang w:val="en-US"/>
        </w:rPr>
      </w:pPr>
      <w:r w:rsidRPr="00E9371B">
        <w:rPr>
          <w:noProof/>
          <w:lang w:val="en-US"/>
        </w:rPr>
        <w:drawing>
          <wp:inline distT="0" distB="0" distL="0" distR="0" wp14:anchorId="2AE3F6FD" wp14:editId="06871637">
            <wp:extent cx="5359400" cy="749300"/>
            <wp:effectExtent l="0" t="0" r="0" b="0"/>
            <wp:docPr id="1215655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55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E145" w14:textId="5294693D" w:rsidR="006B1B8F" w:rsidRDefault="006B1B8F" w:rsidP="006B1B8F">
      <w:pPr>
        <w:rPr>
          <w:b/>
          <w:bCs/>
          <w:lang w:val="en-US"/>
        </w:rPr>
      </w:pPr>
      <w:proofErr w:type="spellStart"/>
      <w:r w:rsidRPr="006B1B8F">
        <w:rPr>
          <w:lang w:val="en-US"/>
        </w:rPr>
        <w:t>Запуск</w:t>
      </w:r>
      <w:proofErr w:type="spellEnd"/>
      <w:r w:rsidRPr="006B1B8F">
        <w:rPr>
          <w:lang w:val="en-US"/>
        </w:rPr>
        <w:t xml:space="preserve">: </w:t>
      </w:r>
      <w:proofErr w:type="spellStart"/>
      <w:r w:rsidRPr="006B1B8F">
        <w:rPr>
          <w:b/>
          <w:bCs/>
          <w:lang w:val="en-US"/>
        </w:rPr>
        <w:t>virsh</w:t>
      </w:r>
      <w:proofErr w:type="spellEnd"/>
      <w:r w:rsidRPr="006B1B8F">
        <w:rPr>
          <w:b/>
          <w:bCs/>
          <w:lang w:val="en-US"/>
        </w:rPr>
        <w:t xml:space="preserve"> start $VM_NAME</w:t>
      </w:r>
    </w:p>
    <w:p w14:paraId="51BD1976" w14:textId="0B2ACE37" w:rsidR="00E9371B" w:rsidRDefault="00E9371B" w:rsidP="006B1B8F">
      <w:pPr>
        <w:rPr>
          <w:b/>
          <w:bCs/>
          <w:lang w:val="en-US"/>
        </w:rPr>
      </w:pPr>
      <w:r w:rsidRPr="00E9371B">
        <w:rPr>
          <w:b/>
          <w:bCs/>
          <w:noProof/>
          <w:lang w:val="en-US"/>
        </w:rPr>
        <w:drawing>
          <wp:inline distT="0" distB="0" distL="0" distR="0" wp14:anchorId="0435D7A5" wp14:editId="209E893E">
            <wp:extent cx="5422900" cy="596900"/>
            <wp:effectExtent l="0" t="0" r="0" b="0"/>
            <wp:docPr id="496297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97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8DA6" w14:textId="5E312902" w:rsidR="006B1B8F" w:rsidRDefault="006B1B8F" w:rsidP="006B1B8F">
      <w:pPr>
        <w:rPr>
          <w:b/>
          <w:bCs/>
          <w:lang w:val="en-US"/>
        </w:rPr>
      </w:pPr>
      <w:r w:rsidRPr="006B1B8F">
        <w:t>Отключение</w:t>
      </w:r>
      <w:r w:rsidRPr="006B1B8F">
        <w:rPr>
          <w:lang w:val="en-US"/>
        </w:rPr>
        <w:t xml:space="preserve">: </w:t>
      </w:r>
      <w:proofErr w:type="spellStart"/>
      <w:r w:rsidRPr="006B1B8F">
        <w:rPr>
          <w:b/>
          <w:bCs/>
          <w:lang w:val="en-US"/>
        </w:rPr>
        <w:t>virsh</w:t>
      </w:r>
      <w:proofErr w:type="spellEnd"/>
      <w:r w:rsidRPr="006B1B8F">
        <w:rPr>
          <w:b/>
          <w:bCs/>
          <w:lang w:val="en-US"/>
        </w:rPr>
        <w:t xml:space="preserve"> shutdown $VM_NAME</w:t>
      </w:r>
    </w:p>
    <w:p w14:paraId="13CEF9E8" w14:textId="0B7B345A" w:rsidR="0029506A" w:rsidRDefault="0029506A" w:rsidP="006B1B8F">
      <w:pPr>
        <w:rPr>
          <w:b/>
          <w:bCs/>
          <w:lang w:val="en-US"/>
        </w:rPr>
      </w:pPr>
      <w:r w:rsidRPr="0029506A">
        <w:rPr>
          <w:b/>
          <w:bCs/>
          <w:noProof/>
          <w:lang w:val="en-US"/>
        </w:rPr>
        <w:drawing>
          <wp:inline distT="0" distB="0" distL="0" distR="0" wp14:anchorId="10940EB5" wp14:editId="1B04EE18">
            <wp:extent cx="5638800" cy="774700"/>
            <wp:effectExtent l="0" t="0" r="0" b="0"/>
            <wp:docPr id="179328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2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DC0E" w14:textId="67F5D763" w:rsidR="006B1B8F" w:rsidRDefault="006B1B8F" w:rsidP="006B1B8F">
      <w:pPr>
        <w:rPr>
          <w:b/>
          <w:bCs/>
          <w:lang w:val="en-US"/>
        </w:rPr>
      </w:pPr>
      <w:proofErr w:type="spellStart"/>
      <w:r w:rsidRPr="006B1B8F">
        <w:rPr>
          <w:lang w:val="en-US"/>
        </w:rPr>
        <w:t>Добавить</w:t>
      </w:r>
      <w:proofErr w:type="spellEnd"/>
      <w:r w:rsidRPr="006B1B8F">
        <w:rPr>
          <w:lang w:val="en-US"/>
        </w:rPr>
        <w:t xml:space="preserve"> в </w:t>
      </w:r>
      <w:proofErr w:type="spellStart"/>
      <w:r w:rsidRPr="006B1B8F">
        <w:rPr>
          <w:lang w:val="en-US"/>
        </w:rPr>
        <w:t>автозапуск</w:t>
      </w:r>
      <w:proofErr w:type="spellEnd"/>
      <w:r w:rsidRPr="006B1B8F">
        <w:rPr>
          <w:lang w:val="en-US"/>
        </w:rPr>
        <w:t xml:space="preserve">: </w:t>
      </w:r>
      <w:proofErr w:type="spellStart"/>
      <w:r w:rsidRPr="006B1B8F">
        <w:rPr>
          <w:b/>
          <w:bCs/>
          <w:lang w:val="en-US"/>
        </w:rPr>
        <w:t>virsh</w:t>
      </w:r>
      <w:proofErr w:type="spellEnd"/>
      <w:r w:rsidRPr="006B1B8F">
        <w:rPr>
          <w:b/>
          <w:bCs/>
          <w:lang w:val="en-US"/>
        </w:rPr>
        <w:t xml:space="preserve"> </w:t>
      </w:r>
      <w:proofErr w:type="spellStart"/>
      <w:r w:rsidRPr="006B1B8F">
        <w:rPr>
          <w:b/>
          <w:bCs/>
          <w:lang w:val="en-US"/>
        </w:rPr>
        <w:t>autostart</w:t>
      </w:r>
      <w:proofErr w:type="spellEnd"/>
      <w:r w:rsidRPr="006B1B8F">
        <w:rPr>
          <w:b/>
          <w:bCs/>
          <w:lang w:val="en-US"/>
        </w:rPr>
        <w:t xml:space="preserve"> $VM_NAME</w:t>
      </w:r>
    </w:p>
    <w:p w14:paraId="48FDACD7" w14:textId="4C5A6E01" w:rsidR="0029506A" w:rsidRPr="006B1B8F" w:rsidRDefault="0029506A" w:rsidP="006B1B8F">
      <w:pPr>
        <w:rPr>
          <w:lang w:val="en-US"/>
        </w:rPr>
      </w:pPr>
      <w:r w:rsidRPr="0029506A">
        <w:rPr>
          <w:noProof/>
          <w:lang w:val="en-US"/>
        </w:rPr>
        <w:drawing>
          <wp:inline distT="0" distB="0" distL="0" distR="0" wp14:anchorId="443AFCF2" wp14:editId="2606AEED">
            <wp:extent cx="5562600" cy="609600"/>
            <wp:effectExtent l="0" t="0" r="0" b="0"/>
            <wp:docPr id="775324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49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F55" w14:textId="552BDB06" w:rsidR="006B1B8F" w:rsidRPr="006B1B8F" w:rsidRDefault="006B1B8F" w:rsidP="006B1B8F">
      <w:proofErr w:type="spellStart"/>
      <w:r w:rsidRPr="006B1B8F">
        <w:t>Склонировать</w:t>
      </w:r>
      <w:proofErr w:type="spellEnd"/>
      <w:r w:rsidRPr="006B1B8F">
        <w:t xml:space="preserve"> систему, чтобы в будущем использовать её как основу для других виртуальных ОС: </w:t>
      </w:r>
      <w:proofErr w:type="spellStart"/>
      <w:r w:rsidRPr="006B1B8F">
        <w:rPr>
          <w:b/>
          <w:bCs/>
          <w:lang w:val="en-US"/>
        </w:rPr>
        <w:t>virt</w:t>
      </w:r>
      <w:proofErr w:type="spellEnd"/>
      <w:r w:rsidRPr="006B1B8F">
        <w:rPr>
          <w:b/>
          <w:bCs/>
        </w:rPr>
        <w:t>-</w:t>
      </w:r>
      <w:r w:rsidRPr="006B1B8F">
        <w:rPr>
          <w:b/>
          <w:bCs/>
          <w:lang w:val="en-US"/>
        </w:rPr>
        <w:t>clone</w:t>
      </w:r>
      <w:r w:rsidRPr="006B1B8F">
        <w:rPr>
          <w:b/>
          <w:bCs/>
        </w:rPr>
        <w:t xml:space="preserve"> –</w:t>
      </w:r>
      <w:r w:rsidRPr="006B1B8F">
        <w:rPr>
          <w:b/>
          <w:bCs/>
          <w:lang w:val="en-US"/>
        </w:rPr>
        <w:t>h</w:t>
      </w:r>
    </w:p>
    <w:p w14:paraId="415CDCDD" w14:textId="0BA51A6B" w:rsidR="0029506A" w:rsidRDefault="0029506A" w:rsidP="005D5395">
      <w:pPr>
        <w:rPr>
          <w:lang w:val="en-US"/>
        </w:rPr>
      </w:pPr>
      <w:r w:rsidRPr="0029506A">
        <w:rPr>
          <w:noProof/>
          <w:lang w:val="en-US"/>
        </w:rPr>
        <w:drawing>
          <wp:inline distT="0" distB="0" distL="0" distR="0" wp14:anchorId="57F331DE" wp14:editId="43CE61DF">
            <wp:extent cx="5940425" cy="1867535"/>
            <wp:effectExtent l="0" t="0" r="3175" b="0"/>
            <wp:docPr id="149242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257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B21A" w14:textId="6B2198D4" w:rsidR="00DF2746" w:rsidRPr="00DF2746" w:rsidRDefault="00DF2746" w:rsidP="00DF2746">
      <w:pPr>
        <w:pStyle w:val="1"/>
      </w:pPr>
      <w:r>
        <w:lastRenderedPageBreak/>
        <w:t xml:space="preserve">Использование утилиты </w:t>
      </w:r>
      <w:proofErr w:type="spellStart"/>
      <w:r>
        <w:rPr>
          <w:lang w:val="en-US"/>
        </w:rPr>
        <w:t>virt</w:t>
      </w:r>
      <w:proofErr w:type="spellEnd"/>
      <w:r w:rsidRPr="00DF2746">
        <w:t>-</w:t>
      </w:r>
      <w:r>
        <w:rPr>
          <w:lang w:val="en-US"/>
        </w:rPr>
        <w:t>install</w:t>
      </w:r>
    </w:p>
    <w:p w14:paraId="6E8BC8FD" w14:textId="6D63B288" w:rsidR="00DF2746" w:rsidRPr="005F589B" w:rsidRDefault="00DF2746" w:rsidP="00DF2746">
      <w:r w:rsidRPr="00DF2746">
        <w:t xml:space="preserve">Установим пакеты </w:t>
      </w:r>
      <w:proofErr w:type="spellStart"/>
      <w:r w:rsidRPr="00DF2746">
        <w:t>virt-install</w:t>
      </w:r>
      <w:proofErr w:type="spellEnd"/>
      <w:r w:rsidRPr="00DF2746">
        <w:t xml:space="preserve"> и </w:t>
      </w:r>
      <w:proofErr w:type="spellStart"/>
      <w:r w:rsidRPr="00DF2746">
        <w:t>libosinfo-bin</w:t>
      </w:r>
      <w:proofErr w:type="spellEnd"/>
      <w:r w:rsidRPr="00DF2746">
        <w:t xml:space="preserve"> и проверим, какие ОС доступны из репозитория:</w:t>
      </w:r>
    </w:p>
    <w:p w14:paraId="2AD39957" w14:textId="271214C1" w:rsidR="00DF2746" w:rsidRDefault="00DF2746" w:rsidP="00DF2746">
      <w:pPr>
        <w:rPr>
          <w:lang w:val="en-US"/>
        </w:rPr>
      </w:pPr>
      <w:r w:rsidRPr="00DF2746">
        <w:rPr>
          <w:noProof/>
          <w:lang w:val="en-US"/>
        </w:rPr>
        <w:drawing>
          <wp:inline distT="0" distB="0" distL="0" distR="0" wp14:anchorId="7BB3005C" wp14:editId="6221E7DE">
            <wp:extent cx="5940425" cy="3341370"/>
            <wp:effectExtent l="0" t="0" r="3175" b="0"/>
            <wp:docPr id="236563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638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D444" w14:textId="1F3B5FBA" w:rsidR="00DF2746" w:rsidRDefault="00DF2746" w:rsidP="00DF2746">
      <w:pPr>
        <w:rPr>
          <w:lang w:val="en-US"/>
        </w:rPr>
      </w:pPr>
      <w:proofErr w:type="spellStart"/>
      <w:r w:rsidRPr="00DF2746">
        <w:rPr>
          <w:lang w:val="en-US"/>
        </w:rPr>
        <w:t>Список</w:t>
      </w:r>
      <w:proofErr w:type="spellEnd"/>
      <w:r w:rsidRPr="00DF2746">
        <w:rPr>
          <w:lang w:val="en-US"/>
        </w:rPr>
        <w:t xml:space="preserve"> </w:t>
      </w:r>
      <w:proofErr w:type="spellStart"/>
      <w:r w:rsidRPr="00DF2746">
        <w:rPr>
          <w:lang w:val="en-US"/>
        </w:rPr>
        <w:t>доступных</w:t>
      </w:r>
      <w:proofErr w:type="spellEnd"/>
      <w:r w:rsidRPr="00DF2746">
        <w:rPr>
          <w:lang w:val="en-US"/>
        </w:rPr>
        <w:t xml:space="preserve"> ОС Windows:</w:t>
      </w:r>
    </w:p>
    <w:p w14:paraId="66ECCBDE" w14:textId="0EF8BD1D" w:rsidR="00635499" w:rsidRDefault="00635499" w:rsidP="00DF2746">
      <w:pPr>
        <w:rPr>
          <w:lang w:val="en-US"/>
        </w:rPr>
      </w:pPr>
      <w:r w:rsidRPr="00635499">
        <w:rPr>
          <w:noProof/>
          <w:lang w:val="en-US"/>
        </w:rPr>
        <w:drawing>
          <wp:inline distT="0" distB="0" distL="0" distR="0" wp14:anchorId="777BB635" wp14:editId="253EEB49">
            <wp:extent cx="5940425" cy="3144520"/>
            <wp:effectExtent l="0" t="0" r="3175" b="5080"/>
            <wp:docPr id="832362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627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C26D" w14:textId="586CA764" w:rsidR="00635499" w:rsidRDefault="00635499" w:rsidP="00DF2746">
      <w:pPr>
        <w:rPr>
          <w:lang w:val="en-US"/>
        </w:rPr>
      </w:pPr>
      <w:r>
        <w:t xml:space="preserve">Список доступных ОС </w:t>
      </w:r>
      <w:r>
        <w:rPr>
          <w:lang w:val="en-US"/>
        </w:rPr>
        <w:t>Fedora:</w:t>
      </w:r>
    </w:p>
    <w:p w14:paraId="54713613" w14:textId="12628DF6" w:rsidR="00635499" w:rsidRDefault="00635499" w:rsidP="00DF2746">
      <w:pPr>
        <w:rPr>
          <w:lang w:val="en-US"/>
        </w:rPr>
      </w:pPr>
      <w:r w:rsidRPr="00635499">
        <w:rPr>
          <w:noProof/>
          <w:lang w:val="en-US"/>
        </w:rPr>
        <w:lastRenderedPageBreak/>
        <w:drawing>
          <wp:inline distT="0" distB="0" distL="0" distR="0" wp14:anchorId="69ECD7A1" wp14:editId="641D88C2">
            <wp:extent cx="5940425" cy="4116070"/>
            <wp:effectExtent l="0" t="0" r="3175" b="0"/>
            <wp:docPr id="1719318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8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ADFB" w14:textId="0A366C25" w:rsidR="00635499" w:rsidRPr="004A5D4B" w:rsidRDefault="004A5D4B" w:rsidP="00DF2746">
      <w:r w:rsidRPr="004A5D4B">
        <w:t xml:space="preserve">Добавим виртуальную машину с помощью </w:t>
      </w:r>
      <w:proofErr w:type="spellStart"/>
      <w:r w:rsidRPr="004A5D4B">
        <w:rPr>
          <w:lang w:val="en-US"/>
        </w:rPr>
        <w:t>virt</w:t>
      </w:r>
      <w:proofErr w:type="spellEnd"/>
      <w:r w:rsidRPr="004A5D4B">
        <w:t>-</w:t>
      </w:r>
      <w:r w:rsidRPr="004A5D4B">
        <w:rPr>
          <w:lang w:val="en-US"/>
        </w:rPr>
        <w:t>install</w:t>
      </w:r>
      <w:r w:rsidRPr="004A5D4B">
        <w:t>:</w:t>
      </w:r>
    </w:p>
    <w:p w14:paraId="6886A93D" w14:textId="77777777" w:rsidR="004A5D4B" w:rsidRDefault="004A5D4B" w:rsidP="004A5D4B">
      <w:pPr>
        <w:rPr>
          <w:lang w:val="en-US"/>
        </w:rPr>
      </w:pPr>
      <w:r w:rsidRPr="004A5D4B">
        <w:rPr>
          <w:noProof/>
          <w:lang w:val="en-US"/>
        </w:rPr>
        <w:drawing>
          <wp:inline distT="0" distB="0" distL="0" distR="0" wp14:anchorId="6AC54C36" wp14:editId="42E2DDBA">
            <wp:extent cx="5940425" cy="3683000"/>
            <wp:effectExtent l="0" t="0" r="3175" b="0"/>
            <wp:docPr id="1477594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940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9988" w14:textId="77777777" w:rsidR="004A5D4B" w:rsidRDefault="004A5D4B" w:rsidP="004A5D4B">
      <w:r>
        <w:t>Проверим запуск виртуальной машины</w:t>
      </w:r>
    </w:p>
    <w:p w14:paraId="06B9B74E" w14:textId="3876E3A5" w:rsidR="007D1E89" w:rsidRPr="005F589B" w:rsidRDefault="007D1E89" w:rsidP="004A5D4B">
      <w:r w:rsidRPr="007D1E89">
        <w:rPr>
          <w:noProof/>
          <w:lang w:val="en-US"/>
        </w:rPr>
        <w:lastRenderedPageBreak/>
        <w:drawing>
          <wp:inline distT="0" distB="0" distL="0" distR="0" wp14:anchorId="5BA8F021" wp14:editId="036FE203">
            <wp:extent cx="5940425" cy="3341370"/>
            <wp:effectExtent l="0" t="0" r="3175" b="0"/>
            <wp:docPr id="1959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8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Для подключения по </w:t>
      </w:r>
      <w:r>
        <w:rPr>
          <w:lang w:val="en-US"/>
        </w:rPr>
        <w:t>ssh</w:t>
      </w:r>
      <w:r w:rsidRPr="007D1E89">
        <w:t xml:space="preserve"> </w:t>
      </w:r>
      <w:r>
        <w:t xml:space="preserve">нужно установить </w:t>
      </w:r>
      <w:proofErr w:type="spellStart"/>
      <w:r>
        <w:rPr>
          <w:lang w:val="en-US"/>
        </w:rPr>
        <w:t>openssh</w:t>
      </w:r>
      <w:proofErr w:type="spellEnd"/>
      <w:r w:rsidRPr="007D1E89">
        <w:t>-</w:t>
      </w:r>
      <w:r>
        <w:rPr>
          <w:lang w:val="en-US"/>
        </w:rPr>
        <w:t>server</w:t>
      </w:r>
      <w:r w:rsidR="008E16A0" w:rsidRPr="008E16A0">
        <w:t xml:space="preserve"> </w:t>
      </w:r>
      <w:r w:rsidR="008E16A0">
        <w:t xml:space="preserve">и включить демон </w:t>
      </w:r>
      <w:proofErr w:type="spellStart"/>
      <w:r w:rsidR="008E16A0">
        <w:rPr>
          <w:lang w:val="en-US"/>
        </w:rPr>
        <w:t>sshd</w:t>
      </w:r>
      <w:proofErr w:type="spellEnd"/>
    </w:p>
    <w:p w14:paraId="046722C3" w14:textId="19C34954" w:rsidR="008E16A0" w:rsidRDefault="008E16A0" w:rsidP="004A5D4B">
      <w:pPr>
        <w:rPr>
          <w:lang w:val="en-US"/>
        </w:rPr>
      </w:pPr>
      <w:r w:rsidRPr="008E16A0">
        <w:rPr>
          <w:noProof/>
        </w:rPr>
        <w:drawing>
          <wp:inline distT="0" distB="0" distL="0" distR="0" wp14:anchorId="73E0D2BC" wp14:editId="0F1B2F7A">
            <wp:extent cx="5940425" cy="3341370"/>
            <wp:effectExtent l="0" t="0" r="3175" b="0"/>
            <wp:docPr id="58930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075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15CF" w14:textId="14B46F3D" w:rsidR="004A5D4B" w:rsidRDefault="008E16A0" w:rsidP="004A5D4B">
      <w:pPr>
        <w:rPr>
          <w:lang w:val="en-US"/>
        </w:rPr>
      </w:pPr>
      <w:r>
        <w:t xml:space="preserve">Добавим пароль юзеру </w:t>
      </w:r>
      <w:proofErr w:type="spellStart"/>
      <w:r>
        <w:rPr>
          <w:lang w:val="en-US"/>
        </w:rPr>
        <w:t>liveuser</w:t>
      </w:r>
      <w:proofErr w:type="spellEnd"/>
    </w:p>
    <w:p w14:paraId="3BC36167" w14:textId="705B8A67" w:rsidR="008E16A0" w:rsidRDefault="008E16A0" w:rsidP="004A5D4B">
      <w:pPr>
        <w:rPr>
          <w:lang w:val="en-US"/>
        </w:rPr>
      </w:pPr>
      <w:r w:rsidRPr="008E16A0">
        <w:rPr>
          <w:noProof/>
          <w:lang w:val="en-US"/>
        </w:rPr>
        <w:drawing>
          <wp:inline distT="0" distB="0" distL="0" distR="0" wp14:anchorId="02D98CFB" wp14:editId="6F021A86">
            <wp:extent cx="5549900" cy="1600200"/>
            <wp:effectExtent l="0" t="0" r="0" b="0"/>
            <wp:docPr id="243654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45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5FF3" w14:textId="77777777" w:rsidR="008E16A0" w:rsidRDefault="008E16A0" w:rsidP="004A5D4B">
      <w:pPr>
        <w:rPr>
          <w:lang w:val="en-US"/>
        </w:rPr>
      </w:pPr>
    </w:p>
    <w:p w14:paraId="6ED1BEEA" w14:textId="5E2FD2F1" w:rsidR="008E16A0" w:rsidRPr="008E16A0" w:rsidRDefault="008E16A0" w:rsidP="004A5D4B">
      <w:r>
        <w:lastRenderedPageBreak/>
        <w:t xml:space="preserve">Подключимся к ВМ по </w:t>
      </w:r>
      <w:r>
        <w:rPr>
          <w:lang w:val="en-US"/>
        </w:rPr>
        <w:t>ssh</w:t>
      </w:r>
    </w:p>
    <w:p w14:paraId="7B935EBE" w14:textId="4374F73D" w:rsidR="008E16A0" w:rsidRDefault="008E16A0" w:rsidP="004A5D4B">
      <w:pPr>
        <w:rPr>
          <w:lang w:val="en-US"/>
        </w:rPr>
      </w:pPr>
      <w:r w:rsidRPr="008E16A0">
        <w:rPr>
          <w:noProof/>
          <w:lang w:val="en-US"/>
        </w:rPr>
        <w:drawing>
          <wp:inline distT="0" distB="0" distL="0" distR="0" wp14:anchorId="793DA776" wp14:editId="7FE311E5">
            <wp:extent cx="5940425" cy="3026410"/>
            <wp:effectExtent l="0" t="0" r="3175" b="0"/>
            <wp:docPr id="1356666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68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A034" w14:textId="6E10C7A6" w:rsidR="00EF1739" w:rsidRDefault="00EF1739">
      <w:pPr>
        <w:rPr>
          <w:lang w:val="en-US"/>
        </w:rPr>
      </w:pPr>
      <w:r>
        <w:rPr>
          <w:lang w:val="en-US"/>
        </w:rPr>
        <w:br w:type="page"/>
      </w:r>
    </w:p>
    <w:p w14:paraId="14C82691" w14:textId="290CD11B" w:rsidR="00EF1739" w:rsidRDefault="00EF1739" w:rsidP="00EF1739">
      <w:pPr>
        <w:pStyle w:val="1"/>
      </w:pPr>
      <w:r>
        <w:lastRenderedPageBreak/>
        <w:t>Заключение</w:t>
      </w:r>
    </w:p>
    <w:p w14:paraId="12AC9B97" w14:textId="0A3F4343" w:rsidR="005F589B" w:rsidRDefault="00EF1739" w:rsidP="00EF1739">
      <w:r w:rsidRPr="00EF1739">
        <w:t xml:space="preserve">В ходе лабораторной работы были успешно освоены современные инструменты виртуализации в Unix-подобных системах. В процессе работы были установлены и настроены различные гипервизоры: </w:t>
      </w:r>
      <w:proofErr w:type="spellStart"/>
      <w:r w:rsidRPr="00EF1739">
        <w:t>Gnome</w:t>
      </w:r>
      <w:proofErr w:type="spellEnd"/>
      <w:r w:rsidRPr="00EF1739">
        <w:t xml:space="preserve"> </w:t>
      </w:r>
      <w:proofErr w:type="spellStart"/>
      <w:r w:rsidRPr="00EF1739">
        <w:t>Boxes</w:t>
      </w:r>
      <w:proofErr w:type="spellEnd"/>
      <w:r w:rsidRPr="00EF1739">
        <w:t xml:space="preserve"> для простого графического управления виртуальными машинами, QEMU/KVM для аппаратно-ускоренной виртуализации и Virtual Machine Manager для продвинутого управления виртуальной инфраструктурой.</w:t>
      </w:r>
    </w:p>
    <w:p w14:paraId="38041FA0" w14:textId="77777777" w:rsidR="005F589B" w:rsidRDefault="005F589B">
      <w:r>
        <w:br w:type="page"/>
      </w:r>
    </w:p>
    <w:p w14:paraId="08ED14AF" w14:textId="6B137003" w:rsidR="00EF1739" w:rsidRDefault="005F589B" w:rsidP="005F589B">
      <w:pPr>
        <w:pStyle w:val="1"/>
      </w:pPr>
      <w:r>
        <w:lastRenderedPageBreak/>
        <w:t>Вопросы</w:t>
      </w:r>
    </w:p>
    <w:p w14:paraId="67876271" w14:textId="0E13EEF4" w:rsidR="005F589B" w:rsidRDefault="005F589B" w:rsidP="005F589B">
      <w:r>
        <w:t>Какие типы гипервизоров</w:t>
      </w:r>
    </w:p>
    <w:p w14:paraId="22B89615" w14:textId="2A743FB1" w:rsidR="005E7B62" w:rsidRPr="005E7B62" w:rsidRDefault="005E7B62" w:rsidP="005E7B62">
      <w:pPr>
        <w:pStyle w:val="ab"/>
        <w:numPr>
          <w:ilvl w:val="0"/>
          <w:numId w:val="6"/>
        </w:numPr>
      </w:pPr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 xml:space="preserve">Существует два основных вида гипервизоров. Гипервизоры первого типа (сюда входят решения Hyper-V, KVM, </w:t>
      </w:r>
      <w:proofErr w:type="spellStart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ESXi</w:t>
      </w:r>
      <w:proofErr w:type="spellEnd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) работают на аппаратном уровне без необходимости установки какой-либо ОС на хост. Поэтому их еще называют аппаратными.</w:t>
      </w:r>
    </w:p>
    <w:p w14:paraId="50A99397" w14:textId="499A7FBD" w:rsidR="005E7B62" w:rsidRPr="005E7B62" w:rsidRDefault="005E7B62" w:rsidP="005E7B62">
      <w:pPr>
        <w:pStyle w:val="ab"/>
        <w:numPr>
          <w:ilvl w:val="0"/>
          <w:numId w:val="6"/>
        </w:numPr>
      </w:pPr>
      <w:proofErr w:type="spellStart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ипервизорам</w:t>
      </w:r>
      <w:proofErr w:type="spellEnd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 xml:space="preserve"> второго типа (VMware </w:t>
      </w:r>
      <w:proofErr w:type="spellStart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Workstation</w:t>
      </w:r>
      <w:proofErr w:type="spellEnd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 xml:space="preserve">, Oracle Virtual Box, </w:t>
      </w:r>
      <w:proofErr w:type="spellStart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OpenVZ</w:t>
      </w:r>
      <w:proofErr w:type="spellEnd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) необходима ОС для доступа монитора виртуальных машин к аппаратным ресурсам хоста.</w:t>
      </w:r>
    </w:p>
    <w:p w14:paraId="1CC2C4F1" w14:textId="43F64C01" w:rsidR="005E7B62" w:rsidRPr="005E7B62" w:rsidRDefault="005E7B62" w:rsidP="005E7B62">
      <w:pPr>
        <w:pStyle w:val="ab"/>
        <w:numPr>
          <w:ilvl w:val="0"/>
          <w:numId w:val="6"/>
        </w:numPr>
      </w:pPr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 xml:space="preserve">Для улучшения стабильности, безопасности и производительности описанные выше подходы к виртуализации (непосредственная работа «на железе» и использование основной ОС хоста) комбинируются. В результате на рынке появляются гибридные решения. В последние годы в IT-сообществе к гибридным гипервизорам причисляют </w:t>
      </w:r>
      <w:proofErr w:type="spellStart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>Xen</w:t>
      </w:r>
      <w:proofErr w:type="spellEnd"/>
      <w:r>
        <w:rPr>
          <w:rFonts w:ascii="Arial" w:hAnsi="Arial" w:cs="Arial"/>
          <w:color w:val="092433"/>
          <w:sz w:val="26"/>
          <w:szCs w:val="26"/>
          <w:shd w:val="clear" w:color="auto" w:fill="FFFFFF"/>
        </w:rPr>
        <w:t xml:space="preserve"> и Hyper-V, поскольку их актуальные версии сочетают в себе оба подхода. Таким образом, просматривается тенденция к размытию границ между видами гипервизоров.</w:t>
      </w:r>
    </w:p>
    <w:p w14:paraId="75A5893B" w14:textId="77777777" w:rsidR="005E7B62" w:rsidRDefault="005E7B62" w:rsidP="005E7B62"/>
    <w:p w14:paraId="498452DD" w14:textId="77777777" w:rsidR="005E7B62" w:rsidRDefault="005E7B62" w:rsidP="005E7B62">
      <w:pPr>
        <w:rPr>
          <w:lang w:val="en-US"/>
        </w:rPr>
      </w:pPr>
    </w:p>
    <w:p w14:paraId="496C4335" w14:textId="2C668F8B" w:rsidR="000C5679" w:rsidRDefault="000C5679" w:rsidP="005E7B62">
      <w:pPr>
        <w:rPr>
          <w:lang w:val="en-US"/>
        </w:rPr>
      </w:pPr>
      <w:r>
        <w:rPr>
          <w:lang w:val="en-US"/>
        </w:rPr>
        <w:t xml:space="preserve">2) </w:t>
      </w:r>
      <w:r>
        <w:t xml:space="preserve">Конфигурация ВМ в </w:t>
      </w:r>
      <w:proofErr w:type="spellStart"/>
      <w:r>
        <w:rPr>
          <w:lang w:val="en-US"/>
        </w:rPr>
        <w:t>virsh</w:t>
      </w:r>
      <w:proofErr w:type="spellEnd"/>
    </w:p>
    <w:p w14:paraId="3957A808" w14:textId="310C35E3" w:rsidR="000C5679" w:rsidRDefault="000C5679" w:rsidP="005E7B62">
      <w:pPr>
        <w:rPr>
          <w:lang w:val="en-US"/>
        </w:rPr>
      </w:pPr>
      <w:proofErr w:type="spellStart"/>
      <w:r>
        <w:rPr>
          <w:lang w:val="en-US"/>
        </w:rPr>
        <w:t>virsh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setmem</w:t>
      </w:r>
      <w:proofErr w:type="spellEnd"/>
      <w:r>
        <w:rPr>
          <w:lang w:val="en-US"/>
        </w:rPr>
        <w:t xml:space="preserve"> SAN-3416 2G</w:t>
      </w:r>
    </w:p>
    <w:p w14:paraId="3DD18B2C" w14:textId="236B98BC" w:rsidR="000C5679" w:rsidRDefault="000C5679" w:rsidP="005E7B62">
      <w:pPr>
        <w:rPr>
          <w:lang w:val="en-US"/>
        </w:rPr>
      </w:pPr>
      <w:proofErr w:type="spellStart"/>
      <w:r>
        <w:rPr>
          <w:lang w:val="en-US"/>
        </w:rPr>
        <w:t>virsh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setvcpus</w:t>
      </w:r>
      <w:proofErr w:type="spellEnd"/>
      <w:r>
        <w:rPr>
          <w:lang w:val="en-US"/>
        </w:rPr>
        <w:t xml:space="preserve"> SAN-3416 2</w:t>
      </w:r>
    </w:p>
    <w:p w14:paraId="647CDA8A" w14:textId="7964CC32" w:rsidR="000C5679" w:rsidRDefault="000C5679" w:rsidP="005E7B62">
      <w:pPr>
        <w:rPr>
          <w:lang w:val="en-US"/>
        </w:rPr>
      </w:pPr>
      <w:proofErr w:type="spellStart"/>
      <w:r w:rsidRPr="000C5679">
        <w:rPr>
          <w:lang w:val="en-US"/>
        </w:rPr>
        <w:t>virsh</w:t>
      </w:r>
      <w:proofErr w:type="spellEnd"/>
      <w:r w:rsidRPr="000C5679">
        <w:rPr>
          <w:lang w:val="en-US"/>
        </w:rPr>
        <w:t xml:space="preserve"> attach-interface --domain </w:t>
      </w:r>
      <w:r>
        <w:rPr>
          <w:lang w:val="en-US"/>
        </w:rPr>
        <w:t>SAN-3416</w:t>
      </w:r>
      <w:r w:rsidRPr="000C5679">
        <w:rPr>
          <w:lang w:val="en-US"/>
        </w:rPr>
        <w:t xml:space="preserve"> --type bridge --source </w:t>
      </w:r>
      <w:r>
        <w:rPr>
          <w:lang w:val="en-US"/>
        </w:rPr>
        <w:t>vir</w:t>
      </w:r>
      <w:r w:rsidRPr="000C5679">
        <w:rPr>
          <w:lang w:val="en-US"/>
        </w:rPr>
        <w:t xml:space="preserve">br0 --model </w:t>
      </w:r>
      <w:proofErr w:type="spellStart"/>
      <w:r w:rsidRPr="000C5679">
        <w:rPr>
          <w:lang w:val="en-US"/>
        </w:rPr>
        <w:t>virtio</w:t>
      </w:r>
      <w:proofErr w:type="spellEnd"/>
      <w:r w:rsidRPr="000C5679">
        <w:rPr>
          <w:lang w:val="en-US"/>
        </w:rPr>
        <w:t xml:space="preserve"> </w:t>
      </w:r>
    </w:p>
    <w:p w14:paraId="673DFC12" w14:textId="37041B32" w:rsidR="000C5679" w:rsidRPr="000C5679" w:rsidRDefault="00B823E2" w:rsidP="005E7B62">
      <w:pPr>
        <w:rPr>
          <w:lang w:val="en-US"/>
        </w:rPr>
      </w:pPr>
      <w:r w:rsidRPr="00B823E2">
        <w:rPr>
          <w:lang w:val="en-US"/>
        </w:rPr>
        <w:drawing>
          <wp:inline distT="0" distB="0" distL="0" distR="0" wp14:anchorId="33941A44" wp14:editId="19EE5ED7">
            <wp:extent cx="5940425" cy="3341370"/>
            <wp:effectExtent l="0" t="0" r="3175" b="0"/>
            <wp:docPr id="132312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66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5679" w:rsidRPr="000C56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40DEB"/>
    <w:multiLevelType w:val="multilevel"/>
    <w:tmpl w:val="34227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354668"/>
    <w:multiLevelType w:val="multilevel"/>
    <w:tmpl w:val="880EE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3F2009"/>
    <w:multiLevelType w:val="multilevel"/>
    <w:tmpl w:val="5FC8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083972"/>
    <w:multiLevelType w:val="multilevel"/>
    <w:tmpl w:val="11926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927046"/>
    <w:multiLevelType w:val="multilevel"/>
    <w:tmpl w:val="EB5A7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A1C04E7"/>
    <w:multiLevelType w:val="hybridMultilevel"/>
    <w:tmpl w:val="CBE6E4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460762">
    <w:abstractNumId w:val="2"/>
  </w:num>
  <w:num w:numId="2" w16cid:durableId="1238828749">
    <w:abstractNumId w:val="3"/>
  </w:num>
  <w:num w:numId="3" w16cid:durableId="1989699489">
    <w:abstractNumId w:val="4"/>
  </w:num>
  <w:num w:numId="4" w16cid:durableId="1473250267">
    <w:abstractNumId w:val="0"/>
  </w:num>
  <w:num w:numId="5" w16cid:durableId="619149216">
    <w:abstractNumId w:val="1"/>
  </w:num>
  <w:num w:numId="6" w16cid:durableId="13161048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6DA"/>
    <w:rsid w:val="000219FB"/>
    <w:rsid w:val="000410D5"/>
    <w:rsid w:val="0007716E"/>
    <w:rsid w:val="00081104"/>
    <w:rsid w:val="000C5679"/>
    <w:rsid w:val="00270250"/>
    <w:rsid w:val="0029506A"/>
    <w:rsid w:val="0038332B"/>
    <w:rsid w:val="004A095E"/>
    <w:rsid w:val="004A5D4B"/>
    <w:rsid w:val="004E16DA"/>
    <w:rsid w:val="005123F0"/>
    <w:rsid w:val="005716BE"/>
    <w:rsid w:val="005D5395"/>
    <w:rsid w:val="005E7B62"/>
    <w:rsid w:val="005F589B"/>
    <w:rsid w:val="00635499"/>
    <w:rsid w:val="006B1B8F"/>
    <w:rsid w:val="006E69ED"/>
    <w:rsid w:val="00733B55"/>
    <w:rsid w:val="007A15E5"/>
    <w:rsid w:val="007C1419"/>
    <w:rsid w:val="007D1E89"/>
    <w:rsid w:val="007D622D"/>
    <w:rsid w:val="008D1092"/>
    <w:rsid w:val="008D6292"/>
    <w:rsid w:val="008E16A0"/>
    <w:rsid w:val="0095093B"/>
    <w:rsid w:val="009D17BB"/>
    <w:rsid w:val="00A818E0"/>
    <w:rsid w:val="00B823E2"/>
    <w:rsid w:val="00BD00E0"/>
    <w:rsid w:val="00BD58D1"/>
    <w:rsid w:val="00C91CBB"/>
    <w:rsid w:val="00CD2914"/>
    <w:rsid w:val="00CE3AE7"/>
    <w:rsid w:val="00DD4298"/>
    <w:rsid w:val="00DF2746"/>
    <w:rsid w:val="00E9371B"/>
    <w:rsid w:val="00EF1739"/>
    <w:rsid w:val="00F90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EE771"/>
  <w15:chartTrackingRefBased/>
  <w15:docId w15:val="{0D86DC1C-60C9-AB4D-82BE-936B2E624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622D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081104"/>
    <w:pPr>
      <w:keepNext/>
      <w:keepLines/>
      <w:spacing w:before="480" w:after="240"/>
      <w:jc w:val="center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104"/>
    <w:pPr>
      <w:keepNext/>
      <w:keepLines/>
      <w:spacing w:before="160" w:after="120"/>
      <w:outlineLvl w:val="1"/>
    </w:pPr>
    <w:rPr>
      <w:rFonts w:eastAsiaTheme="majorEastAsia" w:cstheme="majorBidi"/>
      <w:i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E69ED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6E69ED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character" w:customStyle="1" w:styleId="10">
    <w:name w:val="Заголовок 1 Знак"/>
    <w:basedOn w:val="a0"/>
    <w:link w:val="1"/>
    <w:uiPriority w:val="9"/>
    <w:rsid w:val="00081104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6E69ED"/>
    <w:pPr>
      <w:outlineLvl w:val="9"/>
    </w:pPr>
    <w:rPr>
      <w:kern w:val="0"/>
      <w:lang w:eastAsia="ru-RU"/>
      <w14:ligatures w14:val="none"/>
    </w:rPr>
  </w:style>
  <w:style w:type="paragraph" w:styleId="a6">
    <w:name w:val="Normal (Web)"/>
    <w:basedOn w:val="a"/>
    <w:uiPriority w:val="99"/>
    <w:semiHidden/>
    <w:unhideWhenUsed/>
    <w:rsid w:val="006E69ED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7">
    <w:name w:val="Hyperlink"/>
    <w:basedOn w:val="a0"/>
    <w:uiPriority w:val="99"/>
    <w:unhideWhenUsed/>
    <w:rsid w:val="006E69E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E69ED"/>
    <w:rPr>
      <w:rFonts w:ascii="Courier New" w:eastAsia="Times New Roman" w:hAnsi="Courier New" w:cs="Courier New"/>
      <w:sz w:val="20"/>
      <w:szCs w:val="20"/>
    </w:rPr>
  </w:style>
  <w:style w:type="paragraph" w:styleId="a8">
    <w:name w:val="Subtitle"/>
    <w:basedOn w:val="a"/>
    <w:next w:val="a"/>
    <w:link w:val="a9"/>
    <w:uiPriority w:val="11"/>
    <w:qFormat/>
    <w:rsid w:val="00A818E0"/>
    <w:pPr>
      <w:numPr>
        <w:ilvl w:val="1"/>
      </w:numPr>
    </w:pPr>
    <w:rPr>
      <w:rFonts w:eastAsiaTheme="minorEastAsia"/>
      <w:b/>
      <w:i/>
      <w:color w:val="5A5A5A" w:themeColor="text1" w:themeTint="A5"/>
      <w:spacing w:val="15"/>
      <w:sz w:val="24"/>
    </w:rPr>
  </w:style>
  <w:style w:type="character" w:customStyle="1" w:styleId="a9">
    <w:name w:val="Подзаголовок Знак"/>
    <w:basedOn w:val="a0"/>
    <w:link w:val="a8"/>
    <w:uiPriority w:val="11"/>
    <w:rsid w:val="00A818E0"/>
    <w:rPr>
      <w:rFonts w:ascii="Times New Roman" w:eastAsiaTheme="minorEastAsia" w:hAnsi="Times New Roman"/>
      <w:b/>
      <w:i/>
      <w:color w:val="5A5A5A" w:themeColor="text1" w:themeTint="A5"/>
      <w:spacing w:val="15"/>
      <w:sz w:val="24"/>
    </w:rPr>
  </w:style>
  <w:style w:type="character" w:styleId="aa">
    <w:name w:val="Unresolved Mention"/>
    <w:basedOn w:val="a0"/>
    <w:uiPriority w:val="99"/>
    <w:semiHidden/>
    <w:unhideWhenUsed/>
    <w:rsid w:val="00A818E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81104"/>
    <w:rPr>
      <w:rFonts w:ascii="Times New Roman" w:eastAsiaTheme="majorEastAsia" w:hAnsi="Times New Roman" w:cstheme="majorBidi"/>
      <w:i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811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110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5E7B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5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77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36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3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4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80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3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462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6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12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55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29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0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mailto:s368796@helios.cs.ifmo.ru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zat222/Library/Group%20Containers/UBF8T346G9.Office/User%20Content.localized/Templates.localized/&#1054;&#1090;&#1095;&#1077;&#109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C57FB-575C-4583-BFEB-D1087F75A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Отчет.dotx</Template>
  <TotalTime>37</TotalTime>
  <Pages>17</Pages>
  <Words>871</Words>
  <Characters>4965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Azat Sirazetdinov</dc:creator>
  <cp:keywords/>
  <dc:description/>
  <cp:lastModifiedBy>Сиразетдинов Азат Ниязович</cp:lastModifiedBy>
  <cp:revision>19</cp:revision>
  <cp:lastPrinted>2023-05-24T22:04:00Z</cp:lastPrinted>
  <dcterms:created xsi:type="dcterms:W3CDTF">2025-12-14T22:12:00Z</dcterms:created>
  <dcterms:modified xsi:type="dcterms:W3CDTF">2025-12-15T08:26:00Z</dcterms:modified>
</cp:coreProperties>
</file>