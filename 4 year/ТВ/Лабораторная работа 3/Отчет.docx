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F365EA" w14:textId="77777777" w:rsidR="00BD00E0" w:rsidRPr="007D622D" w:rsidRDefault="007D622D" w:rsidP="007D622D">
      <w:pPr>
        <w:jc w:val="center"/>
        <w:rPr>
          <w:sz w:val="28"/>
          <w:szCs w:val="28"/>
        </w:rPr>
      </w:pPr>
      <w:r w:rsidRPr="007D622D">
        <w:rPr>
          <w:sz w:val="28"/>
          <w:szCs w:val="28"/>
        </w:rPr>
        <w:t>Министерство науки и высшего образования Российской Федерации</w:t>
      </w:r>
    </w:p>
    <w:p w14:paraId="7A99806B" w14:textId="77777777" w:rsidR="007D622D" w:rsidRPr="007D622D" w:rsidRDefault="007D622D" w:rsidP="007D622D">
      <w:pPr>
        <w:jc w:val="center"/>
        <w:rPr>
          <w:sz w:val="28"/>
          <w:szCs w:val="28"/>
        </w:rPr>
      </w:pPr>
      <w:r w:rsidRPr="007D622D">
        <w:rPr>
          <w:sz w:val="28"/>
          <w:szCs w:val="28"/>
        </w:rPr>
        <w:t>Федеральное государственное автономное образовательное учреждение</w:t>
      </w:r>
    </w:p>
    <w:p w14:paraId="6DE094D6" w14:textId="77777777" w:rsidR="007D622D" w:rsidRPr="007D622D" w:rsidRDefault="007D622D" w:rsidP="007D622D">
      <w:pPr>
        <w:jc w:val="center"/>
        <w:rPr>
          <w:sz w:val="28"/>
          <w:szCs w:val="28"/>
        </w:rPr>
      </w:pPr>
      <w:r w:rsidRPr="007D622D">
        <w:rPr>
          <w:sz w:val="28"/>
          <w:szCs w:val="28"/>
        </w:rPr>
        <w:t>Высшего образования</w:t>
      </w:r>
    </w:p>
    <w:p w14:paraId="5BBABB45" w14:textId="77777777" w:rsidR="007D622D" w:rsidRDefault="007D622D" w:rsidP="007D622D">
      <w:pPr>
        <w:jc w:val="center"/>
        <w:rPr>
          <w:i/>
          <w:iCs/>
          <w:sz w:val="28"/>
          <w:szCs w:val="28"/>
        </w:rPr>
      </w:pPr>
      <w:r w:rsidRPr="007D622D">
        <w:rPr>
          <w:i/>
          <w:iCs/>
          <w:sz w:val="28"/>
          <w:szCs w:val="28"/>
        </w:rPr>
        <w:t xml:space="preserve">Факультет </w:t>
      </w:r>
      <w:r>
        <w:rPr>
          <w:i/>
          <w:iCs/>
          <w:sz w:val="28"/>
          <w:szCs w:val="28"/>
        </w:rPr>
        <w:t>Программной Инженерии и Компьютерной Техники</w:t>
      </w:r>
    </w:p>
    <w:p w14:paraId="25AF24B4" w14:textId="77777777" w:rsidR="007D622D" w:rsidRDefault="007D622D" w:rsidP="007D622D">
      <w:pPr>
        <w:jc w:val="center"/>
        <w:rPr>
          <w:i/>
          <w:iCs/>
          <w:sz w:val="28"/>
          <w:szCs w:val="28"/>
        </w:rPr>
      </w:pPr>
    </w:p>
    <w:p w14:paraId="4B1FD0AD" w14:textId="77777777" w:rsidR="007D622D" w:rsidRDefault="007D622D" w:rsidP="007D622D">
      <w:pPr>
        <w:jc w:val="center"/>
        <w:rPr>
          <w:i/>
          <w:iCs/>
          <w:sz w:val="28"/>
          <w:szCs w:val="28"/>
        </w:rPr>
      </w:pPr>
    </w:p>
    <w:p w14:paraId="1E955B09" w14:textId="77777777" w:rsidR="007D622D" w:rsidRDefault="007D622D" w:rsidP="007D622D">
      <w:pPr>
        <w:jc w:val="center"/>
        <w:rPr>
          <w:i/>
          <w:iCs/>
          <w:sz w:val="28"/>
          <w:szCs w:val="28"/>
        </w:rPr>
      </w:pPr>
    </w:p>
    <w:p w14:paraId="62D2281B" w14:textId="77777777" w:rsidR="007D622D" w:rsidRDefault="007D622D" w:rsidP="007D622D">
      <w:pPr>
        <w:jc w:val="center"/>
        <w:rPr>
          <w:i/>
          <w:iCs/>
          <w:sz w:val="28"/>
          <w:szCs w:val="28"/>
        </w:rPr>
      </w:pPr>
    </w:p>
    <w:p w14:paraId="33598AB9" w14:textId="77777777" w:rsidR="007D622D" w:rsidRDefault="007D622D" w:rsidP="007D622D">
      <w:pPr>
        <w:jc w:val="center"/>
        <w:rPr>
          <w:i/>
          <w:iCs/>
          <w:sz w:val="28"/>
          <w:szCs w:val="28"/>
        </w:rPr>
      </w:pPr>
    </w:p>
    <w:p w14:paraId="0D2B98CD" w14:textId="6BB11890" w:rsidR="007D622D" w:rsidRPr="00E445E7" w:rsidRDefault="007D622D" w:rsidP="007D622D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Лабораторная работа </w:t>
      </w:r>
      <w:r w:rsidR="00E445E7" w:rsidRPr="00E445E7">
        <w:rPr>
          <w:b/>
          <w:bCs/>
          <w:sz w:val="28"/>
          <w:szCs w:val="28"/>
        </w:rPr>
        <w:t>3.2</w:t>
      </w:r>
    </w:p>
    <w:p w14:paraId="5C91AFC9" w14:textId="4E8A032B" w:rsidR="007D622D" w:rsidRPr="00733B55" w:rsidRDefault="00E445E7" w:rsidP="007D622D">
      <w:pPr>
        <w:jc w:val="center"/>
        <w:rPr>
          <w:sz w:val="28"/>
          <w:szCs w:val="28"/>
        </w:rPr>
      </w:pPr>
      <w:r w:rsidRPr="00E445E7">
        <w:rPr>
          <w:sz w:val="28"/>
          <w:szCs w:val="28"/>
        </w:rPr>
        <w:t xml:space="preserve">Контейнеризация и виртуализация с </w:t>
      </w:r>
      <w:proofErr w:type="spellStart"/>
      <w:r w:rsidRPr="00E445E7">
        <w:rPr>
          <w:sz w:val="28"/>
          <w:szCs w:val="28"/>
        </w:rPr>
        <w:t>Docker</w:t>
      </w:r>
      <w:proofErr w:type="spellEnd"/>
      <w:r w:rsidRPr="00E445E7">
        <w:rPr>
          <w:sz w:val="28"/>
          <w:szCs w:val="28"/>
        </w:rPr>
        <w:t xml:space="preserve"> и LXC/LXD</w:t>
      </w:r>
    </w:p>
    <w:p w14:paraId="2AFB0865" w14:textId="77777777" w:rsidR="006E69ED" w:rsidRPr="00733B55" w:rsidRDefault="006E69ED" w:rsidP="007D622D">
      <w:pPr>
        <w:jc w:val="center"/>
        <w:rPr>
          <w:sz w:val="28"/>
          <w:szCs w:val="28"/>
        </w:rPr>
      </w:pPr>
    </w:p>
    <w:p w14:paraId="7B7DC761" w14:textId="77777777" w:rsidR="006E69ED" w:rsidRPr="00733B55" w:rsidRDefault="006E69ED" w:rsidP="007D622D">
      <w:pPr>
        <w:jc w:val="center"/>
        <w:rPr>
          <w:sz w:val="28"/>
          <w:szCs w:val="28"/>
        </w:rPr>
      </w:pPr>
    </w:p>
    <w:p w14:paraId="2356D963" w14:textId="77777777" w:rsidR="006E69ED" w:rsidRPr="00733B55" w:rsidRDefault="006E69ED" w:rsidP="007D622D">
      <w:pPr>
        <w:jc w:val="center"/>
        <w:rPr>
          <w:sz w:val="28"/>
          <w:szCs w:val="28"/>
        </w:rPr>
      </w:pPr>
    </w:p>
    <w:p w14:paraId="55DE7C43" w14:textId="77777777" w:rsidR="006E69ED" w:rsidRPr="00733B55" w:rsidRDefault="006E69ED" w:rsidP="007D622D">
      <w:pPr>
        <w:jc w:val="center"/>
        <w:rPr>
          <w:sz w:val="28"/>
          <w:szCs w:val="28"/>
        </w:rPr>
      </w:pPr>
    </w:p>
    <w:p w14:paraId="5351F340" w14:textId="77777777" w:rsidR="006E69ED" w:rsidRPr="00733B55" w:rsidRDefault="006E69ED" w:rsidP="007D622D">
      <w:pPr>
        <w:jc w:val="center"/>
        <w:rPr>
          <w:sz w:val="28"/>
          <w:szCs w:val="28"/>
        </w:rPr>
      </w:pPr>
    </w:p>
    <w:p w14:paraId="09EDC116" w14:textId="7593791C" w:rsidR="006E69ED" w:rsidRPr="00733B55" w:rsidRDefault="006E69ED" w:rsidP="006E69ED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Группа: </w:t>
      </w:r>
      <w:r>
        <w:rPr>
          <w:sz w:val="28"/>
          <w:szCs w:val="28"/>
          <w:lang w:val="en-US"/>
        </w:rPr>
        <w:t>P</w:t>
      </w:r>
      <w:r w:rsidRPr="00733B55">
        <w:rPr>
          <w:sz w:val="28"/>
          <w:szCs w:val="28"/>
        </w:rPr>
        <w:t>3</w:t>
      </w:r>
      <w:r w:rsidR="00E445E7" w:rsidRPr="008B3027">
        <w:rPr>
          <w:sz w:val="28"/>
          <w:szCs w:val="28"/>
        </w:rPr>
        <w:t>4</w:t>
      </w:r>
      <w:r w:rsidRPr="00733B55">
        <w:rPr>
          <w:sz w:val="28"/>
          <w:szCs w:val="28"/>
        </w:rPr>
        <w:t>16</w:t>
      </w:r>
    </w:p>
    <w:p w14:paraId="01150C83" w14:textId="77777777" w:rsidR="006E69ED" w:rsidRDefault="006E69ED" w:rsidP="006E69ED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Выполнил: </w:t>
      </w:r>
    </w:p>
    <w:p w14:paraId="1F8DB4D0" w14:textId="77777777" w:rsidR="006E69ED" w:rsidRDefault="006E69ED" w:rsidP="006E69ED">
      <w:pPr>
        <w:jc w:val="right"/>
        <w:rPr>
          <w:sz w:val="28"/>
          <w:szCs w:val="28"/>
        </w:rPr>
      </w:pPr>
      <w:r>
        <w:rPr>
          <w:sz w:val="28"/>
          <w:szCs w:val="28"/>
        </w:rPr>
        <w:t>Сиразетдинов А.Н.</w:t>
      </w:r>
    </w:p>
    <w:p w14:paraId="1A5E6463" w14:textId="77777777" w:rsidR="006E69ED" w:rsidRDefault="006E69ED" w:rsidP="006E69ED">
      <w:pPr>
        <w:jc w:val="right"/>
        <w:rPr>
          <w:sz w:val="28"/>
          <w:szCs w:val="28"/>
        </w:rPr>
      </w:pPr>
      <w:r>
        <w:rPr>
          <w:sz w:val="28"/>
          <w:szCs w:val="28"/>
        </w:rPr>
        <w:t>Проверил:</w:t>
      </w:r>
    </w:p>
    <w:p w14:paraId="09EADF39" w14:textId="7D4955DA" w:rsidR="006E69ED" w:rsidRDefault="00E445E7" w:rsidP="006E69ED">
      <w:pPr>
        <w:jc w:val="right"/>
        <w:rPr>
          <w:sz w:val="28"/>
          <w:szCs w:val="28"/>
        </w:rPr>
      </w:pPr>
      <w:r w:rsidRPr="00E445E7">
        <w:rPr>
          <w:sz w:val="28"/>
          <w:szCs w:val="28"/>
        </w:rPr>
        <w:t>Белозубов А.В</w:t>
      </w:r>
    </w:p>
    <w:p w14:paraId="1282433F" w14:textId="77777777" w:rsidR="006E69ED" w:rsidRDefault="006E69ED" w:rsidP="006E69ED">
      <w:pPr>
        <w:jc w:val="right"/>
        <w:rPr>
          <w:sz w:val="28"/>
          <w:szCs w:val="28"/>
        </w:rPr>
      </w:pPr>
    </w:p>
    <w:p w14:paraId="2A5A8631" w14:textId="77777777" w:rsidR="006E69ED" w:rsidRDefault="006E69ED" w:rsidP="006E69ED">
      <w:pPr>
        <w:jc w:val="right"/>
        <w:rPr>
          <w:sz w:val="28"/>
          <w:szCs w:val="28"/>
        </w:rPr>
      </w:pPr>
    </w:p>
    <w:p w14:paraId="6DDACDC4" w14:textId="77777777" w:rsidR="006E69ED" w:rsidRDefault="006E69ED" w:rsidP="006E69ED">
      <w:pPr>
        <w:jc w:val="right"/>
        <w:rPr>
          <w:sz w:val="28"/>
          <w:szCs w:val="28"/>
        </w:rPr>
      </w:pPr>
    </w:p>
    <w:p w14:paraId="7E14D717" w14:textId="77777777" w:rsidR="006E69ED" w:rsidRDefault="006E69ED" w:rsidP="006E69ED">
      <w:pPr>
        <w:jc w:val="right"/>
        <w:rPr>
          <w:sz w:val="28"/>
          <w:szCs w:val="28"/>
        </w:rPr>
      </w:pPr>
    </w:p>
    <w:p w14:paraId="008C91C2" w14:textId="77777777" w:rsidR="006E69ED" w:rsidRDefault="006E69ED" w:rsidP="006E69ED">
      <w:pPr>
        <w:jc w:val="center"/>
        <w:rPr>
          <w:sz w:val="28"/>
          <w:szCs w:val="28"/>
        </w:rPr>
      </w:pPr>
      <w:r>
        <w:rPr>
          <w:sz w:val="28"/>
          <w:szCs w:val="28"/>
        </w:rPr>
        <w:t>Г. Санкт-Петербург</w:t>
      </w:r>
    </w:p>
    <w:p w14:paraId="2BC07175" w14:textId="77777777" w:rsidR="006E69ED" w:rsidRDefault="006E69ED" w:rsidP="006E69ED">
      <w:pPr>
        <w:jc w:val="center"/>
        <w:rPr>
          <w:sz w:val="28"/>
          <w:szCs w:val="28"/>
        </w:rPr>
      </w:pPr>
      <w:r>
        <w:rPr>
          <w:sz w:val="28"/>
          <w:szCs w:val="28"/>
        </w:rPr>
        <w:t>2023</w:t>
      </w:r>
    </w:p>
    <w:sdt>
      <w:sdtPr>
        <w:rPr>
          <w:rFonts w:eastAsia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0912330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CD4EE7" w14:textId="77777777" w:rsidR="006E69ED" w:rsidRPr="006E69ED" w:rsidRDefault="006E69ED">
          <w:pPr>
            <w:pStyle w:val="a5"/>
            <w:rPr>
              <w:rFonts w:cs="Times New Roman"/>
            </w:rPr>
          </w:pPr>
          <w:r w:rsidRPr="006E69ED">
            <w:rPr>
              <w:rFonts w:cs="Times New Roman"/>
            </w:rPr>
            <w:t>Оглавление</w:t>
          </w:r>
        </w:p>
        <w:p w14:paraId="2F58B824" w14:textId="77777777" w:rsidR="00081104" w:rsidRDefault="006E69ED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446150" w:history="1">
            <w:r w:rsidR="00081104" w:rsidRPr="0019134E">
              <w:rPr>
                <w:rStyle w:val="a7"/>
                <w:noProof/>
              </w:rPr>
              <w:t>Текст задания</w:t>
            </w:r>
            <w:r w:rsidR="00081104">
              <w:rPr>
                <w:noProof/>
                <w:webHidden/>
              </w:rPr>
              <w:tab/>
            </w:r>
            <w:r w:rsidR="00081104">
              <w:rPr>
                <w:noProof/>
                <w:webHidden/>
              </w:rPr>
              <w:fldChar w:fldCharType="begin"/>
            </w:r>
            <w:r w:rsidR="00081104">
              <w:rPr>
                <w:noProof/>
                <w:webHidden/>
              </w:rPr>
              <w:instrText xml:space="preserve"> PAGEREF _Toc133446150 \h </w:instrText>
            </w:r>
            <w:r w:rsidR="00081104">
              <w:rPr>
                <w:noProof/>
                <w:webHidden/>
              </w:rPr>
            </w:r>
            <w:r w:rsidR="00081104">
              <w:rPr>
                <w:noProof/>
                <w:webHidden/>
              </w:rPr>
              <w:fldChar w:fldCharType="separate"/>
            </w:r>
            <w:r w:rsidR="0007716E">
              <w:rPr>
                <w:noProof/>
                <w:webHidden/>
              </w:rPr>
              <w:t>3</w:t>
            </w:r>
            <w:r w:rsidR="00081104">
              <w:rPr>
                <w:noProof/>
                <w:webHidden/>
              </w:rPr>
              <w:fldChar w:fldCharType="end"/>
            </w:r>
          </w:hyperlink>
        </w:p>
        <w:p w14:paraId="799D1275" w14:textId="77777777" w:rsidR="00081104" w:rsidRDefault="00081104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3446151" w:history="1">
            <w:r w:rsidRPr="0019134E">
              <w:rPr>
                <w:rStyle w:val="a7"/>
                <w:noProof/>
              </w:rPr>
              <w:t>Диаграмма классов разработанной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_Toc133446151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16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9FEBE" w14:textId="77777777" w:rsidR="00081104" w:rsidRDefault="00081104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33446152" w:history="1">
            <w:r w:rsidRPr="0019134E">
              <w:rPr>
                <w:rStyle w:val="a7"/>
                <w:noProof/>
              </w:rPr>
              <w:t>Клиент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_Toc133446152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16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E6DDA" w14:textId="77777777" w:rsidR="00081104" w:rsidRDefault="00081104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33446153" w:history="1">
            <w:r w:rsidRPr="0019134E">
              <w:rPr>
                <w:rStyle w:val="a7"/>
                <w:noProof/>
              </w:rPr>
              <w:t>Общее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_Toc133446153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16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93230" w14:textId="77777777" w:rsidR="00081104" w:rsidRDefault="00081104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33446154" w:history="1">
            <w:r w:rsidRPr="0019134E">
              <w:rPr>
                <w:rStyle w:val="a7"/>
                <w:noProof/>
              </w:rPr>
              <w:t>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_Toc133446154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16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74E27" w14:textId="77777777" w:rsidR="00081104" w:rsidRDefault="00081104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3446155" w:history="1">
            <w:r w:rsidRPr="0019134E">
              <w:rPr>
                <w:rStyle w:val="a7"/>
                <w:noProof/>
              </w:rPr>
              <w:t>Исходный код программы.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_Toc133446155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16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E0B87" w14:textId="77777777" w:rsidR="00081104" w:rsidRDefault="00081104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3446156" w:history="1">
            <w:r w:rsidRPr="0019134E">
              <w:rPr>
                <w:rStyle w:val="a7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_Toc133446156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716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D2052" w14:textId="77777777" w:rsidR="006E69ED" w:rsidRDefault="006E69ED">
          <w:r>
            <w:rPr>
              <w:b/>
              <w:bCs/>
            </w:rPr>
            <w:fldChar w:fldCharType="end"/>
          </w:r>
        </w:p>
      </w:sdtContent>
    </w:sdt>
    <w:p w14:paraId="100DC162" w14:textId="77777777" w:rsidR="006E69ED" w:rsidRDefault="006E69E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AC08D09" w14:textId="2A04963B" w:rsidR="00A818E0" w:rsidRPr="0002663F" w:rsidRDefault="00E445E7" w:rsidP="009D17BB">
      <w:pPr>
        <w:pStyle w:val="1"/>
      </w:pPr>
      <w:r>
        <w:lastRenderedPageBreak/>
        <w:t xml:space="preserve">Работа с </w:t>
      </w:r>
      <w:r>
        <w:rPr>
          <w:lang w:val="en-US"/>
        </w:rPr>
        <w:t>LXC</w:t>
      </w:r>
      <w:r w:rsidRPr="0002663F">
        <w:t>/</w:t>
      </w:r>
      <w:r>
        <w:rPr>
          <w:lang w:val="en-US"/>
        </w:rPr>
        <w:t>LXD</w:t>
      </w:r>
    </w:p>
    <w:p w14:paraId="72ADB816" w14:textId="309F034B" w:rsidR="00E445E7" w:rsidRPr="0002663F" w:rsidRDefault="0002663F" w:rsidP="0002663F">
      <w:r w:rsidRPr="0002663F">
        <w:t xml:space="preserve">Установим </w:t>
      </w:r>
      <w:r w:rsidRPr="0002663F">
        <w:rPr>
          <w:lang w:val="en-US"/>
        </w:rPr>
        <w:t>LXD</w:t>
      </w:r>
      <w:r w:rsidRPr="0002663F">
        <w:t xml:space="preserve"> с помощью команды </w:t>
      </w:r>
      <w:proofErr w:type="spellStart"/>
      <w:r w:rsidRPr="0002663F">
        <w:rPr>
          <w:lang w:val="en-US"/>
        </w:rPr>
        <w:t>sudo</w:t>
      </w:r>
      <w:proofErr w:type="spellEnd"/>
      <w:r w:rsidRPr="0002663F">
        <w:t xml:space="preserve"> </w:t>
      </w:r>
      <w:r w:rsidRPr="0002663F">
        <w:rPr>
          <w:lang w:val="en-US"/>
        </w:rPr>
        <w:t>snap</w:t>
      </w:r>
      <w:r w:rsidRPr="0002663F">
        <w:t xml:space="preserve"> </w:t>
      </w:r>
      <w:r w:rsidRPr="0002663F">
        <w:rPr>
          <w:lang w:val="en-US"/>
        </w:rPr>
        <w:t>install</w:t>
      </w:r>
      <w:r w:rsidRPr="0002663F">
        <w:t xml:space="preserve"> </w:t>
      </w:r>
      <w:proofErr w:type="spellStart"/>
      <w:r w:rsidRPr="0002663F">
        <w:rPr>
          <w:lang w:val="en-US"/>
        </w:rPr>
        <w:t>lxd</w:t>
      </w:r>
      <w:proofErr w:type="spellEnd"/>
      <w:r w:rsidRPr="0002663F">
        <w:t xml:space="preserve"> и проверим, что все работает:</w:t>
      </w:r>
    </w:p>
    <w:p w14:paraId="5564B280" w14:textId="4866CFCB" w:rsidR="0002663F" w:rsidRDefault="0002663F" w:rsidP="0002663F">
      <w:pPr>
        <w:rPr>
          <w:lang w:val="en-US"/>
        </w:rPr>
      </w:pPr>
      <w:r w:rsidRPr="0002663F">
        <w:rPr>
          <w:noProof/>
        </w:rPr>
        <w:drawing>
          <wp:inline distT="0" distB="0" distL="0" distR="0" wp14:anchorId="2B3E6AE0" wp14:editId="119CCBDE">
            <wp:extent cx="5940425" cy="2310130"/>
            <wp:effectExtent l="0" t="0" r="3175" b="1270"/>
            <wp:docPr id="1742155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557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0EFC" w14:textId="69CC369B" w:rsidR="0002663F" w:rsidRDefault="0002663F" w:rsidP="0002663F">
      <w:pPr>
        <w:rPr>
          <w:lang w:val="en-US"/>
        </w:rPr>
      </w:pPr>
      <w:r w:rsidRPr="0002663F">
        <w:rPr>
          <w:noProof/>
          <w:lang w:val="en-US"/>
        </w:rPr>
        <w:drawing>
          <wp:inline distT="0" distB="0" distL="0" distR="0" wp14:anchorId="5A57D97C" wp14:editId="1CEB0011">
            <wp:extent cx="5940425" cy="1443990"/>
            <wp:effectExtent l="0" t="0" r="3175" b="3810"/>
            <wp:docPr id="813604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044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AB71" w14:textId="669B57D2" w:rsidR="0002663F" w:rsidRPr="0002663F" w:rsidRDefault="0002663F" w:rsidP="0002663F">
      <w:r w:rsidRPr="0002663F">
        <w:t xml:space="preserve">Выполним инициализацию </w:t>
      </w:r>
      <w:r w:rsidRPr="0002663F">
        <w:rPr>
          <w:lang w:val="en-US"/>
        </w:rPr>
        <w:t>LXD</w:t>
      </w:r>
      <w:r w:rsidRPr="0002663F">
        <w:t xml:space="preserve"> командой </w:t>
      </w:r>
      <w:proofErr w:type="spellStart"/>
      <w:r w:rsidRPr="0002663F">
        <w:rPr>
          <w:lang w:val="en-US"/>
        </w:rPr>
        <w:t>lxd</w:t>
      </w:r>
      <w:proofErr w:type="spellEnd"/>
      <w:r w:rsidRPr="0002663F">
        <w:t xml:space="preserve"> </w:t>
      </w:r>
      <w:proofErr w:type="spellStart"/>
      <w:r w:rsidRPr="0002663F">
        <w:rPr>
          <w:lang w:val="en-US"/>
        </w:rPr>
        <w:t>init</w:t>
      </w:r>
      <w:proofErr w:type="spellEnd"/>
      <w:r w:rsidRPr="0002663F">
        <w:t xml:space="preserve"> со следующими</w:t>
      </w:r>
      <w:r w:rsidRPr="00AE010A">
        <w:t xml:space="preserve"> параметрами:</w:t>
      </w:r>
    </w:p>
    <w:p w14:paraId="3FF31200" w14:textId="3EE987CA" w:rsidR="0002663F" w:rsidRPr="0002663F" w:rsidRDefault="0002663F" w:rsidP="0002663F">
      <w:pPr>
        <w:pStyle w:val="ab"/>
        <w:numPr>
          <w:ilvl w:val="0"/>
          <w:numId w:val="6"/>
        </w:numPr>
        <w:rPr>
          <w:lang w:val="en-US"/>
        </w:rPr>
      </w:pPr>
      <w:proofErr w:type="spellStart"/>
      <w:r w:rsidRPr="0002663F">
        <w:rPr>
          <w:lang w:val="en-US"/>
        </w:rPr>
        <w:t>Кластеринг-нет</w:t>
      </w:r>
      <w:proofErr w:type="spellEnd"/>
    </w:p>
    <w:p w14:paraId="6B065EE4" w14:textId="666B495F" w:rsidR="0002663F" w:rsidRPr="0002663F" w:rsidRDefault="0002663F" w:rsidP="0002663F">
      <w:pPr>
        <w:pStyle w:val="ab"/>
        <w:numPr>
          <w:ilvl w:val="0"/>
          <w:numId w:val="6"/>
        </w:numPr>
        <w:rPr>
          <w:lang w:val="en-US"/>
        </w:rPr>
      </w:pPr>
      <w:proofErr w:type="spellStart"/>
      <w:r w:rsidRPr="0002663F">
        <w:rPr>
          <w:lang w:val="en-US"/>
        </w:rPr>
        <w:t>Название</w:t>
      </w:r>
      <w:proofErr w:type="spellEnd"/>
      <w:r w:rsidRPr="0002663F">
        <w:rPr>
          <w:lang w:val="en-US"/>
        </w:rPr>
        <w:t xml:space="preserve"> </w:t>
      </w:r>
      <w:proofErr w:type="spellStart"/>
      <w:r w:rsidRPr="0002663F">
        <w:rPr>
          <w:lang w:val="en-US"/>
        </w:rPr>
        <w:t>хранилица-My_ФИО_fs</w:t>
      </w:r>
      <w:proofErr w:type="spellEnd"/>
    </w:p>
    <w:p w14:paraId="6E73494F" w14:textId="1005F57B" w:rsidR="0002663F" w:rsidRPr="0002663F" w:rsidRDefault="0002663F" w:rsidP="0002663F">
      <w:pPr>
        <w:pStyle w:val="ab"/>
        <w:numPr>
          <w:ilvl w:val="0"/>
          <w:numId w:val="6"/>
        </w:numPr>
        <w:rPr>
          <w:lang w:val="en-US"/>
        </w:rPr>
      </w:pPr>
      <w:proofErr w:type="spellStart"/>
      <w:r w:rsidRPr="0002663F">
        <w:rPr>
          <w:lang w:val="en-US"/>
        </w:rPr>
        <w:t>Размер</w:t>
      </w:r>
      <w:proofErr w:type="spellEnd"/>
      <w:r w:rsidRPr="0002663F">
        <w:rPr>
          <w:lang w:val="en-US"/>
        </w:rPr>
        <w:t xml:space="preserve"> 5GB</w:t>
      </w:r>
    </w:p>
    <w:p w14:paraId="57D05EE6" w14:textId="5C7DB0BA" w:rsidR="0002663F" w:rsidRPr="0002663F" w:rsidRDefault="0002663F" w:rsidP="0002663F">
      <w:pPr>
        <w:pStyle w:val="ab"/>
        <w:numPr>
          <w:ilvl w:val="0"/>
          <w:numId w:val="6"/>
        </w:numPr>
        <w:rPr>
          <w:lang w:val="en-US"/>
        </w:rPr>
      </w:pPr>
      <w:r w:rsidRPr="0002663F">
        <w:rPr>
          <w:lang w:val="en-US"/>
        </w:rPr>
        <w:t>MAAS-</w:t>
      </w:r>
      <w:proofErr w:type="spellStart"/>
      <w:r w:rsidRPr="0002663F">
        <w:rPr>
          <w:lang w:val="en-US"/>
        </w:rPr>
        <w:t>Нет</w:t>
      </w:r>
      <w:proofErr w:type="spellEnd"/>
    </w:p>
    <w:p w14:paraId="6FD5797D" w14:textId="3E2DD09E" w:rsidR="0002663F" w:rsidRPr="0002663F" w:rsidRDefault="0002663F" w:rsidP="0002663F">
      <w:pPr>
        <w:pStyle w:val="ab"/>
        <w:numPr>
          <w:ilvl w:val="0"/>
          <w:numId w:val="6"/>
        </w:numPr>
        <w:rPr>
          <w:lang w:val="en-US"/>
        </w:rPr>
      </w:pPr>
      <w:proofErr w:type="spellStart"/>
      <w:r w:rsidRPr="0002663F">
        <w:rPr>
          <w:lang w:val="en-US"/>
        </w:rPr>
        <w:t>Настроить</w:t>
      </w:r>
      <w:proofErr w:type="spellEnd"/>
      <w:r w:rsidRPr="0002663F">
        <w:rPr>
          <w:lang w:val="en-US"/>
        </w:rPr>
        <w:t xml:space="preserve"> </w:t>
      </w:r>
      <w:proofErr w:type="spellStart"/>
      <w:r w:rsidRPr="0002663F">
        <w:rPr>
          <w:lang w:val="en-US"/>
        </w:rPr>
        <w:t>сеть</w:t>
      </w:r>
      <w:proofErr w:type="spellEnd"/>
      <w:r w:rsidRPr="0002663F">
        <w:rPr>
          <w:lang w:val="en-US"/>
        </w:rPr>
        <w:t xml:space="preserve"> –</w:t>
      </w:r>
      <w:proofErr w:type="spellStart"/>
      <w:r w:rsidRPr="0002663F">
        <w:rPr>
          <w:lang w:val="en-US"/>
        </w:rPr>
        <w:t>Сетевой</w:t>
      </w:r>
      <w:proofErr w:type="spellEnd"/>
      <w:r w:rsidRPr="0002663F">
        <w:rPr>
          <w:lang w:val="en-US"/>
        </w:rPr>
        <w:t xml:space="preserve"> </w:t>
      </w:r>
      <w:proofErr w:type="spellStart"/>
      <w:r w:rsidRPr="0002663F">
        <w:rPr>
          <w:lang w:val="en-US"/>
        </w:rPr>
        <w:t>мост</w:t>
      </w:r>
      <w:proofErr w:type="spellEnd"/>
    </w:p>
    <w:p w14:paraId="6B412526" w14:textId="38DBE619" w:rsidR="0002663F" w:rsidRDefault="0002663F" w:rsidP="0002663F">
      <w:pPr>
        <w:pStyle w:val="ab"/>
        <w:numPr>
          <w:ilvl w:val="0"/>
          <w:numId w:val="6"/>
        </w:numPr>
        <w:rPr>
          <w:lang w:val="en-US"/>
        </w:rPr>
      </w:pPr>
      <w:proofErr w:type="spellStart"/>
      <w:r w:rsidRPr="0002663F">
        <w:rPr>
          <w:lang w:val="en-US"/>
        </w:rPr>
        <w:t>Включить</w:t>
      </w:r>
      <w:proofErr w:type="spellEnd"/>
      <w:r w:rsidRPr="0002663F">
        <w:rPr>
          <w:lang w:val="en-US"/>
        </w:rPr>
        <w:t>-NAT</w:t>
      </w:r>
    </w:p>
    <w:p w14:paraId="3B13286A" w14:textId="77777777" w:rsidR="0002663F" w:rsidRDefault="0002663F" w:rsidP="00AE010A">
      <w:pPr>
        <w:rPr>
          <w:lang w:val="en-US"/>
        </w:rPr>
      </w:pPr>
    </w:p>
    <w:p w14:paraId="44F7238E" w14:textId="78D073CD" w:rsidR="00AE010A" w:rsidRDefault="00AE010A" w:rsidP="00AE010A">
      <w:pPr>
        <w:rPr>
          <w:lang w:val="en-US"/>
        </w:rPr>
      </w:pPr>
      <w:r w:rsidRPr="00AE010A">
        <w:rPr>
          <w:noProof/>
          <w:lang w:val="en-US"/>
        </w:rPr>
        <w:drawing>
          <wp:inline distT="0" distB="0" distL="0" distR="0" wp14:anchorId="6FF7697E" wp14:editId="513F3B9E">
            <wp:extent cx="5940425" cy="2512695"/>
            <wp:effectExtent l="0" t="0" r="3175" b="1905"/>
            <wp:docPr id="1455692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921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677D" w14:textId="65CD3A3C" w:rsidR="00AE010A" w:rsidRDefault="00AE010A" w:rsidP="00AE010A">
      <w:pPr>
        <w:rPr>
          <w:lang w:val="en-US"/>
        </w:rPr>
      </w:pPr>
      <w:proofErr w:type="spellStart"/>
      <w:r w:rsidRPr="00AE010A">
        <w:rPr>
          <w:lang w:val="en-US"/>
        </w:rPr>
        <w:lastRenderedPageBreak/>
        <w:t>Получим</w:t>
      </w:r>
      <w:proofErr w:type="spellEnd"/>
      <w:r w:rsidRPr="00AE010A">
        <w:rPr>
          <w:lang w:val="en-US"/>
        </w:rPr>
        <w:t xml:space="preserve"> </w:t>
      </w:r>
      <w:proofErr w:type="spellStart"/>
      <w:r w:rsidRPr="00AE010A">
        <w:rPr>
          <w:lang w:val="en-US"/>
        </w:rPr>
        <w:t>конфигурации</w:t>
      </w:r>
      <w:proofErr w:type="spellEnd"/>
      <w:r w:rsidRPr="00AE010A">
        <w:rPr>
          <w:lang w:val="en-US"/>
        </w:rPr>
        <w:t xml:space="preserve"> </w:t>
      </w:r>
      <w:proofErr w:type="spellStart"/>
      <w:r w:rsidRPr="00AE010A">
        <w:rPr>
          <w:lang w:val="en-US"/>
        </w:rPr>
        <w:t>компонентов</w:t>
      </w:r>
      <w:proofErr w:type="spellEnd"/>
      <w:r w:rsidRPr="00AE010A">
        <w:rPr>
          <w:lang w:val="en-US"/>
        </w:rPr>
        <w:t xml:space="preserve"> LXD:</w:t>
      </w:r>
    </w:p>
    <w:p w14:paraId="6030BDAD" w14:textId="57550778" w:rsidR="00BF74DA" w:rsidRDefault="00BF74DA" w:rsidP="00AE010A">
      <w:pPr>
        <w:rPr>
          <w:lang w:val="en-US"/>
        </w:rPr>
      </w:pPr>
      <w:r w:rsidRPr="00BF74DA">
        <w:rPr>
          <w:noProof/>
          <w:lang w:val="en-US"/>
        </w:rPr>
        <w:drawing>
          <wp:inline distT="0" distB="0" distL="0" distR="0" wp14:anchorId="740C6AFF" wp14:editId="01B3E9C8">
            <wp:extent cx="5940425" cy="2695575"/>
            <wp:effectExtent l="0" t="0" r="3175" b="0"/>
            <wp:docPr id="1275013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132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80D2" w14:textId="12C06DD3" w:rsidR="00BF74DA" w:rsidRPr="008B3027" w:rsidRDefault="00BF74DA" w:rsidP="00BF74DA">
      <w:r w:rsidRPr="00BF74DA">
        <w:t xml:space="preserve">Создадим 3 контейнера с названиями: </w:t>
      </w:r>
      <w:r w:rsidRPr="00BF74DA">
        <w:rPr>
          <w:lang w:val="en-US"/>
        </w:rPr>
        <w:t>Apache</w:t>
      </w:r>
      <w:r w:rsidRPr="00BF74DA">
        <w:t xml:space="preserve">, </w:t>
      </w:r>
      <w:r w:rsidRPr="00BF74DA">
        <w:rPr>
          <w:lang w:val="en-US"/>
        </w:rPr>
        <w:t>Chrome</w:t>
      </w:r>
      <w:r w:rsidRPr="00BF74DA">
        <w:t xml:space="preserve">, </w:t>
      </w:r>
      <w:r w:rsidRPr="00BF74DA">
        <w:rPr>
          <w:lang w:val="en-US"/>
        </w:rPr>
        <w:t>MC</w:t>
      </w:r>
    </w:p>
    <w:p w14:paraId="2A310ACF" w14:textId="450D16D6" w:rsidR="00BF74DA" w:rsidRDefault="00BF74DA" w:rsidP="00BF74DA">
      <w:pPr>
        <w:rPr>
          <w:lang w:val="en-US"/>
        </w:rPr>
      </w:pPr>
      <w:r w:rsidRPr="00BF74DA">
        <w:rPr>
          <w:noProof/>
          <w:lang w:val="en-US"/>
        </w:rPr>
        <w:drawing>
          <wp:inline distT="0" distB="0" distL="0" distR="0" wp14:anchorId="2231ECA8" wp14:editId="5DC1571C">
            <wp:extent cx="5940425" cy="1964690"/>
            <wp:effectExtent l="0" t="0" r="3175" b="3810"/>
            <wp:docPr id="2037288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888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037A" w14:textId="0A6226EB" w:rsidR="00BF74DA" w:rsidRPr="008B3027" w:rsidRDefault="00BF74DA" w:rsidP="00BF74DA">
      <w:r w:rsidRPr="00BF74DA">
        <w:t>Выведем список, содержащий только IP-адреса контейнеров</w:t>
      </w:r>
    </w:p>
    <w:p w14:paraId="6B007DFC" w14:textId="6E6174F3" w:rsidR="00BF74DA" w:rsidRDefault="00BF74DA" w:rsidP="00BF74DA">
      <w:pPr>
        <w:rPr>
          <w:lang w:val="en-US"/>
        </w:rPr>
      </w:pPr>
      <w:r w:rsidRPr="00BF74DA">
        <w:rPr>
          <w:noProof/>
          <w:lang w:val="en-US"/>
        </w:rPr>
        <w:drawing>
          <wp:inline distT="0" distB="0" distL="0" distR="0" wp14:anchorId="2BD08437" wp14:editId="796D0812">
            <wp:extent cx="5308600" cy="2311400"/>
            <wp:effectExtent l="0" t="0" r="0" b="0"/>
            <wp:docPr id="1505780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800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303A" w14:textId="725E24BF" w:rsidR="00BF74DA" w:rsidRPr="001459CD" w:rsidRDefault="00BF74DA" w:rsidP="00BF74DA">
      <w:r w:rsidRPr="001459CD">
        <w:t xml:space="preserve">Выведем список, содержащий только остановленные контейнеры и удалим контейнер </w:t>
      </w:r>
      <w:r w:rsidRPr="00BF74DA">
        <w:rPr>
          <w:lang w:val="en-US"/>
        </w:rPr>
        <w:t>MC</w:t>
      </w:r>
      <w:r w:rsidRPr="001459CD">
        <w:t>:</w:t>
      </w:r>
    </w:p>
    <w:p w14:paraId="4F3ED894" w14:textId="3A93BCF3" w:rsidR="00BF74DA" w:rsidRDefault="001459CD" w:rsidP="00BF74DA">
      <w:pPr>
        <w:rPr>
          <w:lang w:val="en-US"/>
        </w:rPr>
      </w:pPr>
      <w:r w:rsidRPr="001459CD">
        <w:rPr>
          <w:noProof/>
        </w:rPr>
        <w:lastRenderedPageBreak/>
        <w:drawing>
          <wp:inline distT="0" distB="0" distL="0" distR="0" wp14:anchorId="63B239D4" wp14:editId="19DFD24E">
            <wp:extent cx="5940425" cy="1183005"/>
            <wp:effectExtent l="0" t="0" r="3175" b="0"/>
            <wp:docPr id="600349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493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1CDA231A" w14:textId="0B06849C" w:rsidR="001459CD" w:rsidRPr="008B3027" w:rsidRDefault="001459CD" w:rsidP="00BF74DA">
      <w:r w:rsidRPr="001459CD">
        <w:t>Получим список, содержащий только тип контейнеров:</w:t>
      </w:r>
    </w:p>
    <w:p w14:paraId="2DA12653" w14:textId="46767376" w:rsidR="001459CD" w:rsidRDefault="001459CD" w:rsidP="00BF74DA">
      <w:pPr>
        <w:rPr>
          <w:lang w:val="en-US"/>
        </w:rPr>
      </w:pPr>
      <w:r w:rsidRPr="001459CD">
        <w:rPr>
          <w:noProof/>
          <w:lang w:val="en-US"/>
        </w:rPr>
        <w:drawing>
          <wp:inline distT="0" distB="0" distL="0" distR="0" wp14:anchorId="49385075" wp14:editId="10736323">
            <wp:extent cx="5575300" cy="2197100"/>
            <wp:effectExtent l="0" t="0" r="0" b="0"/>
            <wp:docPr id="527230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306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ABAF" w14:textId="367926BA" w:rsidR="004B306D" w:rsidRDefault="004B306D">
      <w:pPr>
        <w:rPr>
          <w:lang w:val="en-US"/>
        </w:rPr>
      </w:pPr>
      <w:r>
        <w:rPr>
          <w:lang w:val="en-US"/>
        </w:rPr>
        <w:br w:type="page"/>
      </w:r>
    </w:p>
    <w:p w14:paraId="60CF7DD1" w14:textId="1F2B613F" w:rsidR="004B306D" w:rsidRPr="003D2631" w:rsidRDefault="004B306D" w:rsidP="004B306D">
      <w:pPr>
        <w:pStyle w:val="1"/>
      </w:pPr>
      <w:r>
        <w:lastRenderedPageBreak/>
        <w:t xml:space="preserve">Конфигурация и выполнение команд </w:t>
      </w:r>
      <w:r>
        <w:rPr>
          <w:lang w:val="en-US"/>
        </w:rPr>
        <w:t>LXC</w:t>
      </w:r>
      <w:r w:rsidRPr="004B306D">
        <w:t>/</w:t>
      </w:r>
      <w:r>
        <w:rPr>
          <w:lang w:val="en-US"/>
        </w:rPr>
        <w:t>LXD</w:t>
      </w:r>
    </w:p>
    <w:p w14:paraId="0DED0618" w14:textId="77777777" w:rsidR="003D2631" w:rsidRPr="008B3027" w:rsidRDefault="003D2631" w:rsidP="003D2631">
      <w:r>
        <w:t xml:space="preserve">Создадим и запустим 3 контейнера: Big, </w:t>
      </w:r>
      <w:proofErr w:type="spellStart"/>
      <w:r>
        <w:t>Medium</w:t>
      </w:r>
      <w:proofErr w:type="spellEnd"/>
      <w:r>
        <w:t>, Small.</w:t>
      </w:r>
    </w:p>
    <w:p w14:paraId="12C67955" w14:textId="00CBF3EA" w:rsidR="003D2631" w:rsidRPr="003D2631" w:rsidRDefault="003D2631" w:rsidP="003D2631">
      <w:pPr>
        <w:rPr>
          <w:lang w:val="en-US"/>
        </w:rPr>
      </w:pPr>
      <w:r w:rsidRPr="003D2631">
        <w:rPr>
          <w:noProof/>
          <w:lang w:val="en-US"/>
        </w:rPr>
        <w:drawing>
          <wp:inline distT="0" distB="0" distL="0" distR="0" wp14:anchorId="2B5915C0" wp14:editId="267E8C26">
            <wp:extent cx="5940425" cy="1176655"/>
            <wp:effectExtent l="0" t="0" r="3175" b="4445"/>
            <wp:docPr id="159617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737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40D8" w14:textId="590F7180" w:rsidR="004B306D" w:rsidRDefault="003D2631" w:rsidP="003D2631">
      <w:pPr>
        <w:rPr>
          <w:lang w:val="en-US"/>
        </w:rPr>
      </w:pPr>
      <w:r>
        <w:t>Получим конфигурацию каждого контейнера:</w:t>
      </w:r>
    </w:p>
    <w:p w14:paraId="48A14020" w14:textId="60E8C46C" w:rsidR="003D2631" w:rsidRDefault="003D2631" w:rsidP="003D2631">
      <w:pPr>
        <w:rPr>
          <w:noProof/>
          <w:lang w:val="en-US"/>
        </w:rPr>
      </w:pPr>
      <w:r w:rsidRPr="003D2631">
        <w:rPr>
          <w:noProof/>
          <w:lang w:val="en-US"/>
        </w:rPr>
        <w:drawing>
          <wp:inline distT="0" distB="0" distL="0" distR="0" wp14:anchorId="7B363346" wp14:editId="7A9DF436">
            <wp:extent cx="2731351" cy="3055434"/>
            <wp:effectExtent l="0" t="0" r="0" b="5715"/>
            <wp:docPr id="682662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626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6504" cy="310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63F" w:rsidRPr="00F4463F">
        <w:rPr>
          <w:noProof/>
        </w:rPr>
        <w:t xml:space="preserve"> </w:t>
      </w:r>
      <w:r w:rsidR="00F4463F" w:rsidRPr="00F4463F">
        <w:rPr>
          <w:noProof/>
          <w:lang w:val="en-US"/>
        </w:rPr>
        <w:drawing>
          <wp:inline distT="0" distB="0" distL="0" distR="0" wp14:anchorId="77C1F0EA" wp14:editId="0D775AEF">
            <wp:extent cx="2709051" cy="3925229"/>
            <wp:effectExtent l="0" t="0" r="0" b="0"/>
            <wp:docPr id="722053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534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8039" cy="395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412D" w14:textId="0D7C0FF2" w:rsidR="00F4463F" w:rsidRDefault="00F4463F" w:rsidP="003D2631">
      <w:pPr>
        <w:rPr>
          <w:lang w:val="en-US"/>
        </w:rPr>
      </w:pPr>
      <w:r w:rsidRPr="00F4463F">
        <w:rPr>
          <w:noProof/>
          <w:lang w:val="en-US"/>
        </w:rPr>
        <w:lastRenderedPageBreak/>
        <w:drawing>
          <wp:inline distT="0" distB="0" distL="0" distR="0" wp14:anchorId="6B7C6CA3" wp14:editId="397AC73C">
            <wp:extent cx="2679610" cy="3553522"/>
            <wp:effectExtent l="0" t="0" r="635" b="2540"/>
            <wp:docPr id="687487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870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98822" cy="35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54B3" w14:textId="1B213735" w:rsidR="00F4463F" w:rsidRDefault="00F4463F" w:rsidP="00F4463F">
      <w:r w:rsidRPr="0097646F">
        <w:t xml:space="preserve">Остановим контейнер </w:t>
      </w:r>
      <w:r w:rsidRPr="00F4463F">
        <w:rPr>
          <w:lang w:val="en-US"/>
        </w:rPr>
        <w:t>Big</w:t>
      </w:r>
      <w:r w:rsidRPr="0097646F">
        <w:t xml:space="preserve">. Изменим ограничение на использование </w:t>
      </w:r>
      <w:r w:rsidRPr="00F4463F">
        <w:rPr>
          <w:lang w:val="en-US"/>
        </w:rPr>
        <w:t>CPU</w:t>
      </w:r>
      <w:r w:rsidRPr="0097646F">
        <w:t xml:space="preserve"> для контейнера </w:t>
      </w:r>
      <w:r w:rsidRPr="00F4463F">
        <w:rPr>
          <w:lang w:val="en-US"/>
        </w:rPr>
        <w:t>Big</w:t>
      </w:r>
      <w:r w:rsidRPr="0097646F">
        <w:t xml:space="preserve"> на 2. Изменим ограничение на использование </w:t>
      </w:r>
      <w:r w:rsidRPr="00F4463F">
        <w:rPr>
          <w:lang w:val="en-US"/>
        </w:rPr>
        <w:t>RAM</w:t>
      </w:r>
      <w:r w:rsidRPr="0097646F">
        <w:t xml:space="preserve"> для контейнера </w:t>
      </w:r>
      <w:r w:rsidRPr="00F4463F">
        <w:rPr>
          <w:lang w:val="en-US"/>
        </w:rPr>
        <w:t>Big</w:t>
      </w:r>
      <w:r w:rsidRPr="0097646F">
        <w:t xml:space="preserve"> на 300 </w:t>
      </w:r>
      <w:r w:rsidRPr="00F4463F">
        <w:rPr>
          <w:lang w:val="en-US"/>
        </w:rPr>
        <w:t>MiB</w:t>
      </w:r>
      <w:r w:rsidRPr="0097646F">
        <w:t xml:space="preserve">. </w:t>
      </w:r>
      <w:r w:rsidRPr="008B3027">
        <w:t xml:space="preserve">Запустим контейнер </w:t>
      </w:r>
      <w:r w:rsidRPr="00F4463F">
        <w:rPr>
          <w:lang w:val="en-US"/>
        </w:rPr>
        <w:t>Big</w:t>
      </w:r>
      <w:r w:rsidRPr="008B3027">
        <w:t xml:space="preserve">. Отправим утилиту </w:t>
      </w:r>
      <w:r w:rsidRPr="00F4463F">
        <w:rPr>
          <w:lang w:val="en-US"/>
        </w:rPr>
        <w:t>free</w:t>
      </w:r>
      <w:r w:rsidRPr="008B3027">
        <w:t xml:space="preserve"> в контейнер </w:t>
      </w:r>
      <w:r w:rsidRPr="00F4463F">
        <w:rPr>
          <w:lang w:val="en-US"/>
        </w:rPr>
        <w:t>Big</w:t>
      </w:r>
      <w:r w:rsidRPr="008B3027">
        <w:t>.</w:t>
      </w:r>
    </w:p>
    <w:p w14:paraId="5DF30C91" w14:textId="7DF1D650" w:rsidR="00F4463F" w:rsidRDefault="0097646F" w:rsidP="00F4463F">
      <w:r w:rsidRPr="0097646F">
        <w:rPr>
          <w:noProof/>
        </w:rPr>
        <w:drawing>
          <wp:inline distT="0" distB="0" distL="0" distR="0" wp14:anchorId="41B7B772" wp14:editId="41D2EEBB">
            <wp:extent cx="5940425" cy="1610995"/>
            <wp:effectExtent l="0" t="0" r="3175" b="1905"/>
            <wp:docPr id="1728993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936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3724" w14:textId="257304AF" w:rsidR="001C5F2F" w:rsidRDefault="001C5F2F" w:rsidP="00F4463F">
      <w:r w:rsidRPr="001C5F2F">
        <w:t xml:space="preserve">Откроем терминал и запустим на нем утилиту </w:t>
      </w:r>
      <w:r w:rsidR="005B32C5">
        <w:rPr>
          <w:lang w:val="en-US"/>
        </w:rPr>
        <w:t>h</w:t>
      </w:r>
      <w:proofErr w:type="spellStart"/>
      <w:r w:rsidRPr="001C5F2F">
        <w:t>top</w:t>
      </w:r>
      <w:proofErr w:type="spellEnd"/>
      <w:r w:rsidRPr="001C5F2F">
        <w:t xml:space="preserve"> в контейнере </w:t>
      </w:r>
      <w:proofErr w:type="spellStart"/>
      <w:r w:rsidRPr="001C5F2F">
        <w:t>Medium</w:t>
      </w:r>
      <w:proofErr w:type="spellEnd"/>
      <w:r w:rsidRPr="001C5F2F">
        <w:t>.</w:t>
      </w:r>
    </w:p>
    <w:p w14:paraId="0756BF74" w14:textId="35EE4636" w:rsidR="001C5F2F" w:rsidRDefault="001C5F2F" w:rsidP="001C5F2F">
      <w:pPr>
        <w:jc w:val="center"/>
      </w:pPr>
      <w:r w:rsidRPr="001C5F2F">
        <w:rPr>
          <w:noProof/>
        </w:rPr>
        <w:drawing>
          <wp:inline distT="0" distB="0" distL="0" distR="0" wp14:anchorId="1108629B" wp14:editId="681AB40F">
            <wp:extent cx="5047786" cy="1053803"/>
            <wp:effectExtent l="0" t="0" r="0" b="635"/>
            <wp:docPr id="50440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044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2856" cy="106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DDD2" w14:textId="77777777" w:rsidR="001C5F2F" w:rsidRDefault="001C5F2F" w:rsidP="00F4463F"/>
    <w:p w14:paraId="5FAC44DE" w14:textId="4603682C" w:rsidR="001C5F2F" w:rsidRPr="001C5F2F" w:rsidRDefault="001C5F2F" w:rsidP="001C5F2F">
      <w:r w:rsidRPr="001C5F2F">
        <w:t xml:space="preserve">Откроем еще один терминал, и изменим в нем значение </w:t>
      </w:r>
      <w:proofErr w:type="gramStart"/>
      <w:r w:rsidRPr="001C5F2F">
        <w:t>ограничения</w:t>
      </w:r>
      <w:r>
        <w:t xml:space="preserve">  </w:t>
      </w:r>
      <w:r w:rsidRPr="001C5F2F">
        <w:t>использования</w:t>
      </w:r>
      <w:proofErr w:type="gramEnd"/>
      <w:r w:rsidRPr="001C5F2F">
        <w:t xml:space="preserve"> </w:t>
      </w:r>
      <w:r w:rsidRPr="001C5F2F">
        <w:rPr>
          <w:lang w:val="en-US"/>
        </w:rPr>
        <w:t>RAM</w:t>
      </w:r>
      <w:r w:rsidRPr="001C5F2F">
        <w:t xml:space="preserve"> для контейнера на 200 </w:t>
      </w:r>
      <w:r w:rsidRPr="001C5F2F">
        <w:rPr>
          <w:lang w:val="en-US"/>
        </w:rPr>
        <w:t>MiB</w:t>
      </w:r>
      <w:r w:rsidRPr="001C5F2F">
        <w:t xml:space="preserve"> с помощью команды</w:t>
      </w:r>
    </w:p>
    <w:p w14:paraId="71C0D6CB" w14:textId="6EDAE285" w:rsidR="001C5F2F" w:rsidRPr="008B3027" w:rsidRDefault="001C5F2F" w:rsidP="001C5F2F">
      <w:pPr>
        <w:jc w:val="center"/>
        <w:rPr>
          <w:lang w:val="en-US"/>
        </w:rPr>
      </w:pPr>
      <w:proofErr w:type="spellStart"/>
      <w:r w:rsidRPr="001C5F2F">
        <w:rPr>
          <w:lang w:val="en-US"/>
        </w:rPr>
        <w:t>lxc</w:t>
      </w:r>
      <w:proofErr w:type="spellEnd"/>
      <w:r w:rsidRPr="001C5F2F">
        <w:rPr>
          <w:lang w:val="en-US"/>
        </w:rPr>
        <w:t xml:space="preserve"> config set </w:t>
      </w:r>
      <w:proofErr w:type="gramStart"/>
      <w:r w:rsidRPr="001C5F2F">
        <w:rPr>
          <w:lang w:val="en-US"/>
        </w:rPr>
        <w:t>Medium</w:t>
      </w:r>
      <w:proofErr w:type="gramEnd"/>
      <w:r w:rsidRPr="001C5F2F">
        <w:rPr>
          <w:lang w:val="en-US"/>
        </w:rPr>
        <w:t xml:space="preserve"> </w:t>
      </w:r>
      <w:proofErr w:type="spellStart"/>
      <w:proofErr w:type="gramStart"/>
      <w:r w:rsidRPr="001C5F2F">
        <w:rPr>
          <w:lang w:val="en-US"/>
        </w:rPr>
        <w:t>limits.memory</w:t>
      </w:r>
      <w:proofErr w:type="spellEnd"/>
      <w:proofErr w:type="gramEnd"/>
      <w:r w:rsidRPr="001C5F2F">
        <w:rPr>
          <w:lang w:val="en-US"/>
        </w:rPr>
        <w:t xml:space="preserve"> 200MiB</w:t>
      </w:r>
    </w:p>
    <w:p w14:paraId="7191DE99" w14:textId="510FED19" w:rsidR="001C5F2F" w:rsidRPr="001C5F2F" w:rsidRDefault="001C5F2F" w:rsidP="001C5F2F">
      <w:r w:rsidRPr="001C5F2F">
        <w:rPr>
          <w:noProof/>
        </w:rPr>
        <w:lastRenderedPageBreak/>
        <w:drawing>
          <wp:inline distT="0" distB="0" distL="0" distR="0" wp14:anchorId="6E7959D8" wp14:editId="687E4252">
            <wp:extent cx="5940425" cy="1114425"/>
            <wp:effectExtent l="0" t="0" r="3175" b="3175"/>
            <wp:docPr id="1327721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213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Посмотрим на новый вывод команды </w:t>
      </w:r>
      <w:proofErr w:type="spellStart"/>
      <w:r>
        <w:rPr>
          <w:lang w:val="en-US"/>
        </w:rPr>
        <w:t>htop</w:t>
      </w:r>
      <w:proofErr w:type="spellEnd"/>
    </w:p>
    <w:p w14:paraId="645FDF28" w14:textId="02D73985" w:rsidR="001C5F2F" w:rsidRDefault="001C5F2F" w:rsidP="00F4463F">
      <w:pPr>
        <w:rPr>
          <w:lang w:val="en-US"/>
        </w:rPr>
      </w:pPr>
      <w:r w:rsidRPr="001C5F2F">
        <w:rPr>
          <w:noProof/>
        </w:rPr>
        <w:drawing>
          <wp:inline distT="0" distB="0" distL="0" distR="0" wp14:anchorId="15C66123" wp14:editId="3255A247">
            <wp:extent cx="5940425" cy="1106805"/>
            <wp:effectExtent l="0" t="0" r="3175" b="0"/>
            <wp:docPr id="257180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806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7980" w14:textId="06FF5AEA" w:rsidR="005B32C5" w:rsidRPr="00AB2BFF" w:rsidRDefault="005B32C5" w:rsidP="005B32C5">
      <w:r w:rsidRPr="00AB2BFF">
        <w:t xml:space="preserve">Проделаем то же самое для контейнера </w:t>
      </w:r>
      <w:r w:rsidRPr="005B32C5">
        <w:rPr>
          <w:lang w:val="en-US"/>
        </w:rPr>
        <w:t>Small</w:t>
      </w:r>
      <w:r w:rsidRPr="00AB2BFF">
        <w:t xml:space="preserve">, сначала изменив значение ограничения </w:t>
      </w:r>
      <w:r w:rsidRPr="005B32C5">
        <w:rPr>
          <w:lang w:val="en-US"/>
        </w:rPr>
        <w:t>RAM</w:t>
      </w:r>
      <w:r w:rsidRPr="00AB2BFF">
        <w:t xml:space="preserve"> на 150 </w:t>
      </w:r>
      <w:r w:rsidRPr="005B32C5">
        <w:rPr>
          <w:lang w:val="en-US"/>
        </w:rPr>
        <w:t>Mib</w:t>
      </w:r>
      <w:r w:rsidRPr="00AB2BFF">
        <w:t xml:space="preserve">, после чего установим 800 </w:t>
      </w:r>
      <w:r w:rsidRPr="005B32C5">
        <w:rPr>
          <w:lang w:val="en-US"/>
        </w:rPr>
        <w:t>Mib</w:t>
      </w:r>
      <w:r w:rsidRPr="00AB2BFF">
        <w:t>:</w:t>
      </w:r>
    </w:p>
    <w:p w14:paraId="3480C39D" w14:textId="6C879C9E" w:rsidR="00AB2BFF" w:rsidRDefault="00AB2BFF" w:rsidP="005B32C5">
      <w:pPr>
        <w:rPr>
          <w:lang w:val="en-US"/>
        </w:rPr>
      </w:pPr>
      <w:r w:rsidRPr="00AB2BFF">
        <w:rPr>
          <w:noProof/>
        </w:rPr>
        <w:drawing>
          <wp:inline distT="0" distB="0" distL="0" distR="0" wp14:anchorId="29905076" wp14:editId="605CF55B">
            <wp:extent cx="5940425" cy="1158875"/>
            <wp:effectExtent l="0" t="0" r="3175" b="0"/>
            <wp:docPr id="428460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609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48F3" w14:textId="382CCBDA" w:rsidR="00AB2BFF" w:rsidRDefault="00AB2BFF" w:rsidP="005B32C5">
      <w:pPr>
        <w:rPr>
          <w:lang w:val="en-US"/>
        </w:rPr>
      </w:pPr>
      <w:r w:rsidRPr="00AB2BFF">
        <w:rPr>
          <w:noProof/>
          <w:lang w:val="en-US"/>
        </w:rPr>
        <w:drawing>
          <wp:inline distT="0" distB="0" distL="0" distR="0" wp14:anchorId="29952D68" wp14:editId="18FD9F98">
            <wp:extent cx="5940425" cy="850265"/>
            <wp:effectExtent l="0" t="0" r="3175" b="635"/>
            <wp:docPr id="1472247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471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8A5E" w14:textId="33CA7039" w:rsidR="00AB2BFF" w:rsidRDefault="00AB2BFF" w:rsidP="005B32C5">
      <w:pPr>
        <w:rPr>
          <w:lang w:val="en-US"/>
        </w:rPr>
      </w:pPr>
      <w:r w:rsidRPr="00AB2BFF">
        <w:rPr>
          <w:noProof/>
          <w:lang w:val="en-US"/>
        </w:rPr>
        <w:drawing>
          <wp:inline distT="0" distB="0" distL="0" distR="0" wp14:anchorId="783FFB24" wp14:editId="66CF8188">
            <wp:extent cx="5940425" cy="1275080"/>
            <wp:effectExtent l="0" t="0" r="3175" b="0"/>
            <wp:docPr id="1646581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812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6604" w14:textId="1DB52DCC" w:rsidR="00FC3E36" w:rsidRPr="005766D9" w:rsidRDefault="00FC3E36" w:rsidP="00FC3E36">
      <w:r w:rsidRPr="005766D9">
        <w:t xml:space="preserve">Изменим описание для контейнера </w:t>
      </w:r>
      <w:r w:rsidRPr="00FC3E36">
        <w:rPr>
          <w:lang w:val="en-US"/>
        </w:rPr>
        <w:t>Small</w:t>
      </w:r>
      <w:r w:rsidRPr="005766D9">
        <w:t>, после чего выполним команду, предоставляющую описания контейнеров:</w:t>
      </w:r>
    </w:p>
    <w:p w14:paraId="48FC5FA8" w14:textId="5A0FFF8B" w:rsidR="005766D9" w:rsidRDefault="005766D9" w:rsidP="00FC3E36">
      <w:pPr>
        <w:rPr>
          <w:lang w:val="en-US"/>
        </w:rPr>
      </w:pPr>
      <w:r w:rsidRPr="005766D9">
        <w:rPr>
          <w:noProof/>
          <w:lang w:val="en-US"/>
        </w:rPr>
        <w:lastRenderedPageBreak/>
        <w:drawing>
          <wp:inline distT="0" distB="0" distL="0" distR="0" wp14:anchorId="32CB6F62" wp14:editId="39F716FA">
            <wp:extent cx="5940425" cy="5881370"/>
            <wp:effectExtent l="0" t="0" r="3175" b="0"/>
            <wp:docPr id="1487399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994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D914" w14:textId="77777777" w:rsidR="0022567B" w:rsidRDefault="0022567B" w:rsidP="00FC3E36">
      <w:pPr>
        <w:rPr>
          <w:lang w:val="en-US"/>
        </w:rPr>
      </w:pPr>
    </w:p>
    <w:p w14:paraId="167DD214" w14:textId="36E8E576" w:rsidR="0022567B" w:rsidRDefault="0022567B" w:rsidP="00FC3E36">
      <w:pPr>
        <w:rPr>
          <w:lang w:val="en-US"/>
        </w:rPr>
      </w:pPr>
      <w:r w:rsidRPr="0022567B">
        <w:rPr>
          <w:noProof/>
          <w:lang w:val="en-US"/>
        </w:rPr>
        <w:drawing>
          <wp:inline distT="0" distB="0" distL="0" distR="0" wp14:anchorId="1FB7A122" wp14:editId="1352D44C">
            <wp:extent cx="3193646" cy="2312020"/>
            <wp:effectExtent l="0" t="0" r="0" b="0"/>
            <wp:docPr id="1685085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857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0736" cy="232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C866" w14:textId="1585B59E" w:rsidR="0022567B" w:rsidRDefault="0022567B">
      <w:pPr>
        <w:rPr>
          <w:lang w:val="en-US"/>
        </w:rPr>
      </w:pPr>
      <w:r>
        <w:rPr>
          <w:lang w:val="en-US"/>
        </w:rPr>
        <w:br w:type="page"/>
      </w:r>
    </w:p>
    <w:p w14:paraId="45952997" w14:textId="603DAAB2" w:rsidR="0022567B" w:rsidRPr="0022567B" w:rsidRDefault="0022567B" w:rsidP="0022567B">
      <w:pPr>
        <w:pStyle w:val="1"/>
      </w:pPr>
      <w:r>
        <w:lastRenderedPageBreak/>
        <w:t xml:space="preserve">Практическое применение </w:t>
      </w:r>
      <w:r>
        <w:rPr>
          <w:lang w:val="en-US"/>
        </w:rPr>
        <w:t>LXD</w:t>
      </w:r>
    </w:p>
    <w:p w14:paraId="454637C6" w14:textId="757DFA35" w:rsidR="0022567B" w:rsidRPr="0022567B" w:rsidRDefault="0022567B" w:rsidP="0022567B">
      <w:r w:rsidRPr="0022567B">
        <w:t xml:space="preserve">Создадим и запустим 3 контейнера: </w:t>
      </w:r>
      <w:r w:rsidRPr="0022567B">
        <w:rPr>
          <w:lang w:val="en-US"/>
        </w:rPr>
        <w:t>Apache</w:t>
      </w:r>
      <w:r w:rsidRPr="0022567B">
        <w:t xml:space="preserve">, </w:t>
      </w:r>
      <w:proofErr w:type="spellStart"/>
      <w:r w:rsidRPr="0022567B">
        <w:rPr>
          <w:lang w:val="en-US"/>
        </w:rPr>
        <w:t>NextCloud</w:t>
      </w:r>
      <w:proofErr w:type="spellEnd"/>
      <w:r w:rsidRPr="0022567B">
        <w:t xml:space="preserve">, </w:t>
      </w:r>
      <w:r w:rsidRPr="0022567B">
        <w:rPr>
          <w:lang w:val="en-US"/>
        </w:rPr>
        <w:t>MC</w:t>
      </w:r>
      <w:r w:rsidRPr="0022567B">
        <w:t xml:space="preserve">. Установим для всех контейнеров ограничение </w:t>
      </w:r>
      <w:r w:rsidRPr="0022567B">
        <w:rPr>
          <w:lang w:val="en-US"/>
        </w:rPr>
        <w:t>RAM</w:t>
      </w:r>
      <w:r w:rsidRPr="0022567B">
        <w:t xml:space="preserve"> = 500 </w:t>
      </w:r>
      <w:r w:rsidRPr="0022567B">
        <w:rPr>
          <w:lang w:val="en-US"/>
        </w:rPr>
        <w:t>MiB</w:t>
      </w:r>
      <w:r w:rsidRPr="0022567B">
        <w:t>.</w:t>
      </w:r>
    </w:p>
    <w:p w14:paraId="0A2411AC" w14:textId="77777777" w:rsidR="0022567B" w:rsidRDefault="0022567B" w:rsidP="0022567B">
      <w:r>
        <w:t>Установим веб-сервер Apache2 на контейнере Apache с помощью команд:</w:t>
      </w:r>
    </w:p>
    <w:p w14:paraId="24C6AE74" w14:textId="77777777" w:rsidR="0022567B" w:rsidRPr="0022567B" w:rsidRDefault="0022567B" w:rsidP="0022567B">
      <w:pPr>
        <w:jc w:val="center"/>
        <w:rPr>
          <w:lang w:val="en-US"/>
        </w:rPr>
      </w:pPr>
      <w:proofErr w:type="spellStart"/>
      <w:r w:rsidRPr="0022567B">
        <w:rPr>
          <w:lang w:val="en-US"/>
        </w:rPr>
        <w:t>lxc</w:t>
      </w:r>
      <w:proofErr w:type="spellEnd"/>
      <w:r w:rsidRPr="0022567B">
        <w:rPr>
          <w:lang w:val="en-US"/>
        </w:rPr>
        <w:t xml:space="preserve"> exec Apache -- bash</w:t>
      </w:r>
    </w:p>
    <w:p w14:paraId="751F701B" w14:textId="77777777" w:rsidR="0022567B" w:rsidRPr="0022567B" w:rsidRDefault="0022567B" w:rsidP="0022567B">
      <w:pPr>
        <w:jc w:val="center"/>
        <w:rPr>
          <w:lang w:val="en-US"/>
        </w:rPr>
      </w:pPr>
      <w:r w:rsidRPr="0022567B">
        <w:rPr>
          <w:lang w:val="en-US"/>
        </w:rPr>
        <w:t>apt update</w:t>
      </w:r>
    </w:p>
    <w:p w14:paraId="521C9F16" w14:textId="77777777" w:rsidR="0022567B" w:rsidRPr="0022567B" w:rsidRDefault="0022567B" w:rsidP="0022567B">
      <w:pPr>
        <w:jc w:val="center"/>
        <w:rPr>
          <w:lang w:val="en-US"/>
        </w:rPr>
      </w:pPr>
      <w:r w:rsidRPr="0022567B">
        <w:rPr>
          <w:lang w:val="en-US"/>
        </w:rPr>
        <w:t>apt install apache2 -y</w:t>
      </w:r>
    </w:p>
    <w:p w14:paraId="2F1002C2" w14:textId="77777777" w:rsidR="0022567B" w:rsidRPr="0022567B" w:rsidRDefault="0022567B" w:rsidP="0022567B">
      <w:pPr>
        <w:jc w:val="center"/>
        <w:rPr>
          <w:lang w:val="en-US"/>
        </w:rPr>
      </w:pPr>
      <w:proofErr w:type="spellStart"/>
      <w:r w:rsidRPr="0022567B">
        <w:rPr>
          <w:lang w:val="en-US"/>
        </w:rPr>
        <w:t>systemctl</w:t>
      </w:r>
      <w:proofErr w:type="spellEnd"/>
      <w:r w:rsidRPr="0022567B">
        <w:rPr>
          <w:lang w:val="en-US"/>
        </w:rPr>
        <w:t xml:space="preserve"> start apache2</w:t>
      </w:r>
    </w:p>
    <w:p w14:paraId="1446984F" w14:textId="77777777" w:rsidR="0022567B" w:rsidRDefault="0022567B" w:rsidP="0022567B">
      <w:pPr>
        <w:jc w:val="center"/>
      </w:pPr>
      <w:proofErr w:type="spellStart"/>
      <w:r>
        <w:t>systemctl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apache2</w:t>
      </w:r>
    </w:p>
    <w:p w14:paraId="53E73DAA" w14:textId="734DBB47" w:rsidR="0022567B" w:rsidRDefault="0022567B" w:rsidP="0022567B">
      <w:pPr>
        <w:jc w:val="center"/>
        <w:rPr>
          <w:lang w:val="en-US"/>
        </w:rPr>
      </w:pPr>
      <w:proofErr w:type="spellStart"/>
      <w:r>
        <w:t>exit</w:t>
      </w:r>
      <w:proofErr w:type="spellEnd"/>
    </w:p>
    <w:p w14:paraId="1D59AC42" w14:textId="0E6F9C76" w:rsidR="0022567B" w:rsidRDefault="005F0056" w:rsidP="005F0056">
      <w:pPr>
        <w:rPr>
          <w:lang w:val="en-US"/>
        </w:rPr>
      </w:pPr>
      <w:r w:rsidRPr="005F0056">
        <w:rPr>
          <w:noProof/>
          <w:lang w:val="en-US"/>
        </w:rPr>
        <w:drawing>
          <wp:inline distT="0" distB="0" distL="0" distR="0" wp14:anchorId="6AD200C7" wp14:editId="6F2ADE9C">
            <wp:extent cx="5940425" cy="2256155"/>
            <wp:effectExtent l="0" t="0" r="3175" b="4445"/>
            <wp:docPr id="377814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146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8286" w14:textId="16DDAED8" w:rsidR="005F0056" w:rsidRPr="008B3027" w:rsidRDefault="005F0056" w:rsidP="005F0056">
      <w:r w:rsidRPr="005F0056">
        <w:t>Создадим страницу со своим ФИО:</w:t>
      </w:r>
    </w:p>
    <w:p w14:paraId="65EA1A68" w14:textId="3E8CB8D7" w:rsidR="005F0056" w:rsidRDefault="005F0056" w:rsidP="005F0056">
      <w:pPr>
        <w:rPr>
          <w:lang w:val="en-US"/>
        </w:rPr>
      </w:pPr>
      <w:r w:rsidRPr="005F0056">
        <w:rPr>
          <w:noProof/>
          <w:lang w:val="en-US"/>
        </w:rPr>
        <w:drawing>
          <wp:inline distT="0" distB="0" distL="0" distR="0" wp14:anchorId="379BF389" wp14:editId="74DAAA07">
            <wp:extent cx="5461000" cy="2959100"/>
            <wp:effectExtent l="0" t="0" r="0" b="0"/>
            <wp:docPr id="889760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605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13A9" w14:textId="77777777" w:rsidR="00EF26A5" w:rsidRDefault="00EF26A5" w:rsidP="005F0056">
      <w:pPr>
        <w:rPr>
          <w:lang w:val="en-US"/>
        </w:rPr>
      </w:pPr>
    </w:p>
    <w:p w14:paraId="5647F891" w14:textId="77777777" w:rsidR="00EF26A5" w:rsidRDefault="00EF26A5" w:rsidP="005F0056">
      <w:pPr>
        <w:rPr>
          <w:lang w:val="en-US"/>
        </w:rPr>
      </w:pPr>
    </w:p>
    <w:p w14:paraId="04F6AAF4" w14:textId="4C1D8604" w:rsidR="00EF26A5" w:rsidRDefault="00EF26A5" w:rsidP="005F0056">
      <w:pPr>
        <w:rPr>
          <w:lang w:val="en-US"/>
        </w:rPr>
      </w:pPr>
      <w:r w:rsidRPr="00EF26A5">
        <w:rPr>
          <w:noProof/>
          <w:lang w:val="en-US"/>
        </w:rPr>
        <w:lastRenderedPageBreak/>
        <w:drawing>
          <wp:inline distT="0" distB="0" distL="0" distR="0" wp14:anchorId="23AB1502" wp14:editId="47FA68AC">
            <wp:extent cx="5940425" cy="1849755"/>
            <wp:effectExtent l="0" t="0" r="3175" b="4445"/>
            <wp:docPr id="276386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865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650A" w14:textId="01C542BC" w:rsidR="00A95403" w:rsidRPr="00A95403" w:rsidRDefault="00A95403" w:rsidP="00A95403">
      <w:r w:rsidRPr="00A95403">
        <w:t xml:space="preserve">Прокинем порты для контейнера </w:t>
      </w:r>
      <w:proofErr w:type="spellStart"/>
      <w:r w:rsidRPr="00A95403">
        <w:rPr>
          <w:lang w:val="en-US"/>
        </w:rPr>
        <w:t>NextCloud</w:t>
      </w:r>
      <w:proofErr w:type="spellEnd"/>
      <w:r w:rsidRPr="00A95403">
        <w:t xml:space="preserve">, установим и подключимся к </w:t>
      </w:r>
      <w:proofErr w:type="spellStart"/>
      <w:r w:rsidRPr="00A95403">
        <w:rPr>
          <w:lang w:val="en-US"/>
        </w:rPr>
        <w:t>NextCloud</w:t>
      </w:r>
      <w:proofErr w:type="spellEnd"/>
      <w:r w:rsidRPr="00A95403">
        <w:t>:</w:t>
      </w:r>
    </w:p>
    <w:p w14:paraId="2F561D8A" w14:textId="6B3F1CF7" w:rsidR="00EF26A5" w:rsidRDefault="00A95403" w:rsidP="005F0056">
      <w:pPr>
        <w:rPr>
          <w:lang w:val="en-US"/>
        </w:rPr>
      </w:pPr>
      <w:r w:rsidRPr="00A95403">
        <w:rPr>
          <w:noProof/>
          <w:lang w:val="en-US"/>
        </w:rPr>
        <w:drawing>
          <wp:inline distT="0" distB="0" distL="0" distR="0" wp14:anchorId="6F4730D4" wp14:editId="5BA123CA">
            <wp:extent cx="5940425" cy="363220"/>
            <wp:effectExtent l="0" t="0" r="3175" b="5080"/>
            <wp:docPr id="1241396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961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9E3A" w14:textId="77777777" w:rsidR="00A95403" w:rsidRPr="00A95403" w:rsidRDefault="00A95403" w:rsidP="00A95403">
      <w:r w:rsidRPr="00A95403">
        <w:t xml:space="preserve">Далее установим </w:t>
      </w:r>
      <w:proofErr w:type="spellStart"/>
      <w:r w:rsidRPr="00A95403">
        <w:rPr>
          <w:lang w:val="en-US"/>
        </w:rPr>
        <w:t>NextCloud</w:t>
      </w:r>
      <w:proofErr w:type="spellEnd"/>
      <w:r w:rsidRPr="00A95403">
        <w:t xml:space="preserve"> в контейнере с помощью команд:</w:t>
      </w:r>
    </w:p>
    <w:p w14:paraId="5AC0B956" w14:textId="690B858C" w:rsidR="00A95403" w:rsidRPr="00A95403" w:rsidRDefault="00A95403" w:rsidP="00A95403">
      <w:pPr>
        <w:jc w:val="center"/>
        <w:rPr>
          <w:lang w:val="en-US"/>
        </w:rPr>
      </w:pPr>
      <w:proofErr w:type="spellStart"/>
      <w:r w:rsidRPr="00A95403">
        <w:rPr>
          <w:lang w:val="en-US"/>
        </w:rPr>
        <w:t>lxc</w:t>
      </w:r>
      <w:proofErr w:type="spellEnd"/>
      <w:r w:rsidRPr="00A95403">
        <w:rPr>
          <w:lang w:val="en-US"/>
        </w:rPr>
        <w:t xml:space="preserve"> exec </w:t>
      </w:r>
      <w:proofErr w:type="spellStart"/>
      <w:r w:rsidRPr="00A95403">
        <w:rPr>
          <w:lang w:val="en-US"/>
        </w:rPr>
        <w:t>NextCloud</w:t>
      </w:r>
      <w:proofErr w:type="spellEnd"/>
      <w:r w:rsidRPr="00A95403">
        <w:rPr>
          <w:lang w:val="en-US"/>
        </w:rPr>
        <w:t xml:space="preserve"> </w:t>
      </w:r>
      <w:r>
        <w:rPr>
          <w:lang w:val="en-US"/>
        </w:rPr>
        <w:t>–</w:t>
      </w:r>
      <w:r w:rsidRPr="00A95403">
        <w:rPr>
          <w:lang w:val="en-US"/>
        </w:rPr>
        <w:t xml:space="preserve"> bash</w:t>
      </w:r>
    </w:p>
    <w:p w14:paraId="6CDAA18A" w14:textId="77777777" w:rsidR="00A95403" w:rsidRPr="00A95403" w:rsidRDefault="00A95403" w:rsidP="00A95403">
      <w:pPr>
        <w:jc w:val="center"/>
        <w:rPr>
          <w:lang w:val="en-US"/>
        </w:rPr>
      </w:pPr>
      <w:r w:rsidRPr="00A95403">
        <w:rPr>
          <w:lang w:val="en-US"/>
        </w:rPr>
        <w:t>apt update</w:t>
      </w:r>
    </w:p>
    <w:p w14:paraId="1A7422DF" w14:textId="367B393C" w:rsidR="00A95403" w:rsidRPr="00A95403" w:rsidRDefault="00A95403" w:rsidP="00A95403">
      <w:pPr>
        <w:jc w:val="center"/>
        <w:rPr>
          <w:lang w:val="en-US"/>
        </w:rPr>
      </w:pPr>
      <w:r w:rsidRPr="00A95403">
        <w:rPr>
          <w:lang w:val="en-US"/>
        </w:rPr>
        <w:t xml:space="preserve">apt install </w:t>
      </w:r>
      <w:proofErr w:type="spellStart"/>
      <w:r w:rsidRPr="00A95403">
        <w:rPr>
          <w:lang w:val="en-US"/>
        </w:rPr>
        <w:t>wget</w:t>
      </w:r>
      <w:proofErr w:type="spellEnd"/>
      <w:r w:rsidR="00843D14">
        <w:rPr>
          <w:lang w:val="en-US"/>
        </w:rPr>
        <w:t xml:space="preserve"> apache2</w:t>
      </w:r>
      <w:r w:rsidRPr="00A95403">
        <w:rPr>
          <w:lang w:val="en-US"/>
        </w:rPr>
        <w:t xml:space="preserve"> -y</w:t>
      </w:r>
    </w:p>
    <w:p w14:paraId="746A8286" w14:textId="77777777" w:rsidR="00A95403" w:rsidRPr="00A95403" w:rsidRDefault="00A95403" w:rsidP="00A95403">
      <w:pPr>
        <w:jc w:val="center"/>
        <w:rPr>
          <w:lang w:val="en-US"/>
        </w:rPr>
      </w:pPr>
      <w:proofErr w:type="spellStart"/>
      <w:r w:rsidRPr="00A95403">
        <w:rPr>
          <w:lang w:val="en-US"/>
        </w:rPr>
        <w:t>wget</w:t>
      </w:r>
      <w:proofErr w:type="spellEnd"/>
      <w:r w:rsidRPr="00A95403">
        <w:rPr>
          <w:lang w:val="en-US"/>
        </w:rPr>
        <w:t xml:space="preserve"> https://download.nextcloud.com/server/releases/latest.zip</w:t>
      </w:r>
    </w:p>
    <w:p w14:paraId="351E53C1" w14:textId="411D431B" w:rsidR="00A95403" w:rsidRDefault="00A95403" w:rsidP="00A95403">
      <w:pPr>
        <w:jc w:val="center"/>
        <w:rPr>
          <w:lang w:val="en-US"/>
        </w:rPr>
      </w:pPr>
      <w:r w:rsidRPr="00A95403">
        <w:rPr>
          <w:lang w:val="en-US"/>
        </w:rPr>
        <w:t xml:space="preserve">apt install unzip apache2 </w:t>
      </w:r>
      <w:proofErr w:type="spellStart"/>
      <w:r w:rsidRPr="00A95403">
        <w:rPr>
          <w:lang w:val="en-US"/>
        </w:rPr>
        <w:t>php</w:t>
      </w:r>
      <w:proofErr w:type="spellEnd"/>
      <w:r w:rsidRPr="00A95403">
        <w:rPr>
          <w:lang w:val="en-US"/>
        </w:rPr>
        <w:t xml:space="preserve"> </w:t>
      </w:r>
      <w:proofErr w:type="spellStart"/>
      <w:r w:rsidRPr="00A95403">
        <w:rPr>
          <w:lang w:val="en-US"/>
        </w:rPr>
        <w:t>php-mysqlnd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php</w:t>
      </w:r>
      <w:proofErr w:type="spellEnd"/>
      <w:r>
        <w:rPr>
          <w:lang w:val="en-US"/>
        </w:rPr>
        <w:t>-zip</w:t>
      </w:r>
      <w:r w:rsidRPr="00A95403">
        <w:rPr>
          <w:lang w:val="en-US"/>
        </w:rPr>
        <w:t xml:space="preserve"> -y</w:t>
      </w:r>
    </w:p>
    <w:p w14:paraId="7A3ED052" w14:textId="77777777" w:rsidR="00A95403" w:rsidRPr="00A95403" w:rsidRDefault="00A95403" w:rsidP="00A95403">
      <w:pPr>
        <w:jc w:val="center"/>
        <w:rPr>
          <w:lang w:val="en-US"/>
        </w:rPr>
      </w:pPr>
      <w:proofErr w:type="spellStart"/>
      <w:r w:rsidRPr="00A95403">
        <w:rPr>
          <w:lang w:val="en-US"/>
        </w:rPr>
        <w:t>sudo</w:t>
      </w:r>
      <w:proofErr w:type="spellEnd"/>
      <w:r w:rsidRPr="00A95403">
        <w:rPr>
          <w:lang w:val="en-US"/>
        </w:rPr>
        <w:t xml:space="preserve"> a2enmod </w:t>
      </w:r>
      <w:proofErr w:type="spellStart"/>
      <w:r w:rsidRPr="00A95403">
        <w:rPr>
          <w:lang w:val="en-US"/>
        </w:rPr>
        <w:t>php</w:t>
      </w:r>
      <w:proofErr w:type="spellEnd"/>
      <w:r w:rsidRPr="00A95403">
        <w:rPr>
          <w:lang w:val="en-US"/>
        </w:rPr>
        <w:t>*</w:t>
      </w:r>
    </w:p>
    <w:p w14:paraId="378417E2" w14:textId="56CADB30" w:rsidR="00A95403" w:rsidRPr="00A95403" w:rsidRDefault="00A95403" w:rsidP="00A95403">
      <w:pPr>
        <w:jc w:val="center"/>
        <w:rPr>
          <w:lang w:val="en-US"/>
        </w:rPr>
      </w:pPr>
      <w:proofErr w:type="spellStart"/>
      <w:r w:rsidRPr="00A95403">
        <w:rPr>
          <w:lang w:val="en-US"/>
        </w:rPr>
        <w:t>sudo</w:t>
      </w:r>
      <w:proofErr w:type="spellEnd"/>
      <w:r w:rsidRPr="00A95403">
        <w:rPr>
          <w:lang w:val="en-US"/>
        </w:rPr>
        <w:t xml:space="preserve"> </w:t>
      </w:r>
      <w:proofErr w:type="spellStart"/>
      <w:r w:rsidRPr="00A95403">
        <w:rPr>
          <w:lang w:val="en-US"/>
        </w:rPr>
        <w:t>systemctl</w:t>
      </w:r>
      <w:proofErr w:type="spellEnd"/>
      <w:r w:rsidRPr="00A95403">
        <w:rPr>
          <w:lang w:val="en-US"/>
        </w:rPr>
        <w:t xml:space="preserve"> restart apache2</w:t>
      </w:r>
    </w:p>
    <w:p w14:paraId="677FDD5D" w14:textId="77777777" w:rsidR="00A95403" w:rsidRPr="00A95403" w:rsidRDefault="00A95403" w:rsidP="00A95403">
      <w:pPr>
        <w:jc w:val="center"/>
        <w:rPr>
          <w:lang w:val="en-US"/>
        </w:rPr>
      </w:pPr>
      <w:r w:rsidRPr="00A95403">
        <w:rPr>
          <w:lang w:val="en-US"/>
        </w:rPr>
        <w:t>unzip latest.zip -d /var/www/html/</w:t>
      </w:r>
    </w:p>
    <w:p w14:paraId="2F5C3937" w14:textId="77777777" w:rsidR="00A95403" w:rsidRPr="00A95403" w:rsidRDefault="00A95403" w:rsidP="00A95403">
      <w:pPr>
        <w:jc w:val="center"/>
        <w:rPr>
          <w:lang w:val="en-US"/>
        </w:rPr>
      </w:pPr>
      <w:proofErr w:type="spellStart"/>
      <w:r w:rsidRPr="00A95403">
        <w:rPr>
          <w:lang w:val="en-US"/>
        </w:rPr>
        <w:t>chown</w:t>
      </w:r>
      <w:proofErr w:type="spellEnd"/>
      <w:r w:rsidRPr="00A95403">
        <w:rPr>
          <w:lang w:val="en-US"/>
        </w:rPr>
        <w:t xml:space="preserve"> -R </w:t>
      </w:r>
      <w:proofErr w:type="spellStart"/>
      <w:r w:rsidRPr="00A95403">
        <w:rPr>
          <w:lang w:val="en-US"/>
        </w:rPr>
        <w:t>www-</w:t>
      </w:r>
      <w:proofErr w:type="gramStart"/>
      <w:r w:rsidRPr="00A95403">
        <w:rPr>
          <w:lang w:val="en-US"/>
        </w:rPr>
        <w:t>data:www</w:t>
      </w:r>
      <w:proofErr w:type="gramEnd"/>
      <w:r w:rsidRPr="00A95403">
        <w:rPr>
          <w:lang w:val="en-US"/>
        </w:rPr>
        <w:t>-data</w:t>
      </w:r>
      <w:proofErr w:type="spellEnd"/>
      <w:r w:rsidRPr="00A95403">
        <w:rPr>
          <w:lang w:val="en-US"/>
        </w:rPr>
        <w:t xml:space="preserve"> /var/www/html/</w:t>
      </w:r>
      <w:proofErr w:type="spellStart"/>
      <w:r w:rsidRPr="00A95403">
        <w:rPr>
          <w:lang w:val="en-US"/>
        </w:rPr>
        <w:t>nextcloud</w:t>
      </w:r>
      <w:proofErr w:type="spellEnd"/>
    </w:p>
    <w:p w14:paraId="77AE5EA1" w14:textId="460CBAE8" w:rsidR="00A95403" w:rsidRDefault="00A95403" w:rsidP="00A95403">
      <w:pPr>
        <w:jc w:val="center"/>
        <w:rPr>
          <w:lang w:val="en-US"/>
        </w:rPr>
      </w:pPr>
      <w:r w:rsidRPr="00A95403">
        <w:rPr>
          <w:lang w:val="en-US"/>
        </w:rPr>
        <w:t>exit</w:t>
      </w:r>
    </w:p>
    <w:p w14:paraId="0E181520" w14:textId="7AD94929" w:rsidR="00843D14" w:rsidRDefault="00843D14" w:rsidP="00843D14">
      <w:pPr>
        <w:rPr>
          <w:lang w:val="en-US"/>
        </w:rPr>
      </w:pPr>
      <w:r w:rsidRPr="00843D14">
        <w:rPr>
          <w:noProof/>
          <w:lang w:val="en-US"/>
        </w:rPr>
        <w:drawing>
          <wp:inline distT="0" distB="0" distL="0" distR="0" wp14:anchorId="7CD8AB98" wp14:editId="36C42BDA">
            <wp:extent cx="5940425" cy="3341370"/>
            <wp:effectExtent l="0" t="0" r="3175" b="0"/>
            <wp:docPr id="1951103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037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9E31" w14:textId="77777777" w:rsidR="00843D14" w:rsidRPr="00843D14" w:rsidRDefault="00843D14" w:rsidP="00843D14">
      <w:r w:rsidRPr="00843D14">
        <w:lastRenderedPageBreak/>
        <w:t xml:space="preserve">Установим </w:t>
      </w:r>
      <w:proofErr w:type="spellStart"/>
      <w:r w:rsidRPr="00843D14">
        <w:rPr>
          <w:lang w:val="en-US"/>
        </w:rPr>
        <w:t>MidnightCommander</w:t>
      </w:r>
      <w:proofErr w:type="spellEnd"/>
      <w:r w:rsidRPr="00843D14">
        <w:t xml:space="preserve"> на контейнере </w:t>
      </w:r>
      <w:r w:rsidRPr="00843D14">
        <w:rPr>
          <w:lang w:val="en-US"/>
        </w:rPr>
        <w:t>MC</w:t>
      </w:r>
      <w:r w:rsidRPr="00843D14">
        <w:t>. Запустим в графическом</w:t>
      </w:r>
    </w:p>
    <w:p w14:paraId="603972EC" w14:textId="77777777" w:rsidR="00843D14" w:rsidRPr="00843D14" w:rsidRDefault="00843D14" w:rsidP="00843D14">
      <w:r w:rsidRPr="00843D14">
        <w:t>режиме с помощью команд:</w:t>
      </w:r>
    </w:p>
    <w:p w14:paraId="16FABF9F" w14:textId="77777777" w:rsidR="00843D14" w:rsidRPr="008B3027" w:rsidRDefault="00843D14" w:rsidP="00843D14">
      <w:pPr>
        <w:jc w:val="center"/>
      </w:pPr>
      <w:proofErr w:type="spellStart"/>
      <w:r w:rsidRPr="00843D14">
        <w:rPr>
          <w:lang w:val="en-US"/>
        </w:rPr>
        <w:t>lxc</w:t>
      </w:r>
      <w:proofErr w:type="spellEnd"/>
      <w:r w:rsidRPr="008B3027">
        <w:t xml:space="preserve"> </w:t>
      </w:r>
      <w:r w:rsidRPr="00843D14">
        <w:rPr>
          <w:lang w:val="en-US"/>
        </w:rPr>
        <w:t>exec</w:t>
      </w:r>
      <w:r w:rsidRPr="008B3027">
        <w:t xml:space="preserve"> </w:t>
      </w:r>
      <w:r w:rsidRPr="00843D14">
        <w:rPr>
          <w:lang w:val="en-US"/>
        </w:rPr>
        <w:t>MC</w:t>
      </w:r>
      <w:r w:rsidRPr="008B3027">
        <w:t xml:space="preserve"> -- </w:t>
      </w:r>
      <w:r w:rsidRPr="00843D14">
        <w:rPr>
          <w:lang w:val="en-US"/>
        </w:rPr>
        <w:t>bash</w:t>
      </w:r>
    </w:p>
    <w:p w14:paraId="2C960237" w14:textId="77777777" w:rsidR="00843D14" w:rsidRPr="00843D14" w:rsidRDefault="00843D14" w:rsidP="00843D14">
      <w:pPr>
        <w:jc w:val="center"/>
        <w:rPr>
          <w:lang w:val="en-US"/>
        </w:rPr>
      </w:pPr>
      <w:r w:rsidRPr="00843D14">
        <w:rPr>
          <w:lang w:val="en-US"/>
        </w:rPr>
        <w:t>apt update</w:t>
      </w:r>
    </w:p>
    <w:p w14:paraId="11DFCE73" w14:textId="77777777" w:rsidR="00843D14" w:rsidRPr="00843D14" w:rsidRDefault="00843D14" w:rsidP="00843D14">
      <w:pPr>
        <w:jc w:val="center"/>
        <w:rPr>
          <w:lang w:val="en-US"/>
        </w:rPr>
      </w:pPr>
      <w:r w:rsidRPr="00843D14">
        <w:rPr>
          <w:lang w:val="en-US"/>
        </w:rPr>
        <w:t>apt install mc -y</w:t>
      </w:r>
    </w:p>
    <w:p w14:paraId="51FFDCC8" w14:textId="77777777" w:rsidR="00843D14" w:rsidRPr="00843D14" w:rsidRDefault="00843D14" w:rsidP="00843D14">
      <w:pPr>
        <w:jc w:val="center"/>
        <w:rPr>
          <w:lang w:val="en-US"/>
        </w:rPr>
      </w:pPr>
      <w:r w:rsidRPr="00843D14">
        <w:rPr>
          <w:lang w:val="en-US"/>
        </w:rPr>
        <w:t>apt install x11-apps -y</w:t>
      </w:r>
    </w:p>
    <w:p w14:paraId="5FC5B7AD" w14:textId="77777777" w:rsidR="00843D14" w:rsidRPr="00843D14" w:rsidRDefault="00843D14" w:rsidP="00843D14">
      <w:pPr>
        <w:jc w:val="center"/>
        <w:rPr>
          <w:lang w:val="en-US"/>
        </w:rPr>
      </w:pPr>
      <w:r w:rsidRPr="00843D14">
        <w:rPr>
          <w:lang w:val="en-US"/>
        </w:rPr>
        <w:t>export DISPLAY=:0</w:t>
      </w:r>
    </w:p>
    <w:p w14:paraId="3F244B94" w14:textId="77777777" w:rsidR="00843D14" w:rsidRPr="00843D14" w:rsidRDefault="00843D14" w:rsidP="00843D14">
      <w:pPr>
        <w:jc w:val="center"/>
        <w:rPr>
          <w:lang w:val="en-US"/>
        </w:rPr>
      </w:pPr>
      <w:r w:rsidRPr="00843D14">
        <w:rPr>
          <w:lang w:val="en-US"/>
        </w:rPr>
        <w:t>mc</w:t>
      </w:r>
    </w:p>
    <w:p w14:paraId="22685DFB" w14:textId="6E743D89" w:rsidR="00843D14" w:rsidRDefault="00843D14" w:rsidP="00843D14">
      <w:pPr>
        <w:jc w:val="center"/>
        <w:rPr>
          <w:lang w:val="en-US"/>
        </w:rPr>
      </w:pPr>
      <w:r w:rsidRPr="00843D14">
        <w:rPr>
          <w:lang w:val="en-US"/>
        </w:rPr>
        <w:t>exit</w:t>
      </w:r>
    </w:p>
    <w:p w14:paraId="3981ED3B" w14:textId="039F84A2" w:rsidR="00843D14" w:rsidRDefault="005F117C" w:rsidP="00843D14">
      <w:pPr>
        <w:rPr>
          <w:lang w:val="en-US"/>
        </w:rPr>
      </w:pPr>
      <w:r w:rsidRPr="005F117C">
        <w:rPr>
          <w:noProof/>
          <w:lang w:val="en-US"/>
        </w:rPr>
        <w:drawing>
          <wp:inline distT="0" distB="0" distL="0" distR="0" wp14:anchorId="19AFF3F3" wp14:editId="5F4EE2C0">
            <wp:extent cx="5940425" cy="3413760"/>
            <wp:effectExtent l="0" t="0" r="3175" b="2540"/>
            <wp:docPr id="905038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380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4F87" w14:textId="3131DA2A" w:rsidR="005F117C" w:rsidRDefault="005F117C">
      <w:pPr>
        <w:rPr>
          <w:lang w:val="en-US"/>
        </w:rPr>
      </w:pPr>
      <w:r>
        <w:rPr>
          <w:lang w:val="en-US"/>
        </w:rPr>
        <w:br w:type="page"/>
      </w:r>
    </w:p>
    <w:p w14:paraId="608B5B37" w14:textId="48E30E0E" w:rsidR="005F117C" w:rsidRDefault="005F117C" w:rsidP="005F117C">
      <w:pPr>
        <w:pStyle w:val="1"/>
      </w:pPr>
      <w:r>
        <w:lastRenderedPageBreak/>
        <w:t>Заключение</w:t>
      </w:r>
    </w:p>
    <w:p w14:paraId="77A4610E" w14:textId="3A8C3003" w:rsidR="005F117C" w:rsidRPr="005F117C" w:rsidRDefault="005F117C" w:rsidP="005F117C">
      <w:r>
        <w:t xml:space="preserve">В ходе лабораторной работы были успешно освоены современные технологии контейнеризации и системной виртуализации в Unix-подобных системах. В процессе работы были развернуты и настроены ключевые платформы: </w:t>
      </w:r>
      <w:proofErr w:type="spellStart"/>
      <w:r>
        <w:t>Docker</w:t>
      </w:r>
      <w:proofErr w:type="spellEnd"/>
      <w:r>
        <w:t xml:space="preserve"> для управления контейнерами приложений, а также LXC/LXD для работы с системными контейнерами.</w:t>
      </w:r>
    </w:p>
    <w:p w14:paraId="4E0BAEDA" w14:textId="77777777" w:rsidR="00A95403" w:rsidRPr="005F117C" w:rsidRDefault="00A95403" w:rsidP="005F0056"/>
    <w:p w14:paraId="099364BA" w14:textId="77777777" w:rsidR="001C5F2F" w:rsidRDefault="001C5F2F" w:rsidP="00F4463F"/>
    <w:p w14:paraId="02AD12E9" w14:textId="77777777" w:rsidR="0097646F" w:rsidRPr="00F4463F" w:rsidRDefault="0097646F" w:rsidP="00F4463F"/>
    <w:p w14:paraId="1A82F2D6" w14:textId="363A20B0" w:rsidR="003D2631" w:rsidRPr="00AB2BFF" w:rsidRDefault="003D2631" w:rsidP="003D2631"/>
    <w:p w14:paraId="10043A78" w14:textId="77777777" w:rsidR="005B32C5" w:rsidRPr="00AB2BFF" w:rsidRDefault="005B32C5" w:rsidP="003D2631"/>
    <w:p w14:paraId="7FFE721F" w14:textId="77777777" w:rsidR="003D2631" w:rsidRPr="001C5F2F" w:rsidRDefault="003D2631" w:rsidP="003D2631"/>
    <w:p w14:paraId="705DADBC" w14:textId="42194959" w:rsidR="003D2631" w:rsidRDefault="00D27C95" w:rsidP="00D27C95">
      <w:pPr>
        <w:pStyle w:val="1"/>
      </w:pPr>
      <w:r>
        <w:t>Вопросы</w:t>
      </w:r>
    </w:p>
    <w:p w14:paraId="5C4883BE" w14:textId="3A9F9D77" w:rsidR="00D27C95" w:rsidRDefault="00D27C95" w:rsidP="00D27C95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t>Stopped no grep</w:t>
      </w:r>
    </w:p>
    <w:p w14:paraId="02E92D8B" w14:textId="1BABA8D6" w:rsidR="00D27C95" w:rsidRDefault="00D27C95" w:rsidP="00D27C95">
      <w:pPr>
        <w:rPr>
          <w:lang w:val="en-US"/>
        </w:rPr>
      </w:pPr>
      <w:r w:rsidRPr="00D27C95">
        <w:rPr>
          <w:lang w:val="en-US"/>
        </w:rPr>
        <w:drawing>
          <wp:inline distT="0" distB="0" distL="0" distR="0" wp14:anchorId="182BC293" wp14:editId="0B717BEB">
            <wp:extent cx="5940425" cy="2719705"/>
            <wp:effectExtent l="0" t="0" r="3175" b="0"/>
            <wp:docPr id="35883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33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4762" w14:textId="703C342D" w:rsidR="00D27C95" w:rsidRDefault="00D27C95" w:rsidP="00D27C95">
      <w:pPr>
        <w:rPr>
          <w:lang w:val="en-US"/>
        </w:rPr>
      </w:pPr>
      <w:proofErr w:type="spellStart"/>
      <w:r>
        <w:rPr>
          <w:lang w:val="en-US"/>
        </w:rPr>
        <w:t>Lxc</w:t>
      </w:r>
      <w:proofErr w:type="spellEnd"/>
      <w:r>
        <w:rPr>
          <w:lang w:val="en-US"/>
        </w:rPr>
        <w:t xml:space="preserve"> list status=STOPPED</w:t>
      </w:r>
    </w:p>
    <w:p w14:paraId="3D308CB6" w14:textId="047B22CE" w:rsidR="00D27C95" w:rsidRDefault="008E79F7" w:rsidP="00D27C95">
      <w:pPr>
        <w:pStyle w:val="ab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Lxd</w:t>
      </w:r>
      <w:proofErr w:type="spellEnd"/>
      <w:r>
        <w:rPr>
          <w:lang w:val="en-US"/>
        </w:rPr>
        <w:t xml:space="preserve"> interface</w:t>
      </w:r>
    </w:p>
    <w:p w14:paraId="3B2458F6" w14:textId="3BE5AAAC" w:rsidR="008E79F7" w:rsidRPr="008E79F7" w:rsidRDefault="008E79F7" w:rsidP="008E79F7">
      <w:pPr>
        <w:rPr>
          <w:lang w:val="en-US"/>
        </w:rPr>
      </w:pPr>
      <w:r w:rsidRPr="008E79F7">
        <w:rPr>
          <w:lang w:val="en-US"/>
        </w:rPr>
        <w:lastRenderedPageBreak/>
        <w:drawing>
          <wp:inline distT="0" distB="0" distL="0" distR="0" wp14:anchorId="74D15030" wp14:editId="3E27B07C">
            <wp:extent cx="5940425" cy="3341370"/>
            <wp:effectExtent l="0" t="0" r="3175" b="0"/>
            <wp:docPr id="807111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111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79F7" w:rsidRPr="008E79F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E40DEB"/>
    <w:multiLevelType w:val="multilevel"/>
    <w:tmpl w:val="34227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354668"/>
    <w:multiLevelType w:val="multilevel"/>
    <w:tmpl w:val="880EEC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3F2009"/>
    <w:multiLevelType w:val="multilevel"/>
    <w:tmpl w:val="5FC81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37119A8"/>
    <w:multiLevelType w:val="hybridMultilevel"/>
    <w:tmpl w:val="E840A4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083972"/>
    <w:multiLevelType w:val="multilevel"/>
    <w:tmpl w:val="11926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2927046"/>
    <w:multiLevelType w:val="multilevel"/>
    <w:tmpl w:val="EB5A75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9590B6C"/>
    <w:multiLevelType w:val="hybridMultilevel"/>
    <w:tmpl w:val="510C88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CB1643"/>
    <w:multiLevelType w:val="hybridMultilevel"/>
    <w:tmpl w:val="518014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0460762">
    <w:abstractNumId w:val="2"/>
  </w:num>
  <w:num w:numId="2" w16cid:durableId="1238828749">
    <w:abstractNumId w:val="4"/>
  </w:num>
  <w:num w:numId="3" w16cid:durableId="1989699489">
    <w:abstractNumId w:val="5"/>
  </w:num>
  <w:num w:numId="4" w16cid:durableId="1473250267">
    <w:abstractNumId w:val="0"/>
  </w:num>
  <w:num w:numId="5" w16cid:durableId="619149216">
    <w:abstractNumId w:val="1"/>
  </w:num>
  <w:num w:numId="6" w16cid:durableId="199435424">
    <w:abstractNumId w:val="3"/>
  </w:num>
  <w:num w:numId="7" w16cid:durableId="356392295">
    <w:abstractNumId w:val="6"/>
  </w:num>
  <w:num w:numId="8" w16cid:durableId="33877370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1"/>
  <w:proofState w:spelling="clean" w:grammar="clean"/>
  <w:attachedTemplate r:id="rId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5E7"/>
    <w:rsid w:val="000219FB"/>
    <w:rsid w:val="0002663F"/>
    <w:rsid w:val="000410D5"/>
    <w:rsid w:val="0007716E"/>
    <w:rsid w:val="00081104"/>
    <w:rsid w:val="001459CD"/>
    <w:rsid w:val="001C5F2F"/>
    <w:rsid w:val="0022567B"/>
    <w:rsid w:val="0038332B"/>
    <w:rsid w:val="003D2631"/>
    <w:rsid w:val="004A095E"/>
    <w:rsid w:val="004B306D"/>
    <w:rsid w:val="005123F0"/>
    <w:rsid w:val="005716BE"/>
    <w:rsid w:val="005766D9"/>
    <w:rsid w:val="005B32C5"/>
    <w:rsid w:val="005F0056"/>
    <w:rsid w:val="005F117C"/>
    <w:rsid w:val="006E69ED"/>
    <w:rsid w:val="00733B55"/>
    <w:rsid w:val="007D622D"/>
    <w:rsid w:val="00843D14"/>
    <w:rsid w:val="008B3027"/>
    <w:rsid w:val="008D1092"/>
    <w:rsid w:val="008E79F7"/>
    <w:rsid w:val="0097646F"/>
    <w:rsid w:val="009D17BB"/>
    <w:rsid w:val="00A818E0"/>
    <w:rsid w:val="00A95403"/>
    <w:rsid w:val="00AB2BFF"/>
    <w:rsid w:val="00AE010A"/>
    <w:rsid w:val="00BD00E0"/>
    <w:rsid w:val="00BD58D1"/>
    <w:rsid w:val="00BF74DA"/>
    <w:rsid w:val="00CE3AE7"/>
    <w:rsid w:val="00D27C95"/>
    <w:rsid w:val="00DD4298"/>
    <w:rsid w:val="00E445E7"/>
    <w:rsid w:val="00EF26A5"/>
    <w:rsid w:val="00F4463F"/>
    <w:rsid w:val="00FC3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7CDFC1"/>
  <w15:chartTrackingRefBased/>
  <w15:docId w15:val="{C072E980-6437-A841-A76B-283A6EEF5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622D"/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081104"/>
    <w:pPr>
      <w:keepNext/>
      <w:keepLines/>
      <w:spacing w:before="480" w:after="240"/>
      <w:jc w:val="center"/>
      <w:outlineLvl w:val="0"/>
    </w:pPr>
    <w:rPr>
      <w:rFonts w:eastAsiaTheme="majorEastAsia" w:cstheme="majorBidi"/>
      <w:color w:val="000000" w:themeColor="text1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81104"/>
    <w:pPr>
      <w:keepNext/>
      <w:keepLines/>
      <w:spacing w:before="160" w:after="120"/>
      <w:outlineLvl w:val="1"/>
    </w:pPr>
    <w:rPr>
      <w:rFonts w:eastAsiaTheme="majorEastAsia" w:cstheme="majorBidi"/>
      <w:i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E69ED"/>
    <w:pPr>
      <w:spacing w:after="0" w:line="360" w:lineRule="auto"/>
      <w:contextualSpacing/>
      <w:jc w:val="center"/>
    </w:pPr>
    <w:rPr>
      <w:rFonts w:eastAsiaTheme="majorEastAsia" w:cstheme="majorBidi"/>
      <w:spacing w:val="-10"/>
      <w:kern w:val="28"/>
      <w:sz w:val="40"/>
      <w:szCs w:val="56"/>
    </w:rPr>
  </w:style>
  <w:style w:type="character" w:customStyle="1" w:styleId="a4">
    <w:name w:val="Заголовок Знак"/>
    <w:basedOn w:val="a0"/>
    <w:link w:val="a3"/>
    <w:uiPriority w:val="10"/>
    <w:rsid w:val="006E69ED"/>
    <w:rPr>
      <w:rFonts w:ascii="Times New Roman" w:eastAsiaTheme="majorEastAsia" w:hAnsi="Times New Roman" w:cstheme="majorBidi"/>
      <w:spacing w:val="-10"/>
      <w:kern w:val="28"/>
      <w:sz w:val="40"/>
      <w:szCs w:val="56"/>
    </w:rPr>
  </w:style>
  <w:style w:type="character" w:customStyle="1" w:styleId="10">
    <w:name w:val="Заголовок 1 Знак"/>
    <w:basedOn w:val="a0"/>
    <w:link w:val="1"/>
    <w:uiPriority w:val="9"/>
    <w:rsid w:val="00081104"/>
    <w:rPr>
      <w:rFonts w:ascii="Times New Roman" w:eastAsiaTheme="majorEastAsia" w:hAnsi="Times New Roman" w:cstheme="majorBidi"/>
      <w:color w:val="000000" w:themeColor="text1"/>
      <w:sz w:val="40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6E69ED"/>
    <w:pPr>
      <w:outlineLvl w:val="9"/>
    </w:pPr>
    <w:rPr>
      <w:kern w:val="0"/>
      <w:lang w:eastAsia="ru-RU"/>
      <w14:ligatures w14:val="none"/>
    </w:rPr>
  </w:style>
  <w:style w:type="paragraph" w:styleId="a6">
    <w:name w:val="Normal (Web)"/>
    <w:basedOn w:val="a"/>
    <w:uiPriority w:val="99"/>
    <w:semiHidden/>
    <w:unhideWhenUsed/>
    <w:rsid w:val="006E69ED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styleId="a7">
    <w:name w:val="Hyperlink"/>
    <w:basedOn w:val="a0"/>
    <w:uiPriority w:val="99"/>
    <w:unhideWhenUsed/>
    <w:rsid w:val="006E69ED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6E69ED"/>
    <w:rPr>
      <w:rFonts w:ascii="Courier New" w:eastAsia="Times New Roman" w:hAnsi="Courier New" w:cs="Courier New"/>
      <w:sz w:val="20"/>
      <w:szCs w:val="20"/>
    </w:rPr>
  </w:style>
  <w:style w:type="paragraph" w:styleId="a8">
    <w:name w:val="Subtitle"/>
    <w:basedOn w:val="a"/>
    <w:next w:val="a"/>
    <w:link w:val="a9"/>
    <w:uiPriority w:val="11"/>
    <w:qFormat/>
    <w:rsid w:val="00A818E0"/>
    <w:pPr>
      <w:numPr>
        <w:ilvl w:val="1"/>
      </w:numPr>
    </w:pPr>
    <w:rPr>
      <w:rFonts w:eastAsiaTheme="minorEastAsia"/>
      <w:b/>
      <w:i/>
      <w:color w:val="5A5A5A" w:themeColor="text1" w:themeTint="A5"/>
      <w:spacing w:val="15"/>
      <w:sz w:val="24"/>
    </w:rPr>
  </w:style>
  <w:style w:type="character" w:customStyle="1" w:styleId="a9">
    <w:name w:val="Подзаголовок Знак"/>
    <w:basedOn w:val="a0"/>
    <w:link w:val="a8"/>
    <w:uiPriority w:val="11"/>
    <w:rsid w:val="00A818E0"/>
    <w:rPr>
      <w:rFonts w:ascii="Times New Roman" w:eastAsiaTheme="minorEastAsia" w:hAnsi="Times New Roman"/>
      <w:b/>
      <w:i/>
      <w:color w:val="5A5A5A" w:themeColor="text1" w:themeTint="A5"/>
      <w:spacing w:val="15"/>
      <w:sz w:val="24"/>
    </w:rPr>
  </w:style>
  <w:style w:type="character" w:styleId="aa">
    <w:name w:val="Unresolved Mention"/>
    <w:basedOn w:val="a0"/>
    <w:uiPriority w:val="99"/>
    <w:semiHidden/>
    <w:unhideWhenUsed/>
    <w:rsid w:val="00A818E0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081104"/>
    <w:rPr>
      <w:rFonts w:ascii="Times New Roman" w:eastAsiaTheme="majorEastAsia" w:hAnsi="Times New Roman" w:cstheme="majorBidi"/>
      <w:i/>
      <w:sz w:val="28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08110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81104"/>
    <w:pPr>
      <w:spacing w:after="100"/>
      <w:ind w:left="220"/>
    </w:pPr>
  </w:style>
  <w:style w:type="paragraph" w:styleId="ab">
    <w:name w:val="List Paragraph"/>
    <w:basedOn w:val="a"/>
    <w:uiPriority w:val="34"/>
    <w:qFormat/>
    <w:rsid w:val="000266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59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63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1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4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779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36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034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24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6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314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5804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3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5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64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886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462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769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05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125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558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1293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501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4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azat222/Library/Group%20Containers/UBF8T346G9.Office/User%20Content.localized/Templates.localized/&#1054;&#1090;&#1095;&#1077;&#1090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EC57FB-575C-4583-BFEB-D1087F75AD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Отчет.dotx</Template>
  <TotalTime>13</TotalTime>
  <Pages>14</Pages>
  <Words>577</Words>
  <Characters>3294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Azat Sirazetdinov</dc:creator>
  <cp:keywords/>
  <dc:description/>
  <cp:lastModifiedBy>Сиразетдинов Азат Ниязович</cp:lastModifiedBy>
  <cp:revision>21</cp:revision>
  <cp:lastPrinted>2023-05-24T22:04:00Z</cp:lastPrinted>
  <dcterms:created xsi:type="dcterms:W3CDTF">2025-12-14T22:44:00Z</dcterms:created>
  <dcterms:modified xsi:type="dcterms:W3CDTF">2025-12-15T08:40:00Z</dcterms:modified>
</cp:coreProperties>
</file>